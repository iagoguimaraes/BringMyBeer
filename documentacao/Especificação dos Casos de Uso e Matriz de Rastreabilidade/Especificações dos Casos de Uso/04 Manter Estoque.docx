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BD" w:rsidRDefault="005B14BD"/>
    <w:p w:rsidR="005B14BD" w:rsidRDefault="005B14BD" w:rsidP="005B14BD">
      <w:pPr>
        <w:spacing w:before="60" w:after="60"/>
        <w:jc w:val="center"/>
        <w:rPr>
          <w:b/>
        </w:rPr>
      </w:pPr>
    </w:p>
    <w:p w:rsidR="005B14BD" w:rsidRDefault="005B14BD" w:rsidP="005B14BD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jc w:val="center"/>
            </w:pPr>
            <w:r>
              <w:t>Autor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E033B2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12</w:t>
            </w:r>
            <w:r w:rsidR="003C09C0">
              <w:rPr>
                <w:sz w:val="22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0E064F" w:rsidP="000E064F">
            <w:pPr>
              <w:ind w:right="60"/>
              <w:rPr>
                <w:sz w:val="22"/>
              </w:rPr>
            </w:pPr>
            <w:r>
              <w:rPr>
                <w:sz w:val="22"/>
              </w:rPr>
              <w:t>UC04</w:t>
            </w:r>
            <w:r w:rsidR="003C09C0">
              <w:rPr>
                <w:sz w:val="22"/>
              </w:rPr>
              <w:t xml:space="preserve"> Mantém </w:t>
            </w:r>
            <w:r>
              <w:rPr>
                <w:sz w:val="22"/>
              </w:rPr>
              <w:t>Estoque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3C09C0" w:rsidP="005C075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Natália Farias</w:t>
            </w: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  <w:tr w:rsidR="005B14BD" w:rsidTr="005C075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14BD" w:rsidRDefault="005B14BD" w:rsidP="005C0750">
            <w:pPr>
              <w:spacing w:before="60" w:after="60"/>
              <w:rPr>
                <w:sz w:val="22"/>
              </w:rPr>
            </w:pPr>
          </w:p>
        </w:tc>
      </w:tr>
    </w:tbl>
    <w:p w:rsidR="005B14BD" w:rsidRDefault="005B14BD" w:rsidP="005B14BD"/>
    <w:p w:rsidR="005B14BD" w:rsidRDefault="005B14BD" w:rsidP="005B14BD">
      <w:r>
        <w:br w:type="page"/>
      </w:r>
    </w:p>
    <w:p w:rsidR="000440E9" w:rsidRDefault="000440E9">
      <w:pPr>
        <w:pStyle w:val="Ttulo1"/>
        <w:numPr>
          <w:ilvl w:val="0"/>
          <w:numId w:val="1"/>
        </w:numPr>
      </w:pPr>
      <w:r>
        <w:lastRenderedPageBreak/>
        <w:t>Nome Caso de Uso</w:t>
      </w:r>
    </w:p>
    <w:p w:rsidR="000440E9" w:rsidRPr="003C09C0" w:rsidRDefault="00057288" w:rsidP="003C09C0">
      <w:r>
        <w:t>[UC04</w:t>
      </w:r>
      <w:r w:rsidR="003C09C0">
        <w:t xml:space="preserve">] – Manter </w:t>
      </w:r>
      <w:r>
        <w:t>Estoque</w:t>
      </w:r>
    </w:p>
    <w:p w:rsidR="000440E9" w:rsidRDefault="000440E9" w:rsidP="000440E9">
      <w:pPr>
        <w:pStyle w:val="Ttulo1"/>
        <w:numPr>
          <w:ilvl w:val="0"/>
          <w:numId w:val="1"/>
        </w:numPr>
      </w:pPr>
      <w:r>
        <w:t>Descrição do Caso de Uso</w:t>
      </w:r>
    </w:p>
    <w:p w:rsidR="000440E9" w:rsidRDefault="00336D58" w:rsidP="00B8412B">
      <w:pPr>
        <w:ind w:firstLine="720"/>
      </w:pPr>
      <w:r>
        <w:t xml:space="preserve">Este </w:t>
      </w:r>
      <w:r w:rsidR="00165968">
        <w:t>caso de uso tem como finalidade alterar</w:t>
      </w:r>
      <w:r w:rsidR="00E033B2">
        <w:t xml:space="preserve"> no sistema,</w:t>
      </w:r>
      <w:r>
        <w:t xml:space="preserve"> </w:t>
      </w:r>
      <w:r w:rsidR="00165968">
        <w:t>a quantidade dos produtos cadastrados.</w:t>
      </w:r>
    </w:p>
    <w:p w:rsidR="003330D2" w:rsidRDefault="00165968" w:rsidP="00165968">
      <w:r>
        <w:tab/>
        <w:t>Este caso de uso tem como funcionalidade</w:t>
      </w:r>
      <w:r w:rsidR="003330D2">
        <w:t>:</w:t>
      </w:r>
    </w:p>
    <w:p w:rsidR="00B8412B" w:rsidRDefault="003330D2" w:rsidP="003330D2">
      <w:pPr>
        <w:ind w:firstLine="720"/>
      </w:pPr>
      <w:r>
        <w:t>1 - A</w:t>
      </w:r>
      <w:r w:rsidR="00165968">
        <w:t>lteração da quantidade de produtos.</w:t>
      </w:r>
    </w:p>
    <w:p w:rsidR="003330D2" w:rsidRPr="00656753" w:rsidRDefault="003330D2" w:rsidP="003330D2">
      <w:pPr>
        <w:ind w:firstLine="720"/>
      </w:pPr>
      <w:r>
        <w:t>2 – Visualizar a quantidade atual de cada produto.</w:t>
      </w:r>
    </w:p>
    <w:p w:rsidR="002D6A05" w:rsidRDefault="002D6A05">
      <w:pPr>
        <w:pStyle w:val="Ttulo1"/>
        <w:numPr>
          <w:ilvl w:val="0"/>
          <w:numId w:val="1"/>
        </w:numPr>
      </w:pPr>
      <w:r>
        <w:t>Ator</w:t>
      </w:r>
      <w:r w:rsidR="00B8412B">
        <w:t xml:space="preserve"> </w:t>
      </w:r>
      <w:r>
        <w:t>(es):</w:t>
      </w:r>
    </w:p>
    <w:p w:rsidR="00D16244" w:rsidRPr="00B8412B" w:rsidRDefault="00B8412B" w:rsidP="00B8412B">
      <w:pPr>
        <w:ind w:firstLine="720"/>
      </w:pPr>
      <w:r>
        <w:t>Administrador – Este ator tem como</w:t>
      </w:r>
      <w:r w:rsidR="00E033B2">
        <w:t xml:space="preserve"> finalidade </w:t>
      </w:r>
      <w:r w:rsidR="00165968">
        <w:t>intervir</w:t>
      </w:r>
      <w:r w:rsidR="00E033B2">
        <w:t xml:space="preserve"> </w:t>
      </w:r>
      <w:r w:rsidR="00165968">
        <w:t>na quantidade</w:t>
      </w:r>
      <w:r w:rsidR="00E033B2">
        <w:t xml:space="preserve"> d</w:t>
      </w:r>
      <w:r w:rsidR="00165968">
        <w:t>e</w:t>
      </w:r>
      <w:r>
        <w:t xml:space="preserve"> produto</w:t>
      </w:r>
      <w:r w:rsidR="00165968">
        <w:t>s</w:t>
      </w:r>
      <w:r>
        <w:t xml:space="preserve"> </w:t>
      </w:r>
      <w:r w:rsidR="00165968">
        <w:t xml:space="preserve">cadastrados </w:t>
      </w:r>
      <w:r>
        <w:t xml:space="preserve">no sistema, podendo também </w:t>
      </w:r>
      <w:r w:rsidR="00165968">
        <w:t>visualizar a quantidade atual dos itens.</w:t>
      </w:r>
    </w:p>
    <w:p w:rsidR="002D6A05" w:rsidRDefault="002D6A05">
      <w:pPr>
        <w:pStyle w:val="Ttulo1"/>
        <w:numPr>
          <w:ilvl w:val="0"/>
          <w:numId w:val="1"/>
        </w:numPr>
      </w:pPr>
      <w:r>
        <w:t>Pré Condições</w:t>
      </w:r>
    </w:p>
    <w:p w:rsidR="00D16244" w:rsidRDefault="009A64BD" w:rsidP="00B8412B">
      <w:pPr>
        <w:ind w:left="720"/>
      </w:pPr>
      <w:r>
        <w:t xml:space="preserve">Para que a quantidade </w:t>
      </w:r>
      <w:r w:rsidR="00B8412B">
        <w:t xml:space="preserve">de </w:t>
      </w:r>
      <w:r>
        <w:t>cada item</w:t>
      </w:r>
      <w:r w:rsidR="00E033B2">
        <w:t xml:space="preserve"> </w:t>
      </w:r>
      <w:r w:rsidR="00B8412B">
        <w:t xml:space="preserve">seja </w:t>
      </w:r>
      <w:r>
        <w:t>alterada</w:t>
      </w:r>
      <w:r w:rsidR="00B8412B">
        <w:t>, é obrigatório que:</w:t>
      </w:r>
    </w:p>
    <w:p w:rsidR="00B8412B" w:rsidRPr="00B8412B" w:rsidRDefault="00B8412B" w:rsidP="00B8412B">
      <w:pPr>
        <w:ind w:left="720"/>
      </w:pPr>
      <w:r>
        <w:t xml:space="preserve">1 – </w:t>
      </w:r>
      <w:r w:rsidR="003330D2">
        <w:t>O item esteja cadastrado no sistema.</w:t>
      </w:r>
    </w:p>
    <w:p w:rsidR="002D6A05" w:rsidRDefault="002D6A05">
      <w:pPr>
        <w:pStyle w:val="Ttulo1"/>
        <w:numPr>
          <w:ilvl w:val="0"/>
          <w:numId w:val="1"/>
        </w:numPr>
      </w:pPr>
      <w:r>
        <w:t xml:space="preserve">Pós Condições </w:t>
      </w:r>
      <w:r w:rsidR="00B8412B">
        <w:t>(</w:t>
      </w:r>
      <w:r>
        <w:t>Resultados)</w:t>
      </w:r>
    </w:p>
    <w:p w:rsidR="00D16244" w:rsidRPr="00B8412B" w:rsidRDefault="00E033B2" w:rsidP="006E0796">
      <w:pPr>
        <w:ind w:firstLine="720"/>
      </w:pPr>
      <w:r>
        <w:t xml:space="preserve">O sistema registrará a </w:t>
      </w:r>
      <w:r w:rsidR="003330D2">
        <w:t>quantidade associada</w:t>
      </w:r>
      <w:r w:rsidR="00B8412B">
        <w:t xml:space="preserve">, possibilitando assim </w:t>
      </w:r>
      <w:r w:rsidR="006E0796">
        <w:t xml:space="preserve">a </w:t>
      </w:r>
      <w:r w:rsidR="003330D2">
        <w:t>venda de produtos com quantidade superior a zero.</w:t>
      </w:r>
    </w:p>
    <w:p w:rsidR="002D6A05" w:rsidRDefault="00B631AD">
      <w:pPr>
        <w:pStyle w:val="Ttulo1"/>
        <w:numPr>
          <w:ilvl w:val="0"/>
          <w:numId w:val="1"/>
        </w:numPr>
      </w:pPr>
      <w:r>
        <w:t>Fluxo Principal</w:t>
      </w:r>
    </w:p>
    <w:p w:rsidR="00B631AD" w:rsidRDefault="00AD611E" w:rsidP="00AD611E">
      <w:r>
        <w:t xml:space="preserve">[FP] – </w:t>
      </w:r>
      <w:r w:rsidR="003330D2">
        <w:t>Alterar Quantidade</w:t>
      </w:r>
    </w:p>
    <w:p w:rsidR="00AD611E" w:rsidRDefault="00AD611E" w:rsidP="00AD611E">
      <w:r>
        <w:tab/>
        <w:t xml:space="preserve">Este fluxo tem a finalidade de permitir ao usuário </w:t>
      </w:r>
      <w:r w:rsidR="003330D2">
        <w:t xml:space="preserve">a intervenção na quantidade de um produto </w:t>
      </w:r>
      <w:r>
        <w:t>no sistema</w:t>
      </w:r>
      <w:r w:rsidR="00E3579C">
        <w:t>.</w:t>
      </w:r>
    </w:p>
    <w:p w:rsidR="00E3579C" w:rsidRDefault="00E3579C" w:rsidP="00AD611E"/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ator seleciona opção “Manter </w:t>
      </w:r>
      <w:r w:rsidR="00BD00E3">
        <w:t>Estoque</w:t>
      </w:r>
      <w:r>
        <w:t>”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sistema apresenta </w:t>
      </w:r>
      <w:r w:rsidR="00BD00E3">
        <w:t>os produtos cadastrados.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 xml:space="preserve">O ator </w:t>
      </w:r>
      <w:r w:rsidR="00BD00E3">
        <w:t>seleciona um produto e altera sua quantidade.</w:t>
      </w:r>
    </w:p>
    <w:p w:rsidR="00E3579C" w:rsidRDefault="00E3579C" w:rsidP="00E3579C">
      <w:pPr>
        <w:pStyle w:val="PargrafodaLista"/>
        <w:numPr>
          <w:ilvl w:val="0"/>
          <w:numId w:val="5"/>
        </w:numPr>
      </w:pPr>
      <w:r>
        <w:t>Após inserir as informações, o ator aciona a função “</w:t>
      </w:r>
      <w:r w:rsidR="00BD00E3">
        <w:t>Adicionar</w:t>
      </w:r>
      <w:r>
        <w:t>”</w:t>
      </w:r>
    </w:p>
    <w:p w:rsidR="00E3579C" w:rsidRPr="00AD611E" w:rsidRDefault="00E3579C" w:rsidP="00E3579C">
      <w:pPr>
        <w:pStyle w:val="PargrafodaLista"/>
        <w:numPr>
          <w:ilvl w:val="0"/>
          <w:numId w:val="5"/>
        </w:numPr>
      </w:pPr>
      <w:r>
        <w:t xml:space="preserve">O sistema registra </w:t>
      </w:r>
      <w:r w:rsidR="0005630B">
        <w:t xml:space="preserve">a </w:t>
      </w:r>
      <w:r w:rsidR="00BD00E3">
        <w:t xml:space="preserve">quantidade </w:t>
      </w:r>
      <w:r w:rsidR="0005630B">
        <w:t>do</w:t>
      </w:r>
      <w:r>
        <w:t xml:space="preserve"> produto</w:t>
      </w:r>
      <w:r w:rsidR="00BD00E3">
        <w:t xml:space="preserve"> e atualiza a tabela de exibição</w:t>
      </w:r>
      <w:r>
        <w:t>.</w:t>
      </w:r>
      <w:r w:rsidR="00A4456C">
        <w:t xml:space="preserve"> </w:t>
      </w:r>
      <w:r w:rsidR="00A4456C">
        <w:t>[MSG00</w:t>
      </w:r>
      <w:r w:rsidR="00A4456C">
        <w:t>5</w:t>
      </w:r>
      <w:bookmarkStart w:id="0" w:name="_GoBack"/>
      <w:bookmarkEnd w:id="0"/>
      <w:r w:rsidR="00A4456C">
        <w:t>]</w:t>
      </w:r>
    </w:p>
    <w:p w:rsidR="002D6A05" w:rsidRDefault="00B631AD">
      <w:pPr>
        <w:pStyle w:val="Ttulo1"/>
        <w:numPr>
          <w:ilvl w:val="0"/>
          <w:numId w:val="1"/>
        </w:numPr>
      </w:pPr>
      <w:r>
        <w:t>Fluxo Alternativo</w:t>
      </w:r>
    </w:p>
    <w:p w:rsidR="00B631AD" w:rsidRDefault="00E3579C" w:rsidP="00E3579C">
      <w:r>
        <w:t xml:space="preserve">[FA01] – </w:t>
      </w:r>
      <w:r w:rsidR="00BD00E3">
        <w:t>Visualizar Quantidade</w:t>
      </w:r>
    </w:p>
    <w:p w:rsidR="00E3579C" w:rsidRDefault="00E3579C" w:rsidP="00E3579C">
      <w:r>
        <w:tab/>
        <w:t xml:space="preserve">Este fluxo tem a finalidade de permitir ao usuário </w:t>
      </w:r>
      <w:r w:rsidR="00BD00E3">
        <w:t>visualizar a quantidade atual de produtos cadastrados.</w:t>
      </w:r>
    </w:p>
    <w:p w:rsidR="00106502" w:rsidRDefault="00106502" w:rsidP="00E3579C"/>
    <w:p w:rsidR="00106502" w:rsidRDefault="00106502" w:rsidP="00106502">
      <w:pPr>
        <w:pStyle w:val="PargrafodaLista"/>
        <w:numPr>
          <w:ilvl w:val="0"/>
          <w:numId w:val="7"/>
        </w:numPr>
      </w:pPr>
      <w:r>
        <w:t>O ator seleciona a opção “Manter</w:t>
      </w:r>
      <w:r w:rsidR="00D262A4">
        <w:t xml:space="preserve"> </w:t>
      </w:r>
      <w:r w:rsidR="003330D2">
        <w:t>Estoque</w:t>
      </w:r>
      <w:r w:rsidR="003330D2">
        <w:tab/>
      </w:r>
      <w:r>
        <w:t>”</w:t>
      </w:r>
    </w:p>
    <w:p w:rsidR="00106502" w:rsidRDefault="00106502" w:rsidP="00106502">
      <w:pPr>
        <w:pStyle w:val="PargrafodaLista"/>
        <w:numPr>
          <w:ilvl w:val="0"/>
          <w:numId w:val="7"/>
        </w:numPr>
      </w:pPr>
      <w:r>
        <w:t xml:space="preserve">O sistema apresenta em tela todos os produtos </w:t>
      </w:r>
      <w:r w:rsidR="00BD00E3">
        <w:t xml:space="preserve">e suas respectivas quantidades </w:t>
      </w:r>
      <w:r>
        <w:t>em forma de tabela</w:t>
      </w:r>
    </w:p>
    <w:p w:rsidR="00BD00E3" w:rsidRDefault="00106502" w:rsidP="00106502">
      <w:pPr>
        <w:pStyle w:val="PargrafodaLista"/>
        <w:numPr>
          <w:ilvl w:val="0"/>
          <w:numId w:val="7"/>
        </w:numPr>
      </w:pPr>
      <w:r>
        <w:t xml:space="preserve">O ator </w:t>
      </w:r>
      <w:r w:rsidR="00BD00E3">
        <w:t>filtra por produto ou disponibilidade do mesmo.</w:t>
      </w:r>
    </w:p>
    <w:p w:rsidR="00106502" w:rsidRDefault="00106502" w:rsidP="00BD00E3">
      <w:pPr>
        <w:pStyle w:val="PargrafodaLista"/>
        <w:numPr>
          <w:ilvl w:val="0"/>
          <w:numId w:val="7"/>
        </w:numPr>
      </w:pPr>
      <w:r>
        <w:t xml:space="preserve">O sistema </w:t>
      </w:r>
      <w:r w:rsidR="00BD00E3">
        <w:t>atualiza a tabela em exibição.</w:t>
      </w:r>
      <w:r>
        <w:t xml:space="preserve"> </w:t>
      </w:r>
    </w:p>
    <w:p w:rsidR="00106502" w:rsidRDefault="00106502" w:rsidP="00106502"/>
    <w:p w:rsidR="002D6A05" w:rsidRDefault="00E60DB6">
      <w:pPr>
        <w:pStyle w:val="Ttulo1"/>
        <w:numPr>
          <w:ilvl w:val="0"/>
          <w:numId w:val="1"/>
        </w:numPr>
      </w:pPr>
      <w:r>
        <w:lastRenderedPageBreak/>
        <w:t>Fluxo de Exceção</w:t>
      </w:r>
    </w:p>
    <w:p w:rsidR="00B631AD" w:rsidRPr="00106502" w:rsidRDefault="00BD00E3" w:rsidP="00106502">
      <w:r>
        <w:t>Não há fluxo de exceção para esse caso de uso.</w:t>
      </w:r>
    </w:p>
    <w:sectPr w:rsidR="00B631AD" w:rsidRPr="0010650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3A5" w:rsidRDefault="007933A5">
      <w:r>
        <w:separator/>
      </w:r>
    </w:p>
  </w:endnote>
  <w:endnote w:type="continuationSeparator" w:id="0">
    <w:p w:rsidR="007933A5" w:rsidRDefault="0079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3A5" w:rsidRDefault="007933A5">
      <w:r>
        <w:separator/>
      </w:r>
    </w:p>
  </w:footnote>
  <w:footnote w:type="continuationSeparator" w:id="0">
    <w:p w:rsidR="007933A5" w:rsidRDefault="0079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9B" w:rsidRPr="003C09C0" w:rsidRDefault="003C09C0">
    <w:pPr>
      <w:pStyle w:val="Cabealho"/>
      <w:rPr>
        <w:lang w:val="en-US"/>
      </w:rPr>
    </w:pPr>
    <w:r w:rsidRPr="003C09C0">
      <w:rPr>
        <w:lang w:val="en-US"/>
      </w:rPr>
      <w:t>B</w:t>
    </w:r>
    <w:r>
      <w:rPr>
        <w:lang w:val="en-US"/>
      </w:rPr>
      <w:t xml:space="preserve">ring </w:t>
    </w:r>
    <w:r w:rsidRPr="003C09C0">
      <w:rPr>
        <w:lang w:val="en-US"/>
      </w:rPr>
      <w:t>my beer</w:t>
    </w:r>
    <w:r>
      <w:rPr>
        <w:lang w:val="en-US"/>
      </w:rPr>
      <w:t>/Módulo de Sistema</w:t>
    </w:r>
    <w:r w:rsidR="00D94D9B" w:rsidRPr="003C09C0">
      <w:rPr>
        <w:lang w:val="en-US"/>
      </w:rPr>
      <w:t xml:space="preserve">: </w:t>
    </w:r>
    <w:r>
      <w:rPr>
        <w:lang w:val="en-US"/>
      </w:rPr>
      <w:t>Administrativo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8F"/>
    <w:multiLevelType w:val="hybridMultilevel"/>
    <w:tmpl w:val="833C36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D6914"/>
    <w:multiLevelType w:val="multilevel"/>
    <w:tmpl w:val="DB7A6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D10775"/>
    <w:multiLevelType w:val="multilevel"/>
    <w:tmpl w:val="62FE1F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sz w:val="24"/>
      </w:rPr>
    </w:lvl>
  </w:abstractNum>
  <w:abstractNum w:abstractNumId="3" w15:restartNumberingAfterBreak="0">
    <w:nsid w:val="197A23CF"/>
    <w:multiLevelType w:val="hybridMultilevel"/>
    <w:tmpl w:val="E39212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871C8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35704870"/>
    <w:multiLevelType w:val="hybridMultilevel"/>
    <w:tmpl w:val="5282DE2E"/>
    <w:lvl w:ilvl="0" w:tplc="BF107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B07FC"/>
    <w:multiLevelType w:val="multilevel"/>
    <w:tmpl w:val="A7528276"/>
    <w:lvl w:ilvl="0">
      <w:start w:val="6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89F52E8"/>
    <w:multiLevelType w:val="hybridMultilevel"/>
    <w:tmpl w:val="A66AE48E"/>
    <w:lvl w:ilvl="0" w:tplc="BF10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2BC"/>
    <w:multiLevelType w:val="hybridMultilevel"/>
    <w:tmpl w:val="5F2205C8"/>
    <w:lvl w:ilvl="0" w:tplc="BF107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413C81"/>
    <w:multiLevelType w:val="hybridMultilevel"/>
    <w:tmpl w:val="EA9E5C2E"/>
    <w:lvl w:ilvl="0" w:tplc="BF107CFC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9C0"/>
    <w:rsid w:val="000440E9"/>
    <w:rsid w:val="0005630B"/>
    <w:rsid w:val="00057288"/>
    <w:rsid w:val="000C3335"/>
    <w:rsid w:val="000E064F"/>
    <w:rsid w:val="00106502"/>
    <w:rsid w:val="00165968"/>
    <w:rsid w:val="00250886"/>
    <w:rsid w:val="002A23CB"/>
    <w:rsid w:val="002D1E09"/>
    <w:rsid w:val="002D6A05"/>
    <w:rsid w:val="00316CCC"/>
    <w:rsid w:val="003330D2"/>
    <w:rsid w:val="00336D58"/>
    <w:rsid w:val="003479C3"/>
    <w:rsid w:val="003C09C0"/>
    <w:rsid w:val="00405C21"/>
    <w:rsid w:val="0041786B"/>
    <w:rsid w:val="00462034"/>
    <w:rsid w:val="004E157A"/>
    <w:rsid w:val="005B14BD"/>
    <w:rsid w:val="005C0750"/>
    <w:rsid w:val="0062026D"/>
    <w:rsid w:val="0063461A"/>
    <w:rsid w:val="00656753"/>
    <w:rsid w:val="006E0796"/>
    <w:rsid w:val="007933A5"/>
    <w:rsid w:val="00883824"/>
    <w:rsid w:val="009A64BD"/>
    <w:rsid w:val="009E3F38"/>
    <w:rsid w:val="00A4456C"/>
    <w:rsid w:val="00A45C64"/>
    <w:rsid w:val="00AD611E"/>
    <w:rsid w:val="00B631AD"/>
    <w:rsid w:val="00B8412B"/>
    <w:rsid w:val="00BD00E3"/>
    <w:rsid w:val="00D16244"/>
    <w:rsid w:val="00D262A4"/>
    <w:rsid w:val="00D94D9B"/>
    <w:rsid w:val="00E033B2"/>
    <w:rsid w:val="00E3579C"/>
    <w:rsid w:val="00E60DB6"/>
    <w:rsid w:val="00E9519E"/>
    <w:rsid w:val="00E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09D007"/>
  <w15:docId w15:val="{23C4350A-4E90-4BB2-994A-4BBF8A6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440E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440E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E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&#225;lia%20F\Downloads\Templates%20-%20Documenta&#231;&#227;o\Modelo%20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Especificação de Caso de Uso</Template>
  <TotalTime>106</TotalTime>
  <Pages>3</Pages>
  <Words>274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Natália F</dc:creator>
  <cp:keywords/>
  <cp:lastModifiedBy>Felipe Geraldo</cp:lastModifiedBy>
  <cp:revision>10</cp:revision>
  <dcterms:created xsi:type="dcterms:W3CDTF">2017-10-16T20:54:00Z</dcterms:created>
  <dcterms:modified xsi:type="dcterms:W3CDTF">2017-10-20T19:33:00Z</dcterms:modified>
</cp:coreProperties>
</file>