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4BD" w:rsidRDefault="005B14BD"/>
    <w:p w:rsidR="005B14BD" w:rsidRDefault="005B14BD" w:rsidP="005B14BD">
      <w:pPr>
        <w:spacing w:before="60" w:after="60"/>
        <w:jc w:val="center"/>
        <w:rPr>
          <w:b/>
        </w:rPr>
      </w:pPr>
    </w:p>
    <w:p w:rsidR="005B14BD" w:rsidRDefault="005B14BD" w:rsidP="005B14BD">
      <w:pPr>
        <w:spacing w:before="60" w:after="60"/>
        <w:jc w:val="center"/>
        <w:rPr>
          <w:b/>
        </w:rPr>
      </w:pPr>
      <w:r>
        <w:rPr>
          <w:b/>
        </w:rPr>
        <w:t>Histórico de Revisões</w:t>
      </w:r>
    </w:p>
    <w:tbl>
      <w:tblPr>
        <w:tblW w:w="11119" w:type="dxa"/>
        <w:jc w:val="center"/>
        <w:tblLook w:val="0000" w:firstRow="0" w:lastRow="0" w:firstColumn="0" w:lastColumn="0" w:noHBand="0" w:noVBand="0"/>
      </w:tblPr>
      <w:tblGrid>
        <w:gridCol w:w="1583"/>
        <w:gridCol w:w="992"/>
        <w:gridCol w:w="5670"/>
        <w:gridCol w:w="2874"/>
      </w:tblGrid>
      <w:tr w:rsidR="005B14BD" w:rsidTr="005C0750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jc w:val="center"/>
            </w:pPr>
            <w: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jc w:val="center"/>
            </w:pPr>
            <w:r>
              <w:t>Versão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jc w:val="center"/>
            </w:pPr>
            <w:r>
              <w:t>Descrição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jc w:val="center"/>
            </w:pPr>
            <w:r>
              <w:t>Autor</w:t>
            </w:r>
          </w:p>
        </w:tc>
      </w:tr>
      <w:tr w:rsidR="005B14BD" w:rsidTr="005C0750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64218" w:rsidP="005C075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10/10/2017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64218" w:rsidP="005C075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64218" w:rsidP="005C0750">
            <w:pPr>
              <w:ind w:right="60"/>
              <w:rPr>
                <w:sz w:val="22"/>
              </w:rPr>
            </w:pPr>
            <w:r>
              <w:rPr>
                <w:sz w:val="22"/>
              </w:rPr>
              <w:t xml:space="preserve">UC1 Mantém Produto 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64218" w:rsidP="005C075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Natália Farias</w:t>
            </w:r>
          </w:p>
        </w:tc>
      </w:tr>
      <w:tr w:rsidR="005B14BD" w:rsidTr="005C0750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ind w:right="60"/>
              <w:rPr>
                <w:sz w:val="22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</w:tr>
      <w:tr w:rsidR="005B14BD" w:rsidTr="005C0750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ind w:right="60"/>
              <w:rPr>
                <w:sz w:val="22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</w:tr>
      <w:tr w:rsidR="005B14BD" w:rsidTr="005C0750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ind w:right="60"/>
              <w:rPr>
                <w:sz w:val="22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</w:tr>
    </w:tbl>
    <w:p w:rsidR="005B14BD" w:rsidRDefault="005B14BD" w:rsidP="005B14BD"/>
    <w:p w:rsidR="005B14BD" w:rsidRDefault="005B14BD" w:rsidP="005B14BD">
      <w:r>
        <w:br w:type="page"/>
      </w:r>
    </w:p>
    <w:p w:rsidR="000440E9" w:rsidRDefault="000440E9">
      <w:pPr>
        <w:pStyle w:val="Ttulo1"/>
        <w:numPr>
          <w:ilvl w:val="0"/>
          <w:numId w:val="1"/>
        </w:numPr>
      </w:pPr>
      <w:r>
        <w:lastRenderedPageBreak/>
        <w:t>Nome Caso de Uso</w:t>
      </w:r>
    </w:p>
    <w:p w:rsidR="000440E9" w:rsidRPr="008A08BA" w:rsidRDefault="008A08BA" w:rsidP="000440E9">
      <w:pPr>
        <w:ind w:left="360"/>
      </w:pPr>
      <w:r>
        <w:t xml:space="preserve">[UC01] – Manter Produto </w:t>
      </w:r>
    </w:p>
    <w:p w:rsidR="000440E9" w:rsidRDefault="000440E9" w:rsidP="000440E9">
      <w:pPr>
        <w:pStyle w:val="Ttulo1"/>
        <w:numPr>
          <w:ilvl w:val="0"/>
          <w:numId w:val="1"/>
        </w:numPr>
      </w:pPr>
      <w:r>
        <w:t>Descrição do Caso de Uso</w:t>
      </w:r>
    </w:p>
    <w:p w:rsidR="000440E9" w:rsidRDefault="008A08BA" w:rsidP="008A08BA">
      <w:pPr>
        <w:ind w:firstLine="720"/>
        <w:jc w:val="both"/>
      </w:pPr>
      <w:r>
        <w:t>Este caso de uso tem como finalidade cadastrar um determinado produto no sistema, podendo tam</w:t>
      </w:r>
      <w:r w:rsidR="0063288B">
        <w:t>bém excluir e alterar</w:t>
      </w:r>
      <w:r>
        <w:t xml:space="preserve"> produtos já cadastrados.</w:t>
      </w:r>
    </w:p>
    <w:p w:rsidR="008A08BA" w:rsidRDefault="008A08BA" w:rsidP="008A08BA">
      <w:pPr>
        <w:ind w:left="360" w:firstLine="360"/>
        <w:jc w:val="both"/>
      </w:pPr>
    </w:p>
    <w:p w:rsidR="008A08BA" w:rsidRDefault="008A08BA" w:rsidP="008A08BA">
      <w:pPr>
        <w:jc w:val="both"/>
      </w:pPr>
      <w:r>
        <w:t>Funcionalidades:</w:t>
      </w:r>
    </w:p>
    <w:p w:rsidR="008A08BA" w:rsidRDefault="008A08BA" w:rsidP="008A08BA">
      <w:pPr>
        <w:jc w:val="both"/>
      </w:pPr>
      <w:r>
        <w:tab/>
        <w:t>1 – Cadastrar</w:t>
      </w:r>
    </w:p>
    <w:p w:rsidR="008A08BA" w:rsidRDefault="008A08BA" w:rsidP="008A08BA">
      <w:pPr>
        <w:jc w:val="both"/>
      </w:pPr>
      <w:r>
        <w:tab/>
        <w:t xml:space="preserve">2 – Alterar </w:t>
      </w:r>
    </w:p>
    <w:p w:rsidR="008A08BA" w:rsidRPr="008A08BA" w:rsidRDefault="0063288B" w:rsidP="008A08BA">
      <w:pPr>
        <w:jc w:val="both"/>
      </w:pPr>
      <w:r>
        <w:tab/>
        <w:t>3</w:t>
      </w:r>
      <w:r w:rsidR="008A08BA">
        <w:t xml:space="preserve"> – Excluir</w:t>
      </w:r>
    </w:p>
    <w:p w:rsidR="002D6A05" w:rsidRDefault="005E5477">
      <w:pPr>
        <w:pStyle w:val="Ttulo1"/>
        <w:numPr>
          <w:ilvl w:val="0"/>
          <w:numId w:val="1"/>
        </w:numPr>
      </w:pPr>
      <w:r>
        <w:t>Ator (</w:t>
      </w:r>
      <w:r w:rsidR="002D6A05">
        <w:t>es):</w:t>
      </w:r>
    </w:p>
    <w:p w:rsidR="00D16244" w:rsidRPr="008A08BA" w:rsidRDefault="008A08BA" w:rsidP="008A08BA">
      <w:pPr>
        <w:ind w:firstLine="720"/>
      </w:pPr>
      <w:r>
        <w:t>Administrador – Este ator tem como finalidade cadastrar um produto e suas especificações, podendo também fazer alterações ou exclusões de produtos já existentes no sistema.</w:t>
      </w:r>
    </w:p>
    <w:p w:rsidR="002D6A05" w:rsidRDefault="002D6A05">
      <w:pPr>
        <w:pStyle w:val="Ttulo1"/>
        <w:numPr>
          <w:ilvl w:val="0"/>
          <w:numId w:val="1"/>
        </w:numPr>
      </w:pPr>
      <w:r>
        <w:t>Pré Condições</w:t>
      </w:r>
    </w:p>
    <w:p w:rsidR="00D16244" w:rsidRDefault="005E5477" w:rsidP="005E5477">
      <w:pPr>
        <w:ind w:left="720"/>
      </w:pPr>
      <w:r>
        <w:t>Para que o cadastro de produto seja concluído, é obrigatório que:</w:t>
      </w:r>
    </w:p>
    <w:p w:rsidR="005E5477" w:rsidRDefault="005E5477" w:rsidP="005E5477">
      <w:pPr>
        <w:ind w:left="720"/>
      </w:pPr>
      <w:r>
        <w:t>1 – Todos os campos de dados sejam devidamente preenchi</w:t>
      </w:r>
      <w:r w:rsidR="00167CEB">
        <w:t>dos.</w:t>
      </w:r>
      <w:r>
        <w:t xml:space="preserve"> </w:t>
      </w:r>
    </w:p>
    <w:p w:rsidR="00F27EE9" w:rsidRDefault="00F27EE9" w:rsidP="005E5477">
      <w:pPr>
        <w:ind w:left="720"/>
      </w:pPr>
      <w:r>
        <w:t>2 – Existam tipos cadastrados no sistema.</w:t>
      </w:r>
    </w:p>
    <w:p w:rsidR="00F27EE9" w:rsidRPr="008A08BA" w:rsidRDefault="00F27EE9" w:rsidP="005E5477">
      <w:pPr>
        <w:ind w:left="720"/>
      </w:pPr>
      <w:r>
        <w:t>3 – Existam marcas cadastradas no sistema.</w:t>
      </w:r>
    </w:p>
    <w:p w:rsidR="002D6A05" w:rsidRDefault="002C32C9">
      <w:pPr>
        <w:pStyle w:val="Ttulo1"/>
        <w:numPr>
          <w:ilvl w:val="0"/>
          <w:numId w:val="1"/>
        </w:numPr>
      </w:pPr>
      <w:r>
        <w:t>Pós Condições (</w:t>
      </w:r>
      <w:r w:rsidR="002D6A05">
        <w:t>Resultados)</w:t>
      </w:r>
    </w:p>
    <w:p w:rsidR="00D16244" w:rsidRPr="005E5477" w:rsidRDefault="005E5477" w:rsidP="00D7741F">
      <w:pPr>
        <w:ind w:firstLine="720"/>
        <w:rPr>
          <w:u w:val="single"/>
        </w:rPr>
      </w:pPr>
      <w:r>
        <w:t>O sistema registrará o produto com suas especificações, possibili</w:t>
      </w:r>
      <w:r w:rsidR="002C32C9">
        <w:t xml:space="preserve">tando assim futuras </w:t>
      </w:r>
      <w:r>
        <w:t>vendas.</w:t>
      </w:r>
    </w:p>
    <w:p w:rsidR="002D6A05" w:rsidRDefault="00B631AD">
      <w:pPr>
        <w:pStyle w:val="Ttulo1"/>
        <w:numPr>
          <w:ilvl w:val="0"/>
          <w:numId w:val="1"/>
        </w:numPr>
      </w:pPr>
      <w:r>
        <w:t>Fluxo Principal</w:t>
      </w:r>
    </w:p>
    <w:p w:rsidR="00B631AD" w:rsidRDefault="005E5477" w:rsidP="005E5477">
      <w:r>
        <w:t>[FP] – Cadastrar Produto</w:t>
      </w:r>
    </w:p>
    <w:p w:rsidR="005E5477" w:rsidRDefault="005E5477" w:rsidP="005E5477">
      <w:r>
        <w:tab/>
        <w:t xml:space="preserve">Este fluxo tem a finalidade de permitir ao usuário o </w:t>
      </w:r>
      <w:r w:rsidRPr="005E5477">
        <w:t>cadastro</w:t>
      </w:r>
      <w:r>
        <w:t xml:space="preserve"> de produtos.</w:t>
      </w:r>
    </w:p>
    <w:p w:rsidR="005E5477" w:rsidRDefault="005E5477" w:rsidP="005E5477"/>
    <w:p w:rsidR="00590A1F" w:rsidRDefault="00590A1F" w:rsidP="00590A1F">
      <w:pPr>
        <w:pStyle w:val="PargrafodaLista"/>
        <w:numPr>
          <w:ilvl w:val="0"/>
          <w:numId w:val="5"/>
        </w:numPr>
      </w:pPr>
      <w:r>
        <w:t xml:space="preserve">O ator seleciona a opção </w:t>
      </w:r>
      <w:r w:rsidR="00875961">
        <w:t>“Manter Produto/Cadastrar”</w:t>
      </w:r>
    </w:p>
    <w:p w:rsidR="00875961" w:rsidRDefault="00875961" w:rsidP="00590A1F">
      <w:pPr>
        <w:pStyle w:val="PargrafodaLista"/>
        <w:numPr>
          <w:ilvl w:val="0"/>
          <w:numId w:val="5"/>
        </w:numPr>
      </w:pPr>
      <w:r>
        <w:t>O sistema apresenta uma tela com os campos a serem preenchidos</w:t>
      </w:r>
    </w:p>
    <w:p w:rsidR="00875961" w:rsidRDefault="00875961" w:rsidP="00590A1F">
      <w:pPr>
        <w:pStyle w:val="PargrafodaLista"/>
        <w:numPr>
          <w:ilvl w:val="0"/>
          <w:numId w:val="5"/>
        </w:numPr>
      </w:pPr>
      <w:r>
        <w:t>O ator insere os dados a serem cadastrados</w:t>
      </w:r>
    </w:p>
    <w:p w:rsidR="00875961" w:rsidRDefault="00875961" w:rsidP="00590A1F">
      <w:pPr>
        <w:pStyle w:val="PargrafodaLista"/>
        <w:numPr>
          <w:ilvl w:val="0"/>
          <w:numId w:val="5"/>
        </w:numPr>
      </w:pPr>
      <w:r>
        <w:t>Após inserir as informações</w:t>
      </w:r>
      <w:r w:rsidR="00474CD2">
        <w:t>,</w:t>
      </w:r>
      <w:r>
        <w:t xml:space="preserve"> o ator aciona a função “Cadastrar”</w:t>
      </w:r>
    </w:p>
    <w:p w:rsidR="00875961" w:rsidRPr="005E5477" w:rsidRDefault="00875961" w:rsidP="00590A1F">
      <w:pPr>
        <w:pStyle w:val="PargrafodaLista"/>
        <w:numPr>
          <w:ilvl w:val="0"/>
          <w:numId w:val="5"/>
        </w:numPr>
      </w:pPr>
      <w:r>
        <w:t>O sistema registra o produto</w:t>
      </w:r>
      <w:r w:rsidR="00474CD2">
        <w:t>.</w:t>
      </w:r>
      <w:r w:rsidR="00744AE8">
        <w:t xml:space="preserve"> [MSG005]</w:t>
      </w:r>
    </w:p>
    <w:p w:rsidR="002D6A05" w:rsidRDefault="00B631AD">
      <w:pPr>
        <w:pStyle w:val="Ttulo1"/>
        <w:numPr>
          <w:ilvl w:val="0"/>
          <w:numId w:val="1"/>
        </w:numPr>
      </w:pPr>
      <w:r>
        <w:t>Fluxo Alternativo</w:t>
      </w:r>
    </w:p>
    <w:p w:rsidR="00626EEE" w:rsidRDefault="0063288B" w:rsidP="0063288B">
      <w:r>
        <w:t xml:space="preserve">[FA01] </w:t>
      </w:r>
      <w:r w:rsidR="00626EEE">
        <w:t xml:space="preserve">– </w:t>
      </w:r>
      <w:r>
        <w:t>Alterar Produto</w:t>
      </w:r>
    </w:p>
    <w:p w:rsidR="0063288B" w:rsidRDefault="0063288B" w:rsidP="00167CEB">
      <w:pPr>
        <w:ind w:left="720"/>
      </w:pPr>
      <w:r>
        <w:t>Este fluxo tem a finalidade de permitir ao usuário fazer alterações nos dados</w:t>
      </w:r>
      <w:r w:rsidR="00167CEB">
        <w:t xml:space="preserve"> </w:t>
      </w:r>
      <w:r>
        <w:t>referente a um produto.</w:t>
      </w:r>
    </w:p>
    <w:p w:rsidR="0063288B" w:rsidRDefault="0063288B" w:rsidP="0063288B"/>
    <w:p w:rsidR="0063288B" w:rsidRDefault="0063288B" w:rsidP="0063288B">
      <w:pPr>
        <w:pStyle w:val="PargrafodaLista"/>
        <w:numPr>
          <w:ilvl w:val="0"/>
          <w:numId w:val="7"/>
        </w:numPr>
      </w:pPr>
      <w:r>
        <w:t>O ator seleciona a opção “</w:t>
      </w:r>
      <w:r w:rsidR="00626EEE">
        <w:t>Manter Produto</w:t>
      </w:r>
      <w:r>
        <w:t>”</w:t>
      </w:r>
    </w:p>
    <w:p w:rsidR="0063288B" w:rsidRDefault="0063288B" w:rsidP="0063288B">
      <w:pPr>
        <w:pStyle w:val="PargrafodaLista"/>
        <w:numPr>
          <w:ilvl w:val="0"/>
          <w:numId w:val="7"/>
        </w:numPr>
      </w:pPr>
      <w:r>
        <w:t>O sistema apresenta em tela todos os produtos</w:t>
      </w:r>
      <w:r w:rsidR="00626EEE">
        <w:t xml:space="preserve"> em forma de tabela</w:t>
      </w:r>
    </w:p>
    <w:p w:rsidR="0063288B" w:rsidRDefault="0063288B" w:rsidP="0063288B">
      <w:pPr>
        <w:pStyle w:val="PargrafodaLista"/>
        <w:numPr>
          <w:ilvl w:val="0"/>
          <w:numId w:val="7"/>
        </w:numPr>
      </w:pPr>
      <w:r>
        <w:lastRenderedPageBreak/>
        <w:t xml:space="preserve">O ator seleciona </w:t>
      </w:r>
      <w:r w:rsidR="00626EEE">
        <w:t xml:space="preserve">a linha da tabela em que está </w:t>
      </w:r>
      <w:r>
        <w:t>o produto a qual deseja fazer</w:t>
      </w:r>
      <w:r w:rsidR="00626EEE">
        <w:t xml:space="preserve"> alterações e clica em “Alterar</w:t>
      </w:r>
      <w:r>
        <w:t>”</w:t>
      </w:r>
    </w:p>
    <w:p w:rsidR="0063288B" w:rsidRDefault="0063288B" w:rsidP="0063288B">
      <w:pPr>
        <w:pStyle w:val="PargrafodaLista"/>
        <w:numPr>
          <w:ilvl w:val="0"/>
          <w:numId w:val="7"/>
        </w:numPr>
      </w:pPr>
      <w:r>
        <w:t>O sistema retorna em tela o produto selecionado</w:t>
      </w:r>
      <w:r w:rsidR="00626EEE">
        <w:t xml:space="preserve"> e suas especificações</w:t>
      </w:r>
    </w:p>
    <w:p w:rsidR="0063288B" w:rsidRDefault="0063288B" w:rsidP="00626EEE">
      <w:pPr>
        <w:pStyle w:val="PargrafodaLista"/>
        <w:numPr>
          <w:ilvl w:val="0"/>
          <w:numId w:val="7"/>
        </w:numPr>
      </w:pPr>
      <w:r>
        <w:t>O ator altera os dados do produto</w:t>
      </w:r>
    </w:p>
    <w:p w:rsidR="0063288B" w:rsidRDefault="0063288B" w:rsidP="00626EEE">
      <w:pPr>
        <w:pStyle w:val="PargrafodaLista"/>
        <w:numPr>
          <w:ilvl w:val="0"/>
          <w:numId w:val="7"/>
        </w:numPr>
      </w:pPr>
      <w:r>
        <w:t>O ator aciona a função “Alterar”</w:t>
      </w:r>
    </w:p>
    <w:p w:rsidR="0063288B" w:rsidRDefault="0063288B" w:rsidP="00626EEE">
      <w:pPr>
        <w:pStyle w:val="PargrafodaLista"/>
        <w:numPr>
          <w:ilvl w:val="0"/>
          <w:numId w:val="7"/>
        </w:numPr>
      </w:pPr>
      <w:r>
        <w:t>O sistema registra as alterações realizadas.</w:t>
      </w:r>
      <w:r w:rsidR="00744AE8" w:rsidRPr="00744AE8">
        <w:t xml:space="preserve"> </w:t>
      </w:r>
      <w:r w:rsidR="00744AE8">
        <w:t>[MSG006]</w:t>
      </w:r>
    </w:p>
    <w:p w:rsidR="00626EEE" w:rsidRDefault="00626EEE" w:rsidP="0063288B"/>
    <w:p w:rsidR="0063288B" w:rsidRDefault="0063288B" w:rsidP="0063288B">
      <w:r>
        <w:t xml:space="preserve">[FA02] </w:t>
      </w:r>
      <w:r w:rsidR="00805F34">
        <w:t xml:space="preserve">– </w:t>
      </w:r>
      <w:r>
        <w:t>Excluir Produto</w:t>
      </w:r>
    </w:p>
    <w:p w:rsidR="0063288B" w:rsidRDefault="0063288B" w:rsidP="00626EEE">
      <w:pPr>
        <w:ind w:firstLine="720"/>
      </w:pPr>
      <w:r>
        <w:t>Este fluxo tem a finalidade de permitir ao usuário excluir um determinado</w:t>
      </w:r>
    </w:p>
    <w:p w:rsidR="0063288B" w:rsidRDefault="0063288B" w:rsidP="0063288B">
      <w:r>
        <w:t>produto.</w:t>
      </w:r>
    </w:p>
    <w:p w:rsidR="00626EEE" w:rsidRDefault="00626EEE" w:rsidP="0063288B"/>
    <w:p w:rsidR="0063288B" w:rsidRDefault="0063288B" w:rsidP="00626EEE">
      <w:pPr>
        <w:pStyle w:val="PargrafodaLista"/>
        <w:numPr>
          <w:ilvl w:val="0"/>
          <w:numId w:val="8"/>
        </w:numPr>
      </w:pPr>
      <w:r>
        <w:t>O ator seleciona a opção “</w:t>
      </w:r>
      <w:r w:rsidR="00626EEE">
        <w:t>Mante</w:t>
      </w:r>
      <w:r>
        <w:t>r</w:t>
      </w:r>
      <w:r w:rsidR="00626EEE">
        <w:t xml:space="preserve"> Produto</w:t>
      </w:r>
      <w:r>
        <w:t>”</w:t>
      </w:r>
    </w:p>
    <w:p w:rsidR="0063288B" w:rsidRDefault="0063288B" w:rsidP="00626EEE">
      <w:pPr>
        <w:pStyle w:val="PargrafodaLista"/>
        <w:numPr>
          <w:ilvl w:val="0"/>
          <w:numId w:val="8"/>
        </w:numPr>
      </w:pPr>
      <w:r>
        <w:t xml:space="preserve">O sistema apresenta em tela </w:t>
      </w:r>
      <w:r w:rsidR="00626EEE">
        <w:t>tod</w:t>
      </w:r>
      <w:r>
        <w:t>o</w:t>
      </w:r>
      <w:r w:rsidR="00626EEE">
        <w:t>s</w:t>
      </w:r>
      <w:r>
        <w:t xml:space="preserve"> </w:t>
      </w:r>
      <w:r w:rsidR="00626EEE">
        <w:t xml:space="preserve">os </w:t>
      </w:r>
      <w:r>
        <w:t>produto</w:t>
      </w:r>
      <w:r w:rsidR="00626EEE">
        <w:t>s em forma de tabela</w:t>
      </w:r>
    </w:p>
    <w:p w:rsidR="0063288B" w:rsidRDefault="0063288B" w:rsidP="00626EEE">
      <w:pPr>
        <w:pStyle w:val="PargrafodaLista"/>
        <w:numPr>
          <w:ilvl w:val="0"/>
          <w:numId w:val="8"/>
        </w:numPr>
      </w:pPr>
      <w:r>
        <w:t xml:space="preserve">O ator seleciona </w:t>
      </w:r>
      <w:r w:rsidR="00626EEE">
        <w:t xml:space="preserve">a linha da tabela em que está </w:t>
      </w:r>
      <w:r>
        <w:t>o produto a qual des</w:t>
      </w:r>
      <w:r w:rsidR="00626EEE">
        <w:t>eja excluir e clica em “Remover</w:t>
      </w:r>
      <w:r>
        <w:t>”</w:t>
      </w:r>
    </w:p>
    <w:p w:rsidR="00021C17" w:rsidRDefault="0063288B" w:rsidP="00021C17">
      <w:pPr>
        <w:pStyle w:val="PargrafodaLista"/>
        <w:numPr>
          <w:ilvl w:val="0"/>
          <w:numId w:val="8"/>
        </w:numPr>
      </w:pPr>
      <w:r>
        <w:t xml:space="preserve">O sistema </w:t>
      </w:r>
      <w:r w:rsidR="00167CEB">
        <w:t>inativa</w:t>
      </w:r>
      <w:r>
        <w:t xml:space="preserve"> o produto.</w:t>
      </w:r>
      <w:r w:rsidR="00744AE8">
        <w:t xml:space="preserve"> [MSG007]</w:t>
      </w:r>
    </w:p>
    <w:p w:rsidR="00626EEE" w:rsidRDefault="00626EEE" w:rsidP="00626EEE"/>
    <w:p w:rsidR="0063288B" w:rsidRDefault="0063288B" w:rsidP="0063288B">
      <w:r>
        <w:t xml:space="preserve">[FA03] </w:t>
      </w:r>
      <w:r w:rsidR="00805F34">
        <w:t xml:space="preserve">– </w:t>
      </w:r>
      <w:r>
        <w:t>Limpar dados da tela</w:t>
      </w:r>
    </w:p>
    <w:p w:rsidR="0063288B" w:rsidRDefault="0063288B" w:rsidP="00805F34">
      <w:pPr>
        <w:ind w:firstLine="720"/>
      </w:pPr>
      <w:r>
        <w:t>Este fluxo tem a finalidade de permitir ao usuário limpar os dados da tela para que</w:t>
      </w:r>
    </w:p>
    <w:p w:rsidR="0063288B" w:rsidRDefault="00DB3EB7" w:rsidP="0063288B">
      <w:r>
        <w:t xml:space="preserve">sejam feitas novas </w:t>
      </w:r>
      <w:r w:rsidR="0063288B">
        <w:t>alterações</w:t>
      </w:r>
      <w:r>
        <w:t xml:space="preserve"> ou cadastros</w:t>
      </w:r>
      <w:r w:rsidR="0063288B">
        <w:t>.</w:t>
      </w:r>
    </w:p>
    <w:p w:rsidR="00021C17" w:rsidRDefault="00021C17" w:rsidP="0063288B"/>
    <w:p w:rsidR="0063288B" w:rsidRDefault="0063288B" w:rsidP="00021C17">
      <w:pPr>
        <w:pStyle w:val="PargrafodaLista"/>
        <w:numPr>
          <w:ilvl w:val="0"/>
          <w:numId w:val="9"/>
        </w:numPr>
      </w:pPr>
      <w:r>
        <w:t>O ator seleciona a opção “Limpar”</w:t>
      </w:r>
    </w:p>
    <w:p w:rsidR="00B631AD" w:rsidRPr="0063288B" w:rsidRDefault="0063288B" w:rsidP="00021C17">
      <w:pPr>
        <w:pStyle w:val="PargrafodaLista"/>
        <w:numPr>
          <w:ilvl w:val="0"/>
          <w:numId w:val="9"/>
        </w:numPr>
      </w:pPr>
      <w:r>
        <w:t>O sistema limpa todos os campos da tela.</w:t>
      </w:r>
    </w:p>
    <w:p w:rsidR="002D6A05" w:rsidRDefault="00E60DB6">
      <w:pPr>
        <w:pStyle w:val="Ttulo1"/>
        <w:numPr>
          <w:ilvl w:val="0"/>
          <w:numId w:val="1"/>
        </w:numPr>
      </w:pPr>
      <w:r>
        <w:t>Fluxo de Exceção</w:t>
      </w:r>
    </w:p>
    <w:p w:rsidR="00021C17" w:rsidRDefault="00021C17" w:rsidP="00021C17">
      <w:r>
        <w:t>[FE01] – Preenchimento Incorreto</w:t>
      </w:r>
    </w:p>
    <w:p w:rsidR="00021C17" w:rsidRDefault="00021C17" w:rsidP="00021C17">
      <w:pPr>
        <w:ind w:firstLine="720"/>
      </w:pPr>
      <w:r>
        <w:t>Este fluxo tem a finalidade de apresentar um erro quando todos os campos não</w:t>
      </w:r>
    </w:p>
    <w:p w:rsidR="00021C17" w:rsidRDefault="00021C17" w:rsidP="00021C17">
      <w:r>
        <w:t>forem devidamente preenchidos.</w:t>
      </w:r>
    </w:p>
    <w:p w:rsidR="00021C17" w:rsidRDefault="00021C17" w:rsidP="00021C17"/>
    <w:p w:rsidR="00021C17" w:rsidRDefault="00021C17" w:rsidP="00021C17">
      <w:pPr>
        <w:pStyle w:val="PargrafodaLista"/>
        <w:numPr>
          <w:ilvl w:val="0"/>
          <w:numId w:val="10"/>
        </w:numPr>
      </w:pPr>
      <w:r>
        <w:t>O sistema não efetua o cadastro do produto</w:t>
      </w:r>
    </w:p>
    <w:p w:rsidR="00B631AD" w:rsidRPr="00021C17" w:rsidRDefault="00021C17" w:rsidP="00021C17">
      <w:pPr>
        <w:pStyle w:val="PargrafodaLista"/>
        <w:numPr>
          <w:ilvl w:val="0"/>
          <w:numId w:val="10"/>
        </w:numPr>
      </w:pPr>
      <w:r>
        <w:t>O sistema apres</w:t>
      </w:r>
      <w:r w:rsidR="00D3650B">
        <w:t>enta uma mensagem de erro [MSG0</w:t>
      </w:r>
      <w:r w:rsidR="00CA07A9">
        <w:t>0</w:t>
      </w:r>
      <w:bookmarkStart w:id="0" w:name="_GoBack"/>
      <w:bookmarkEnd w:id="0"/>
      <w:r w:rsidR="00D3650B">
        <w:t>1</w:t>
      </w:r>
      <w:r>
        <w:t>].</w:t>
      </w:r>
    </w:p>
    <w:sectPr w:rsidR="00B631AD" w:rsidRPr="00021C17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951" w:rsidRDefault="00043951">
      <w:r>
        <w:separator/>
      </w:r>
    </w:p>
  </w:endnote>
  <w:endnote w:type="continuationSeparator" w:id="0">
    <w:p w:rsidR="00043951" w:rsidRDefault="00043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951" w:rsidRDefault="00043951">
      <w:r>
        <w:separator/>
      </w:r>
    </w:p>
  </w:footnote>
  <w:footnote w:type="continuationSeparator" w:id="0">
    <w:p w:rsidR="00043951" w:rsidRDefault="000439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D9B" w:rsidRDefault="00564218">
    <w:pPr>
      <w:pStyle w:val="Cabealho"/>
    </w:pPr>
    <w:r>
      <w:t>Bring my beer/</w:t>
    </w:r>
    <w:r w:rsidR="008A08BA">
      <w:t>Módulo de Sistema: Administrativo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456A"/>
    <w:multiLevelType w:val="hybridMultilevel"/>
    <w:tmpl w:val="7DA6DEAC"/>
    <w:lvl w:ilvl="0" w:tplc="BF107C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853E8F"/>
    <w:multiLevelType w:val="hybridMultilevel"/>
    <w:tmpl w:val="833C368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9D6914"/>
    <w:multiLevelType w:val="multilevel"/>
    <w:tmpl w:val="DB7A61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BD10775"/>
    <w:multiLevelType w:val="multilevel"/>
    <w:tmpl w:val="62FE1F26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sz w:val="24"/>
      </w:rPr>
    </w:lvl>
  </w:abstractNum>
  <w:abstractNum w:abstractNumId="4" w15:restartNumberingAfterBreak="0">
    <w:nsid w:val="18E251F3"/>
    <w:multiLevelType w:val="hybridMultilevel"/>
    <w:tmpl w:val="BCD82C86"/>
    <w:lvl w:ilvl="0" w:tplc="BF107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7A23CF"/>
    <w:multiLevelType w:val="hybridMultilevel"/>
    <w:tmpl w:val="E39212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8871C8"/>
    <w:multiLevelType w:val="multilevel"/>
    <w:tmpl w:val="A7528276"/>
    <w:lvl w:ilvl="0">
      <w:start w:val="6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42DB07FC"/>
    <w:multiLevelType w:val="multilevel"/>
    <w:tmpl w:val="A7528276"/>
    <w:lvl w:ilvl="0">
      <w:start w:val="6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 w15:restartNumberingAfterBreak="0">
    <w:nsid w:val="489F52E8"/>
    <w:multiLevelType w:val="hybridMultilevel"/>
    <w:tmpl w:val="A66AE48E"/>
    <w:lvl w:ilvl="0" w:tplc="BF107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97CFC"/>
    <w:multiLevelType w:val="hybridMultilevel"/>
    <w:tmpl w:val="69B0DF8C"/>
    <w:lvl w:ilvl="0" w:tplc="BF107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9"/>
  </w:num>
  <w:num w:numId="6">
    <w:abstractNumId w:val="0"/>
  </w:num>
  <w:num w:numId="7">
    <w:abstractNumId w:val="4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218"/>
    <w:rsid w:val="00021C17"/>
    <w:rsid w:val="00043951"/>
    <w:rsid w:val="000440E9"/>
    <w:rsid w:val="00167CEB"/>
    <w:rsid w:val="002C32C9"/>
    <w:rsid w:val="002D6A05"/>
    <w:rsid w:val="003471A8"/>
    <w:rsid w:val="00474CD2"/>
    <w:rsid w:val="00564218"/>
    <w:rsid w:val="00590A1F"/>
    <w:rsid w:val="005B14BD"/>
    <w:rsid w:val="005C0750"/>
    <w:rsid w:val="005E5477"/>
    <w:rsid w:val="00626EEE"/>
    <w:rsid w:val="0063288B"/>
    <w:rsid w:val="00744AE8"/>
    <w:rsid w:val="00805F34"/>
    <w:rsid w:val="00875961"/>
    <w:rsid w:val="008A08BA"/>
    <w:rsid w:val="009A54DA"/>
    <w:rsid w:val="00A45C64"/>
    <w:rsid w:val="00B631AD"/>
    <w:rsid w:val="00CA07A9"/>
    <w:rsid w:val="00D16244"/>
    <w:rsid w:val="00D3650B"/>
    <w:rsid w:val="00D7741F"/>
    <w:rsid w:val="00D94D9B"/>
    <w:rsid w:val="00DB3EB7"/>
    <w:rsid w:val="00DE1F8C"/>
    <w:rsid w:val="00E60DB6"/>
    <w:rsid w:val="00E65CEA"/>
    <w:rsid w:val="00EA3193"/>
    <w:rsid w:val="00ED0D91"/>
    <w:rsid w:val="00F05A32"/>
    <w:rsid w:val="00F2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35A615"/>
  <w15:chartTrackingRefBased/>
  <w15:docId w15:val="{D35BC599-25A3-4648-963B-AB0D6201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Cs/>
      <w:iCs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Cs/>
      <w:sz w:val="2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440E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0440E9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590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6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&#225;lia%20F\Downloads\Templates%20-%20Documenta&#231;&#227;o\Modelo%20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Especificação de Caso de Uso</Template>
  <TotalTime>21</TotalTime>
  <Pages>3</Pages>
  <Words>420</Words>
  <Characters>2274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Natália F</dc:creator>
  <cp:keywords/>
  <cp:lastModifiedBy>Felipe Geraldo</cp:lastModifiedBy>
  <cp:revision>12</cp:revision>
  <dcterms:created xsi:type="dcterms:W3CDTF">2017-10-15T19:43:00Z</dcterms:created>
  <dcterms:modified xsi:type="dcterms:W3CDTF">2017-10-20T19:36:00Z</dcterms:modified>
</cp:coreProperties>
</file>