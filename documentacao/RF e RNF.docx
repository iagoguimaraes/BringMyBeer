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DB" w:rsidRDefault="007C7EDB" w:rsidP="007C7EDB">
      <w:pPr>
        <w:spacing w:before="60" w:after="60"/>
        <w:jc w:val="center"/>
        <w:rPr>
          <w:b/>
        </w:rPr>
      </w:pPr>
    </w:p>
    <w:p w:rsidR="007C7EDB" w:rsidRDefault="007C7EDB" w:rsidP="007C7EDB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jc w:val="center"/>
            </w:pPr>
            <w:r>
              <w:t>Autor</w:t>
            </w:r>
          </w:p>
        </w:tc>
      </w:tr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3D1834" w:rsidP="003D18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12/10/2017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3D1834" w:rsidP="003D18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052632" w:rsidP="003D1834">
            <w:pPr>
              <w:ind w:right="6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Requisitos Funcionais </w:t>
            </w:r>
            <w:r w:rsidR="003D1834">
              <w:rPr>
                <w:sz w:val="22"/>
              </w:rPr>
              <w:t>do sistema [V 1.0]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3D1834" w:rsidP="003D18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Luis Henrique Lima</w:t>
            </w:r>
          </w:p>
        </w:tc>
      </w:tr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B75990" w:rsidP="00B7599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13/10/2017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B75990" w:rsidP="00B7599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B75990" w:rsidP="00B75990">
            <w:pPr>
              <w:ind w:right="60"/>
              <w:jc w:val="center"/>
              <w:rPr>
                <w:sz w:val="22"/>
              </w:rPr>
            </w:pPr>
            <w:r>
              <w:rPr>
                <w:sz w:val="22"/>
              </w:rPr>
              <w:t>Requisitos Não-Funcionais do sistema [V 1.0]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B75990" w:rsidRDefault="00B75990" w:rsidP="00B75990">
            <w:pPr>
              <w:spacing w:before="60" w:after="60"/>
              <w:jc w:val="center"/>
              <w:rPr>
                <w:sz w:val="22"/>
                <w:u w:val="single"/>
              </w:rPr>
            </w:pPr>
            <w:r>
              <w:rPr>
                <w:sz w:val="22"/>
              </w:rPr>
              <w:t>Luis Henrique Lima</w:t>
            </w:r>
          </w:p>
        </w:tc>
      </w:tr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</w:tr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</w:tr>
    </w:tbl>
    <w:p w:rsidR="007C7EDB" w:rsidRDefault="007C7EDB" w:rsidP="007C7EDB">
      <w:r>
        <w:br w:type="page"/>
      </w:r>
    </w:p>
    <w:p w:rsidR="00D35CF0" w:rsidRDefault="00D35CF0" w:rsidP="00D432B2"/>
    <w:p w:rsidR="00B11C05" w:rsidRDefault="00B11C05" w:rsidP="00B11C05">
      <w:pPr>
        <w:pStyle w:val="PargrafodaLista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B11C05" w:rsidRPr="00DA4428" w:rsidTr="003845A1">
        <w:tc>
          <w:tcPr>
            <w:tcW w:w="2790" w:type="dxa"/>
            <w:shd w:val="clear" w:color="auto" w:fill="E6E6E6"/>
          </w:tcPr>
          <w:p w:rsidR="00B11C05" w:rsidRPr="00DA4428" w:rsidRDefault="00B11C05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B11C05" w:rsidRPr="00DA4428" w:rsidRDefault="00B11C05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</w:t>
            </w:r>
            <w:r w:rsidR="003D1834">
              <w:rPr>
                <w:b/>
                <w:sz w:val="20"/>
                <w:szCs w:val="20"/>
              </w:rPr>
              <w:t xml:space="preserve"> (</w:t>
            </w:r>
            <w:r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B11C05" w:rsidRPr="00DA4428" w:rsidRDefault="00B11C05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B11C05" w:rsidRPr="00DA4428" w:rsidRDefault="00B11C05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B11C05" w:rsidTr="003845A1">
        <w:tc>
          <w:tcPr>
            <w:tcW w:w="2790" w:type="dxa"/>
          </w:tcPr>
          <w:p w:rsidR="00B11C05" w:rsidRPr="003845A1" w:rsidRDefault="003D1834" w:rsidP="00B11C05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</w:t>
            </w:r>
            <w:r w:rsidR="00B11C05" w:rsidRPr="003845A1">
              <w:rPr>
                <w:i/>
                <w:color w:val="4F81BD"/>
              </w:rPr>
              <w:t>[</w:t>
            </w:r>
            <w:r w:rsidR="0020628C" w:rsidRPr="003845A1">
              <w:rPr>
                <w:i/>
                <w:color w:val="4F81BD"/>
              </w:rPr>
              <w:t>RF</w:t>
            </w:r>
            <w:r w:rsidR="00B11C05" w:rsidRPr="003845A1">
              <w:rPr>
                <w:i/>
                <w:color w:val="4F81BD"/>
              </w:rPr>
              <w:t>001</w:t>
            </w:r>
            <w:r w:rsidR="00545F4D">
              <w:rPr>
                <w:i/>
                <w:color w:val="4F81BD"/>
              </w:rPr>
              <w:t>: Manter Cliente</w:t>
            </w:r>
            <w:r w:rsidR="00052632">
              <w:rPr>
                <w:i/>
                <w:color w:val="4F81BD"/>
              </w:rPr>
              <w:t>]</w:t>
            </w:r>
            <w:r w:rsidR="00B11C05" w:rsidRPr="003845A1">
              <w:rPr>
                <w:i/>
                <w:color w:val="4F81BD"/>
              </w:rPr>
              <w:t xml:space="preserve"> O</w:t>
            </w:r>
            <w:r w:rsidR="00545F4D">
              <w:rPr>
                <w:i/>
                <w:color w:val="4F81BD"/>
              </w:rPr>
              <w:t xml:space="preserve"> s</w:t>
            </w:r>
            <w:r w:rsidR="00B11C05" w:rsidRPr="003845A1">
              <w:rPr>
                <w:i/>
                <w:color w:val="4F81BD"/>
              </w:rPr>
              <w:t xml:space="preserve">istema deve </w:t>
            </w:r>
            <w:r w:rsidR="00545F4D">
              <w:rPr>
                <w:i/>
                <w:color w:val="4F81BD"/>
              </w:rPr>
              <w:t>oferecer ao usuário (cliente) a função de efetuar seu cadastro, podendo posteriormente, alterá-lo e excluí-lo.</w:t>
            </w:r>
          </w:p>
        </w:tc>
        <w:tc>
          <w:tcPr>
            <w:tcW w:w="2805" w:type="dxa"/>
          </w:tcPr>
          <w:p w:rsidR="003845A1" w:rsidRDefault="00545F4D" w:rsidP="00DA4428">
            <w:r>
              <w:rPr>
                <w:i/>
                <w:color w:val="333399"/>
              </w:rPr>
              <w:t>Requisito Funcional</w:t>
            </w:r>
          </w:p>
          <w:p w:rsidR="00B11C05" w:rsidRDefault="00B11C05" w:rsidP="00DA4428"/>
        </w:tc>
        <w:tc>
          <w:tcPr>
            <w:tcW w:w="1743" w:type="dxa"/>
          </w:tcPr>
          <w:p w:rsidR="003845A1" w:rsidRPr="000440E9" w:rsidRDefault="00545F4D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B11C05" w:rsidRDefault="00B11C05" w:rsidP="00DA4428"/>
        </w:tc>
        <w:tc>
          <w:tcPr>
            <w:tcW w:w="1701" w:type="dxa"/>
          </w:tcPr>
          <w:p w:rsidR="003845A1" w:rsidRPr="000440E9" w:rsidRDefault="0005263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  <w:r w:rsidR="00E0316B">
              <w:rPr>
                <w:i/>
                <w:color w:val="333399"/>
              </w:rPr>
              <w:t>-Baixa</w:t>
            </w:r>
          </w:p>
          <w:p w:rsidR="00B11C05" w:rsidRDefault="00B11C05" w:rsidP="00DA4428"/>
        </w:tc>
      </w:tr>
      <w:tr w:rsidR="00545F4D" w:rsidTr="003845A1">
        <w:tc>
          <w:tcPr>
            <w:tcW w:w="2790" w:type="dxa"/>
          </w:tcPr>
          <w:p w:rsidR="00545F4D" w:rsidRPr="003845A1" w:rsidRDefault="00545F4D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[RF002: Cadastrar novo Endereço] – O sistema deve disponibilizar ao usuário (cliente) a opção de cadast</w:t>
            </w:r>
            <w:r w:rsidR="00052632">
              <w:rPr>
                <w:i/>
                <w:color w:val="4F81BD"/>
              </w:rPr>
              <w:t>rar um novo endereço de entrega</w:t>
            </w:r>
            <w:r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:rsidR="00545F4D" w:rsidRDefault="00545F4D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545F4D" w:rsidRDefault="0005263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  <w:tc>
          <w:tcPr>
            <w:tcW w:w="1701" w:type="dxa"/>
          </w:tcPr>
          <w:p w:rsidR="00052632" w:rsidRDefault="00545F4D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052632" w:rsidTr="003845A1">
        <w:tc>
          <w:tcPr>
            <w:tcW w:w="2790" w:type="dxa"/>
          </w:tcPr>
          <w:p w:rsidR="00052632" w:rsidRDefault="00052632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[RF003: Comprar] – O sistema deve </w:t>
            </w:r>
            <w:r w:rsidR="00E0316B">
              <w:rPr>
                <w:i/>
                <w:color w:val="4F81BD"/>
              </w:rPr>
              <w:t>contemplar</w:t>
            </w:r>
            <w:r>
              <w:rPr>
                <w:i/>
                <w:color w:val="4F81BD"/>
              </w:rPr>
              <w:t xml:space="preserve"> a funcionalidade de seus usuários</w:t>
            </w:r>
            <w:r w:rsidR="00E0316B">
              <w:rPr>
                <w:i/>
                <w:color w:val="4F81BD"/>
              </w:rPr>
              <w:t xml:space="preserve"> (clientes)</w:t>
            </w:r>
            <w:r>
              <w:rPr>
                <w:i/>
                <w:color w:val="4F81BD"/>
              </w:rPr>
              <w:t xml:space="preserve"> efetuarem uma ou mais compras</w:t>
            </w:r>
            <w:r w:rsidR="00E0316B"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:rsidR="00052632" w:rsidRDefault="00052632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052632" w:rsidRDefault="0005263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052632" w:rsidRDefault="0005263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</w:tr>
      <w:tr w:rsidR="00052632" w:rsidTr="003845A1">
        <w:tc>
          <w:tcPr>
            <w:tcW w:w="2790" w:type="dxa"/>
          </w:tcPr>
          <w:p w:rsidR="00052632" w:rsidRDefault="00052632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[RF004: Acompanhar pedidos] – O sistema também deve dispor ao usuário</w:t>
            </w:r>
            <w:r w:rsidR="00E0316B">
              <w:rPr>
                <w:i/>
                <w:color w:val="4F81BD"/>
              </w:rPr>
              <w:t xml:space="preserve"> (cliente)</w:t>
            </w:r>
            <w:r>
              <w:rPr>
                <w:i/>
                <w:color w:val="4F81BD"/>
              </w:rPr>
              <w:t xml:space="preserve"> a opção de acompanhar os status de seus pedidos, uma vez que ele tenha efetuado uma compra.</w:t>
            </w:r>
          </w:p>
        </w:tc>
        <w:tc>
          <w:tcPr>
            <w:tcW w:w="2805" w:type="dxa"/>
          </w:tcPr>
          <w:p w:rsidR="00052632" w:rsidRDefault="00052632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052632" w:rsidRDefault="0005263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Média-Alta</w:t>
            </w:r>
          </w:p>
        </w:tc>
        <w:tc>
          <w:tcPr>
            <w:tcW w:w="1701" w:type="dxa"/>
          </w:tcPr>
          <w:p w:rsidR="00052632" w:rsidRDefault="0005263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052632" w:rsidTr="003845A1">
        <w:tc>
          <w:tcPr>
            <w:tcW w:w="2790" w:type="dxa"/>
          </w:tcPr>
          <w:p w:rsidR="00052632" w:rsidRDefault="00052632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[R005: Pesquisar] – O sistema também disponibiliza ao usuário</w:t>
            </w:r>
            <w:r w:rsidR="007A098F">
              <w:rPr>
                <w:i/>
                <w:color w:val="4F81BD"/>
              </w:rPr>
              <w:t xml:space="preserve"> (cliente)</w:t>
            </w:r>
            <w:r>
              <w:rPr>
                <w:i/>
                <w:color w:val="4F81BD"/>
              </w:rPr>
              <w:t xml:space="preserve"> a opção de realizar pesquisa, uma vez que ele já tenha seu pedido pré-definido, podendo assim aplicar filtros e obtendo os produtos que lhe atendem.</w:t>
            </w:r>
          </w:p>
        </w:tc>
        <w:tc>
          <w:tcPr>
            <w:tcW w:w="2805" w:type="dxa"/>
          </w:tcPr>
          <w:p w:rsidR="00052632" w:rsidRDefault="00052632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052632" w:rsidRDefault="0005263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  <w:tc>
          <w:tcPr>
            <w:tcW w:w="1701" w:type="dxa"/>
          </w:tcPr>
          <w:p w:rsidR="00052632" w:rsidRDefault="0005263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052632" w:rsidTr="003845A1">
        <w:tc>
          <w:tcPr>
            <w:tcW w:w="2790" w:type="dxa"/>
          </w:tcPr>
          <w:p w:rsidR="00052632" w:rsidRDefault="000D50E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[R006: Confirmar compra] – O sistema deve conter a funcionalidade disponível ao usuário (administrador) de confirmar ou cancelar uma compra realizada por outro usuário (cliente)</w:t>
            </w:r>
            <w:r w:rsidR="00E0316B"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:rsidR="00052632" w:rsidRDefault="00E0316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052632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Média-Alta</w:t>
            </w:r>
          </w:p>
        </w:tc>
        <w:tc>
          <w:tcPr>
            <w:tcW w:w="1701" w:type="dxa"/>
          </w:tcPr>
          <w:p w:rsidR="00052632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</w:tr>
      <w:tr w:rsidR="00E0316B" w:rsidTr="003845A1">
        <w:tc>
          <w:tcPr>
            <w:tcW w:w="2790" w:type="dxa"/>
          </w:tcPr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[R007: Manter Marca]</w:t>
            </w:r>
          </w:p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lastRenderedPageBreak/>
              <w:t xml:space="preserve">O sistema também conta com a funcionalidade </w:t>
            </w:r>
            <w:r w:rsidR="007A098F">
              <w:rPr>
                <w:i/>
                <w:color w:val="4F81BD"/>
              </w:rPr>
              <w:t xml:space="preserve">disponível ao usuário </w:t>
            </w:r>
            <w:r>
              <w:rPr>
                <w:i/>
                <w:color w:val="4F81BD"/>
              </w:rPr>
              <w:t xml:space="preserve">(administrador) de cadastrar marcas de produtos, podendo também alterá-las e excluí-las. </w:t>
            </w:r>
          </w:p>
        </w:tc>
        <w:tc>
          <w:tcPr>
            <w:tcW w:w="2805" w:type="dxa"/>
          </w:tcPr>
          <w:p w:rsidR="00E0316B" w:rsidRDefault="00E0316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lastRenderedPageBreak/>
              <w:t>Requisito Funcional</w:t>
            </w:r>
          </w:p>
        </w:tc>
        <w:tc>
          <w:tcPr>
            <w:tcW w:w="1743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Média-Baixa</w:t>
            </w:r>
          </w:p>
        </w:tc>
      </w:tr>
      <w:tr w:rsidR="00E0316B" w:rsidTr="003845A1">
        <w:tc>
          <w:tcPr>
            <w:tcW w:w="2790" w:type="dxa"/>
          </w:tcPr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[R008: Manter Produto]</w:t>
            </w:r>
          </w:p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O sistema dispõe da funcionalidade disponível ao usuário (administrador) de cadastrar produtos, além de alterá-los e excluí-los</w:t>
            </w:r>
          </w:p>
        </w:tc>
        <w:tc>
          <w:tcPr>
            <w:tcW w:w="2805" w:type="dxa"/>
          </w:tcPr>
          <w:p w:rsidR="00E0316B" w:rsidRDefault="00E0316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Média-Baixa</w:t>
            </w:r>
          </w:p>
        </w:tc>
      </w:tr>
      <w:tr w:rsidR="00E0316B" w:rsidTr="003845A1">
        <w:tc>
          <w:tcPr>
            <w:tcW w:w="2790" w:type="dxa"/>
          </w:tcPr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[R009: Manter Tipo de Produto] – O sistema conta com a funcionalidade disponível ao usuário (administrador) de cadastrar tipos de produtos, podendo posteriormente alterá-los e excluí-los.</w:t>
            </w:r>
          </w:p>
        </w:tc>
        <w:tc>
          <w:tcPr>
            <w:tcW w:w="2805" w:type="dxa"/>
          </w:tcPr>
          <w:p w:rsidR="00E0316B" w:rsidRDefault="00E0316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Média-Baixa</w:t>
            </w:r>
          </w:p>
        </w:tc>
      </w:tr>
      <w:tr w:rsidR="00E0316B" w:rsidTr="003845A1">
        <w:tc>
          <w:tcPr>
            <w:tcW w:w="2790" w:type="dxa"/>
          </w:tcPr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[R010: Manter Estoque]</w:t>
            </w:r>
          </w:p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O sistema deve conter a funcionalidade disponível ao usuário (administrador) a função de inserir novos produtos no estoque.</w:t>
            </w:r>
          </w:p>
        </w:tc>
        <w:tc>
          <w:tcPr>
            <w:tcW w:w="2805" w:type="dxa"/>
          </w:tcPr>
          <w:p w:rsidR="00E0316B" w:rsidRDefault="00E0316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Média-Alta</w:t>
            </w:r>
          </w:p>
        </w:tc>
        <w:tc>
          <w:tcPr>
            <w:tcW w:w="1701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</w:tr>
      <w:tr w:rsidR="00E0316B" w:rsidTr="003845A1">
        <w:tc>
          <w:tcPr>
            <w:tcW w:w="2790" w:type="dxa"/>
          </w:tcPr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[R011: Extrair Relatório] O sistema conta com a função disponível ao usuário (administrador) de extrair um relatório com base nas movimentações no estoque num intervalo de tempo.</w:t>
            </w:r>
          </w:p>
        </w:tc>
        <w:tc>
          <w:tcPr>
            <w:tcW w:w="2805" w:type="dxa"/>
          </w:tcPr>
          <w:p w:rsidR="00E0316B" w:rsidRDefault="00E0316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</w:tc>
        <w:tc>
          <w:tcPr>
            <w:tcW w:w="1743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  <w:tc>
          <w:tcPr>
            <w:tcW w:w="1701" w:type="dxa"/>
          </w:tcPr>
          <w:p w:rsidR="00E0316B" w:rsidRDefault="00E031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</w:tr>
      <w:tr w:rsidR="00E0316B" w:rsidTr="003845A1">
        <w:tc>
          <w:tcPr>
            <w:tcW w:w="2790" w:type="dxa"/>
          </w:tcPr>
          <w:p w:rsidR="00E0316B" w:rsidRDefault="00E0316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[R012: Manter Desconto</w:t>
            </w:r>
            <w:r w:rsidR="007A098F">
              <w:rPr>
                <w:i/>
                <w:color w:val="4F81BD"/>
              </w:rPr>
              <w:t>]</w:t>
            </w:r>
          </w:p>
          <w:p w:rsidR="007A098F" w:rsidRDefault="007A098F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O sistema deve possuir a funcionalidade disponível ao usuário (administrador) de cadastrar descontos, baseados em uma porcentagem no valor dos produtos, podendo </w:t>
            </w:r>
            <w:r>
              <w:rPr>
                <w:i/>
                <w:color w:val="4F81BD"/>
              </w:rPr>
              <w:lastRenderedPageBreak/>
              <w:t>posteriormente alterar e excluir esse desconto.</w:t>
            </w:r>
          </w:p>
        </w:tc>
        <w:tc>
          <w:tcPr>
            <w:tcW w:w="2805" w:type="dxa"/>
          </w:tcPr>
          <w:p w:rsidR="00E0316B" w:rsidRDefault="007A098F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lastRenderedPageBreak/>
              <w:t>Requisito Funcional</w:t>
            </w:r>
          </w:p>
        </w:tc>
        <w:tc>
          <w:tcPr>
            <w:tcW w:w="1743" w:type="dxa"/>
          </w:tcPr>
          <w:p w:rsidR="00E0316B" w:rsidRDefault="007A098F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  <w:tc>
          <w:tcPr>
            <w:tcW w:w="1701" w:type="dxa"/>
          </w:tcPr>
          <w:p w:rsidR="00E0316B" w:rsidRDefault="007A098F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Média-Baixa</w:t>
            </w: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  <w:p w:rsidR="00B75990" w:rsidRDefault="00B75990" w:rsidP="003845A1">
            <w:pPr>
              <w:rPr>
                <w:i/>
                <w:color w:val="333399"/>
              </w:rPr>
            </w:pPr>
          </w:p>
        </w:tc>
      </w:tr>
      <w:tr w:rsidR="00B75990" w:rsidTr="003845A1">
        <w:tc>
          <w:tcPr>
            <w:tcW w:w="2790" w:type="dxa"/>
          </w:tcPr>
          <w:p w:rsidR="00B75990" w:rsidRDefault="00B75990" w:rsidP="00B11C05">
            <w:pPr>
              <w:rPr>
                <w:i/>
                <w:color w:val="4F81BD"/>
              </w:rPr>
            </w:pPr>
          </w:p>
        </w:tc>
        <w:tc>
          <w:tcPr>
            <w:tcW w:w="2805" w:type="dxa"/>
          </w:tcPr>
          <w:p w:rsidR="00B75990" w:rsidRDefault="00B75990" w:rsidP="00DA4428">
            <w:pPr>
              <w:rPr>
                <w:i/>
                <w:color w:val="333399"/>
              </w:rPr>
            </w:pPr>
          </w:p>
        </w:tc>
        <w:tc>
          <w:tcPr>
            <w:tcW w:w="1743" w:type="dxa"/>
          </w:tcPr>
          <w:p w:rsidR="00B75990" w:rsidRDefault="00B75990" w:rsidP="003845A1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:rsidR="00B75990" w:rsidRDefault="00B75990" w:rsidP="003845A1">
            <w:pPr>
              <w:rPr>
                <w:i/>
                <w:color w:val="333399"/>
              </w:rPr>
            </w:pPr>
          </w:p>
        </w:tc>
      </w:tr>
      <w:tr w:rsidR="00B75990" w:rsidTr="003845A1">
        <w:tc>
          <w:tcPr>
            <w:tcW w:w="2790" w:type="dxa"/>
          </w:tcPr>
          <w:p w:rsidR="00B75990" w:rsidRDefault="00B75990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[RNF001: </w:t>
            </w:r>
            <w:r w:rsidR="00DE6878">
              <w:rPr>
                <w:i/>
                <w:color w:val="4F81BD"/>
              </w:rPr>
              <w:t>Confirmação de alteração/exclusão de produto] – Após o usuário (administrador) efetuar uma alteração/exclusão de um produto, o sistema deve exibir uma caixa de diálogo exigindo a confirmação da ação.</w:t>
            </w:r>
          </w:p>
        </w:tc>
        <w:tc>
          <w:tcPr>
            <w:tcW w:w="2805" w:type="dxa"/>
          </w:tcPr>
          <w:p w:rsidR="00B75990" w:rsidRDefault="00DE687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Não-Funcional</w:t>
            </w:r>
          </w:p>
        </w:tc>
        <w:tc>
          <w:tcPr>
            <w:tcW w:w="1743" w:type="dxa"/>
          </w:tcPr>
          <w:p w:rsidR="00B75990" w:rsidRDefault="00DE687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B75990" w:rsidRDefault="00DE687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DE6878" w:rsidTr="003845A1">
        <w:tc>
          <w:tcPr>
            <w:tcW w:w="2790" w:type="dxa"/>
          </w:tcPr>
          <w:p w:rsidR="00DE6878" w:rsidRDefault="00DE6878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[RNF002: </w:t>
            </w:r>
            <w:r>
              <w:rPr>
                <w:i/>
                <w:color w:val="4F81BD"/>
              </w:rPr>
              <w:t xml:space="preserve">Confirmação de alteração/exclusão de </w:t>
            </w:r>
            <w:r>
              <w:rPr>
                <w:i/>
                <w:color w:val="4F81BD"/>
              </w:rPr>
              <w:t xml:space="preserve">tipo de </w:t>
            </w:r>
            <w:r>
              <w:rPr>
                <w:i/>
                <w:color w:val="4F81BD"/>
              </w:rPr>
              <w:t xml:space="preserve">produto] – Após o usuário (administrador) efetuar uma alteração/exclusão de um </w:t>
            </w:r>
            <w:r>
              <w:rPr>
                <w:i/>
                <w:color w:val="4F81BD"/>
              </w:rPr>
              <w:t xml:space="preserve">tipo de </w:t>
            </w:r>
            <w:r>
              <w:rPr>
                <w:i/>
                <w:color w:val="4F81BD"/>
              </w:rPr>
              <w:t>produto, o sistema deve exibir uma caixa de diálogo exigindo a confirmação da ação.</w:t>
            </w:r>
          </w:p>
        </w:tc>
        <w:tc>
          <w:tcPr>
            <w:tcW w:w="2805" w:type="dxa"/>
          </w:tcPr>
          <w:p w:rsidR="00DE6878" w:rsidRDefault="00DE687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Não-Funcional</w:t>
            </w:r>
          </w:p>
        </w:tc>
        <w:tc>
          <w:tcPr>
            <w:tcW w:w="1743" w:type="dxa"/>
          </w:tcPr>
          <w:p w:rsidR="00DE6878" w:rsidRDefault="00DE687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DE6878" w:rsidRDefault="00DE687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DE6878" w:rsidTr="003845A1">
        <w:tc>
          <w:tcPr>
            <w:tcW w:w="2790" w:type="dxa"/>
          </w:tcPr>
          <w:p w:rsidR="00DE6878" w:rsidRDefault="00DE6878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[RNF003: </w:t>
            </w:r>
            <w:r>
              <w:rPr>
                <w:i/>
                <w:color w:val="4F81BD"/>
              </w:rPr>
              <w:t xml:space="preserve">Confirmação de alteração/exclusão de </w:t>
            </w:r>
            <w:r>
              <w:rPr>
                <w:i/>
                <w:color w:val="4F81BD"/>
              </w:rPr>
              <w:t>endereço</w:t>
            </w:r>
            <w:r>
              <w:rPr>
                <w:i/>
                <w:color w:val="4F81BD"/>
              </w:rPr>
              <w:t>] – Após o usuário (</w:t>
            </w:r>
            <w:r>
              <w:rPr>
                <w:i/>
                <w:color w:val="4F81BD"/>
              </w:rPr>
              <w:t>cliente</w:t>
            </w:r>
            <w:r>
              <w:rPr>
                <w:i/>
                <w:color w:val="4F81BD"/>
              </w:rPr>
              <w:t xml:space="preserve">) efetuar uma alteração/exclusão de um </w:t>
            </w:r>
            <w:r>
              <w:rPr>
                <w:i/>
                <w:color w:val="4F81BD"/>
              </w:rPr>
              <w:t>endereço</w:t>
            </w:r>
            <w:r>
              <w:rPr>
                <w:i/>
                <w:color w:val="4F81BD"/>
              </w:rPr>
              <w:t>, o sistema deve exibir uma caixa de diálogo exigindo a confirmação da ação.</w:t>
            </w:r>
          </w:p>
        </w:tc>
        <w:tc>
          <w:tcPr>
            <w:tcW w:w="2805" w:type="dxa"/>
          </w:tcPr>
          <w:p w:rsidR="00DE6878" w:rsidRDefault="00DE687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Não-Funcional</w:t>
            </w:r>
          </w:p>
        </w:tc>
        <w:tc>
          <w:tcPr>
            <w:tcW w:w="1743" w:type="dxa"/>
          </w:tcPr>
          <w:p w:rsidR="00DE6878" w:rsidRDefault="00DE687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DE6878" w:rsidRDefault="00DE687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DE6878" w:rsidTr="003845A1">
        <w:tc>
          <w:tcPr>
            <w:tcW w:w="2790" w:type="dxa"/>
          </w:tcPr>
          <w:p w:rsidR="00DE6878" w:rsidRDefault="00DE6878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[RNF004: Efetuar compra] – O sistema só permite a realização de uma venda utilizando um usuário cadastrado no sistema</w:t>
            </w:r>
            <w:r w:rsidR="00A51B2B"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:rsidR="00DE6878" w:rsidRDefault="00A51B2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Não-Funcional</w:t>
            </w:r>
          </w:p>
        </w:tc>
        <w:tc>
          <w:tcPr>
            <w:tcW w:w="1743" w:type="dxa"/>
          </w:tcPr>
          <w:p w:rsidR="00DE6878" w:rsidRDefault="00A51B2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A51B2B" w:rsidRDefault="00A51B2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</w:tr>
      <w:tr w:rsidR="00A51B2B" w:rsidTr="003845A1">
        <w:tc>
          <w:tcPr>
            <w:tcW w:w="2790" w:type="dxa"/>
          </w:tcPr>
          <w:p w:rsidR="00A51B2B" w:rsidRDefault="00A51B2B" w:rsidP="00B11C05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[RNF005: Geração de relatórios D-1] – Os relatórios não podem ser gerados com base nos dados do dia corrente.</w:t>
            </w:r>
          </w:p>
        </w:tc>
        <w:tc>
          <w:tcPr>
            <w:tcW w:w="2805" w:type="dxa"/>
          </w:tcPr>
          <w:p w:rsidR="00A51B2B" w:rsidRDefault="00A51B2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Não-Funcional</w:t>
            </w:r>
          </w:p>
        </w:tc>
        <w:tc>
          <w:tcPr>
            <w:tcW w:w="1743" w:type="dxa"/>
          </w:tcPr>
          <w:p w:rsidR="00A51B2B" w:rsidRDefault="00A51B2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  <w:tc>
          <w:tcPr>
            <w:tcW w:w="1701" w:type="dxa"/>
          </w:tcPr>
          <w:p w:rsidR="00A51B2B" w:rsidRDefault="00A51B2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  <w:bookmarkStart w:id="0" w:name="_GoBack"/>
            <w:bookmarkEnd w:id="0"/>
          </w:p>
        </w:tc>
      </w:tr>
    </w:tbl>
    <w:p w:rsidR="00B11C05" w:rsidRDefault="00052632" w:rsidP="00B11C05">
      <w:r>
        <w:tab/>
      </w:r>
      <w:r w:rsidR="00DE6878">
        <w:tab/>
      </w:r>
    </w:p>
    <w:p w:rsidR="003554D8" w:rsidRDefault="003554D8" w:rsidP="007F5390"/>
    <w:sectPr w:rsidR="003554D8" w:rsidSect="005A69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994" w:rsidRDefault="00CC7994" w:rsidP="003845A1">
      <w:r>
        <w:separator/>
      </w:r>
    </w:p>
  </w:endnote>
  <w:endnote w:type="continuationSeparator" w:id="0">
    <w:p w:rsidR="00CC7994" w:rsidRDefault="00CC7994" w:rsidP="0038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994" w:rsidRDefault="00CC7994" w:rsidP="003845A1">
      <w:r>
        <w:separator/>
      </w:r>
    </w:p>
  </w:footnote>
  <w:footnote w:type="continuationSeparator" w:id="0">
    <w:p w:rsidR="00CC7994" w:rsidRDefault="00CC7994" w:rsidP="00384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5A1" w:rsidRDefault="003845A1" w:rsidP="003845A1">
    <w:pPr>
      <w:pStyle w:val="Cabealho"/>
    </w:pPr>
    <w:r>
      <w:t>No</w:t>
    </w:r>
    <w:r w:rsidR="003D1834">
      <w:t>me do Projeto/Módulo de Sistema</w:t>
    </w:r>
    <w:r>
      <w:t xml:space="preserve">: </w:t>
    </w:r>
    <w:r w:rsidR="003D1834">
      <w:t>Bring My Beer</w:t>
    </w:r>
  </w:p>
  <w:p w:rsidR="003845A1" w:rsidRDefault="003845A1">
    <w:pPr>
      <w:pStyle w:val="Cabealho"/>
    </w:pPr>
  </w:p>
  <w:p w:rsidR="003845A1" w:rsidRDefault="00384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B7615"/>
    <w:multiLevelType w:val="hybridMultilevel"/>
    <w:tmpl w:val="C0089DB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FF6CC4"/>
    <w:multiLevelType w:val="hybridMultilevel"/>
    <w:tmpl w:val="9672048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D1721D"/>
    <w:multiLevelType w:val="hybridMultilevel"/>
    <w:tmpl w:val="33140380"/>
    <w:lvl w:ilvl="0" w:tplc="805E0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3A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8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85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88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0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67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0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81F5EAF"/>
    <w:multiLevelType w:val="hybridMultilevel"/>
    <w:tmpl w:val="63B806F8"/>
    <w:lvl w:ilvl="0" w:tplc="A67683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94A80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1560D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D46EB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C09A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0FA86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D42E5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5908A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1768E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5D3C7EA3"/>
    <w:multiLevelType w:val="hybridMultilevel"/>
    <w:tmpl w:val="1B3C10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34"/>
    <w:rsid w:val="000070F6"/>
    <w:rsid w:val="00012670"/>
    <w:rsid w:val="00052632"/>
    <w:rsid w:val="000D50EB"/>
    <w:rsid w:val="000D6561"/>
    <w:rsid w:val="001109EE"/>
    <w:rsid w:val="00124A8B"/>
    <w:rsid w:val="001729FF"/>
    <w:rsid w:val="0020628C"/>
    <w:rsid w:val="00264AF4"/>
    <w:rsid w:val="00266026"/>
    <w:rsid w:val="002816E9"/>
    <w:rsid w:val="002819D8"/>
    <w:rsid w:val="002C784E"/>
    <w:rsid w:val="003554D8"/>
    <w:rsid w:val="00370930"/>
    <w:rsid w:val="0038216E"/>
    <w:rsid w:val="003845A1"/>
    <w:rsid w:val="003D1834"/>
    <w:rsid w:val="003E0C3B"/>
    <w:rsid w:val="003E7DBE"/>
    <w:rsid w:val="003F7673"/>
    <w:rsid w:val="00426BE4"/>
    <w:rsid w:val="00447338"/>
    <w:rsid w:val="00456B8B"/>
    <w:rsid w:val="004A1BC0"/>
    <w:rsid w:val="004A2FD5"/>
    <w:rsid w:val="004A7C15"/>
    <w:rsid w:val="00545F4D"/>
    <w:rsid w:val="00564C09"/>
    <w:rsid w:val="00583137"/>
    <w:rsid w:val="005A6975"/>
    <w:rsid w:val="005F5C22"/>
    <w:rsid w:val="005F6D1C"/>
    <w:rsid w:val="0066185A"/>
    <w:rsid w:val="00665E61"/>
    <w:rsid w:val="0068547F"/>
    <w:rsid w:val="00686C2B"/>
    <w:rsid w:val="007A098F"/>
    <w:rsid w:val="007A5029"/>
    <w:rsid w:val="007C7EDB"/>
    <w:rsid w:val="007F5390"/>
    <w:rsid w:val="00831032"/>
    <w:rsid w:val="008335B2"/>
    <w:rsid w:val="008462DD"/>
    <w:rsid w:val="0088343E"/>
    <w:rsid w:val="008A25C9"/>
    <w:rsid w:val="008B74FE"/>
    <w:rsid w:val="008D6B90"/>
    <w:rsid w:val="008F60DE"/>
    <w:rsid w:val="009075ED"/>
    <w:rsid w:val="009A2ABD"/>
    <w:rsid w:val="009B53E2"/>
    <w:rsid w:val="009C4C97"/>
    <w:rsid w:val="009D783B"/>
    <w:rsid w:val="00A252DC"/>
    <w:rsid w:val="00A51B2B"/>
    <w:rsid w:val="00A83D26"/>
    <w:rsid w:val="00AA53F9"/>
    <w:rsid w:val="00AA6893"/>
    <w:rsid w:val="00B11C05"/>
    <w:rsid w:val="00B75990"/>
    <w:rsid w:val="00BE7E06"/>
    <w:rsid w:val="00BF0CFC"/>
    <w:rsid w:val="00C621DC"/>
    <w:rsid w:val="00CC7994"/>
    <w:rsid w:val="00D35CF0"/>
    <w:rsid w:val="00D432B2"/>
    <w:rsid w:val="00D64D64"/>
    <w:rsid w:val="00D9022F"/>
    <w:rsid w:val="00DA2742"/>
    <w:rsid w:val="00DA4428"/>
    <w:rsid w:val="00DE6878"/>
    <w:rsid w:val="00DF0744"/>
    <w:rsid w:val="00E0316B"/>
    <w:rsid w:val="00E831C4"/>
    <w:rsid w:val="00E90B44"/>
    <w:rsid w:val="00F35EAF"/>
    <w:rsid w:val="00F53218"/>
    <w:rsid w:val="00FB295A"/>
    <w:rsid w:val="00FB360B"/>
    <w:rsid w:val="00FD7AD8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A8BF2E"/>
  <w15:chartTrackingRefBased/>
  <w15:docId w15:val="{5C6EAF91-946F-4F1A-9A96-E5ADB078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A53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0930"/>
    <w:pPr>
      <w:ind w:left="708"/>
    </w:pPr>
  </w:style>
  <w:style w:type="table" w:styleId="Tabelacomgrade">
    <w:name w:val="Table Grid"/>
    <w:basedOn w:val="Tabelanormal"/>
    <w:rsid w:val="005A6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3845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45A1"/>
    <w:rPr>
      <w:sz w:val="24"/>
      <w:szCs w:val="24"/>
    </w:rPr>
  </w:style>
  <w:style w:type="paragraph" w:styleId="Rodap">
    <w:name w:val="footer"/>
    <w:basedOn w:val="Normal"/>
    <w:link w:val="RodapChar"/>
    <w:rsid w:val="003845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845A1"/>
    <w:rPr>
      <w:sz w:val="24"/>
      <w:szCs w:val="24"/>
    </w:rPr>
  </w:style>
  <w:style w:type="paragraph" w:styleId="Textodebalo">
    <w:name w:val="Balloon Text"/>
    <w:basedOn w:val="Normal"/>
    <w:link w:val="TextodebaloChar"/>
    <w:rsid w:val="003845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84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HE~1\AppData\Local\Temp\Rar$DIa0.847\Modelo%20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Requisitos</Template>
  <TotalTime>71</TotalTime>
  <Pages>4</Pages>
  <Words>601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 Corporation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Luis Henrique Lima</dc:creator>
  <cp:keywords/>
  <cp:lastModifiedBy>Luis Henrique</cp:lastModifiedBy>
  <cp:revision>6</cp:revision>
  <dcterms:created xsi:type="dcterms:W3CDTF">2017-10-13T01:29:00Z</dcterms:created>
  <dcterms:modified xsi:type="dcterms:W3CDTF">2017-10-14T00:46:00Z</dcterms:modified>
</cp:coreProperties>
</file>