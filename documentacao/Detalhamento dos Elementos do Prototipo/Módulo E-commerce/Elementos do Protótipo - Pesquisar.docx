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color w:val="auto"/>
          <w:sz w:val="24"/>
          <w:szCs w:val="24"/>
          <w:shd w:val="clear" w:color="auto" w:fill="auto"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2A681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Autor</w:t>
            </w:r>
          </w:p>
        </w:tc>
      </w:tr>
      <w:tr w:rsidR="00A32656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</w:t>
            </w:r>
            <w:r w:rsidR="003500CB">
              <w:rPr>
                <w:color w:val="auto"/>
                <w:sz w:val="22"/>
                <w:szCs w:val="24"/>
                <w:shd w:val="clear" w:color="auto" w:fill="auto"/>
              </w:rPr>
              <w:t>8</w:t>
            </w:r>
            <w:r>
              <w:rPr>
                <w:color w:val="auto"/>
                <w:sz w:val="22"/>
                <w:szCs w:val="24"/>
                <w:shd w:val="clear" w:color="auto" w:fill="auto"/>
              </w:rPr>
              <w:t>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DD48B8" w:rsidP="00F07796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Pesquisar Produtos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Felipe Tadeu Geraldo</w:t>
            </w:r>
          </w:p>
        </w:tc>
      </w:tr>
      <w:tr w:rsidR="00B82517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8A2D6D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436B5A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EF07D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</w:tbl>
    <w:p w:rsidR="002A6814" w:rsidRPr="00B94C7B" w:rsidRDefault="00002EC0" w:rsidP="00EF07D4">
      <w:pPr>
        <w:rPr>
          <w:color w:val="4F81BD"/>
          <w:sz w:val="24"/>
          <w:szCs w:val="24"/>
          <w:shd w:val="clear" w:color="auto" w:fill="auto"/>
        </w:rPr>
      </w:pPr>
      <w:r>
        <w:rPr>
          <w:color w:val="auto"/>
          <w:szCs w:val="24"/>
          <w:shd w:val="clear" w:color="auto" w:fill="auto"/>
        </w:rPr>
        <w:t xml:space="preserve"> </w:t>
      </w:r>
      <w:r w:rsidR="002A6814">
        <w:rPr>
          <w:color w:val="auto"/>
          <w:szCs w:val="24"/>
          <w:shd w:val="clear" w:color="auto" w:fill="auto"/>
        </w:rPr>
        <w:br w:type="page"/>
      </w:r>
      <w:bookmarkStart w:id="0" w:name="Tela_UC010__Gerar_Dados_Faltantes_do_Emp"/>
      <w:bookmarkStart w:id="1" w:name="BKM_7C880788_24ED_4663_8D9E_BC81CDB47419"/>
      <w:r w:rsidR="00B94C7B" w:rsidRPr="00B94C7B">
        <w:rPr>
          <w:color w:val="4F81BD"/>
          <w:szCs w:val="24"/>
          <w:shd w:val="clear" w:color="auto" w:fill="auto"/>
        </w:rPr>
        <w:lastRenderedPageBreak/>
        <w:t>&lt;&lt;</w:t>
      </w:r>
      <w:r w:rsidR="002A6814"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="002A6814"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="002A6814"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="002A6814"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UC0</w:t>
      </w:r>
      <w:r w:rsidR="00EF07D4">
        <w:rPr>
          <w:b/>
          <w:color w:val="4F81BD"/>
          <w:sz w:val="24"/>
          <w:szCs w:val="24"/>
          <w:shd w:val="clear" w:color="auto" w:fill="auto"/>
        </w:rPr>
        <w:t>0</w:t>
      </w:r>
      <w:r w:rsidR="008344E7">
        <w:rPr>
          <w:b/>
          <w:color w:val="4F81BD"/>
          <w:sz w:val="24"/>
          <w:szCs w:val="24"/>
          <w:shd w:val="clear" w:color="auto" w:fill="auto"/>
        </w:rPr>
        <w:t>8</w:t>
      </w:r>
      <w:bookmarkStart w:id="2" w:name="_GoBack"/>
      <w:bookmarkEnd w:id="2"/>
      <w:r w:rsidR="002A6814" w:rsidRPr="00B94C7B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–</w:t>
      </w:r>
      <w:r w:rsidR="001875C6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DD48B8">
        <w:rPr>
          <w:b/>
          <w:color w:val="4F81BD"/>
          <w:sz w:val="24"/>
          <w:szCs w:val="24"/>
          <w:shd w:val="clear" w:color="auto" w:fill="auto"/>
        </w:rPr>
        <w:t>Pesquisar Produtos</w:t>
      </w:r>
      <w:r w:rsidR="00B94C7B" w:rsidRPr="00B94C7B">
        <w:rPr>
          <w:b/>
          <w:color w:val="4F81BD"/>
          <w:sz w:val="24"/>
          <w:szCs w:val="24"/>
          <w:shd w:val="clear" w:color="auto" w:fill="auto"/>
        </w:rPr>
        <w:t>&gt;&gt;</w:t>
      </w:r>
    </w:p>
    <w:p w:rsidR="002A6814" w:rsidRDefault="002A6814" w:rsidP="002A6814">
      <w:pPr>
        <w:ind w:left="11"/>
        <w:rPr>
          <w:szCs w:val="24"/>
          <w:shd w:val="clear" w:color="auto" w:fill="auto"/>
        </w:rPr>
      </w:pPr>
      <w:bookmarkStart w:id="3" w:name="Layout_Planilha"/>
      <w:bookmarkStart w:id="4" w:name="BKM_78DD989D_8FB7_4e8b_9551_F67501D1A062"/>
    </w:p>
    <w:p w:rsidR="00B94C7B" w:rsidRDefault="00B94C7B" w:rsidP="002A6814">
      <w:pPr>
        <w:ind w:left="11"/>
        <w:rPr>
          <w:szCs w:val="24"/>
          <w:shd w:val="clear" w:color="auto" w:fill="auto"/>
        </w:rPr>
      </w:pPr>
    </w:p>
    <w:p w:rsidR="00435800" w:rsidRDefault="002A681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1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bookmarkStart w:id="5" w:name="Tela_1___Alterar_Dados_Faltantes_do_Empr"/>
      <w:bookmarkStart w:id="6" w:name="BKM_2743CC73_84F1_40af_9A0D_8C6C0838651D"/>
      <w:bookmarkEnd w:id="3"/>
      <w:bookmarkEnd w:id="4"/>
      <w:r w:rsidR="00DD48B8">
        <w:rPr>
          <w:b/>
          <w:color w:val="auto"/>
          <w:sz w:val="24"/>
          <w:szCs w:val="24"/>
          <w:shd w:val="clear" w:color="auto" w:fill="auto"/>
        </w:rPr>
        <w:t>Pesquisar Produtos</w:t>
      </w:r>
      <w:r w:rsidR="00EF07D4">
        <w:rPr>
          <w:b/>
          <w:color w:val="auto"/>
          <w:sz w:val="24"/>
          <w:szCs w:val="24"/>
          <w:shd w:val="clear" w:color="auto" w:fill="auto"/>
        </w:rPr>
        <w:t xml:space="preserve"> - Desktop</w:t>
      </w:r>
    </w:p>
    <w:p w:rsidR="00AA07B4" w:rsidRDefault="00AA07B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EF07D4" w:rsidRDefault="00214DB6" w:rsidP="002A6814">
      <w:pPr>
        <w:ind w:left="11"/>
        <w:rPr>
          <w:color w:val="auto"/>
          <w:szCs w:val="24"/>
          <w:shd w:val="clear" w:color="auto" w:fill="auto"/>
        </w:rPr>
      </w:pPr>
      <w:bookmarkStart w:id="7" w:name="BKM_4CB8E097_C640_484d_86D8_B4BD01B10455"/>
      <w:r>
        <w:rPr>
          <w:noProof/>
          <w:color w:val="auto"/>
          <w:szCs w:val="24"/>
          <w:shd w:val="clear" w:color="auto" w:fill="auto"/>
        </w:rPr>
        <w:drawing>
          <wp:inline distT="0" distB="0" distL="0" distR="0" wp14:anchorId="0C0F8008" wp14:editId="49AF7B70">
            <wp:extent cx="4781550" cy="4838188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squisa de Produt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C0" w:rsidRDefault="00002EC0" w:rsidP="002A6814">
      <w:pPr>
        <w:ind w:left="11"/>
        <w:rPr>
          <w:color w:val="auto"/>
          <w:szCs w:val="24"/>
          <w:shd w:val="clear" w:color="auto" w:fill="auto"/>
        </w:rPr>
      </w:pPr>
    </w:p>
    <w:p w:rsidR="002558AA" w:rsidRDefault="002558AA" w:rsidP="002A6814">
      <w:pPr>
        <w:ind w:left="11"/>
        <w:rPr>
          <w:color w:val="auto"/>
          <w:szCs w:val="24"/>
          <w:shd w:val="clear" w:color="auto" w:fill="auto"/>
        </w:rPr>
      </w:pPr>
    </w:p>
    <w:p w:rsidR="002558AA" w:rsidRDefault="00E25767" w:rsidP="00E25767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bookmarkStart w:id="8" w:name="Tela_2___Importar_resultados_do_leilão"/>
      <w:bookmarkStart w:id="9" w:name="BKM_DFA25F11_CFDC_4a3b_AF95_03C01473276B"/>
      <w:bookmarkEnd w:id="5"/>
      <w:bookmarkEnd w:id="6"/>
      <w:bookmarkEnd w:id="7"/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</w:t>
      </w:r>
      <w:r w:rsidR="00002EC0">
        <w:rPr>
          <w:rFonts w:ascii="Verdana" w:hAnsi="Verdana"/>
          <w:bCs w:val="0"/>
          <w:sz w:val="18"/>
          <w:szCs w:val="24"/>
          <w:lang w:val="pt-BR"/>
        </w:rPr>
        <w:tab/>
      </w:r>
      <w:r w:rsidR="00DD48B8">
        <w:rPr>
          <w:rFonts w:ascii="Verdana" w:hAnsi="Verdana"/>
          <w:bCs w:val="0"/>
          <w:sz w:val="18"/>
          <w:szCs w:val="24"/>
          <w:lang w:val="pt-BR"/>
        </w:rPr>
        <w:t>Pesquisar Produtos</w:t>
      </w:r>
      <w:r w:rsidR="00EF07D4">
        <w:rPr>
          <w:rFonts w:ascii="Verdana" w:hAnsi="Verdana"/>
          <w:bCs w:val="0"/>
          <w:sz w:val="18"/>
          <w:szCs w:val="24"/>
          <w:lang w:val="pt-BR"/>
        </w:rPr>
        <w:t xml:space="preserve"> - Desktop</w:t>
      </w:r>
      <w:r>
        <w:rPr>
          <w:rFonts w:ascii="Verdana" w:hAnsi="Verdana"/>
          <w:bCs w:val="0"/>
          <w:sz w:val="18"/>
          <w:szCs w:val="24"/>
          <w:lang w:val="pt-BR"/>
        </w:rPr>
        <w:t>)</w:t>
      </w:r>
    </w:p>
    <w:p w:rsidR="002A6814" w:rsidRDefault="002A6814" w:rsidP="002A6814">
      <w:pPr>
        <w:rPr>
          <w:szCs w:val="24"/>
          <w:shd w:val="clear" w:color="auto" w:fill="auto"/>
        </w:rPr>
      </w:pP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00"/>
        <w:gridCol w:w="1320"/>
        <w:gridCol w:w="1180"/>
        <w:gridCol w:w="1380"/>
        <w:gridCol w:w="1060"/>
        <w:gridCol w:w="1960"/>
      </w:tblGrid>
      <w:tr w:rsidR="00214DB6" w:rsidRPr="00214DB6" w:rsidTr="00214DB6">
        <w:trPr>
          <w:trHeight w:val="76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214DB6">
              <w:rPr>
                <w:b/>
                <w:bCs/>
                <w:color w:val="0F0F0F"/>
                <w:shd w:val="clear" w:color="auto" w:fill="auto"/>
              </w:rPr>
              <w:t>Nome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214DB6">
              <w:rPr>
                <w:b/>
                <w:bCs/>
                <w:color w:val="0F0F0F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214DB6">
              <w:rPr>
                <w:b/>
                <w:bCs/>
                <w:color w:val="0F0F0F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214DB6">
              <w:rPr>
                <w:b/>
                <w:bCs/>
                <w:color w:val="0F0F0F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214DB6">
              <w:rPr>
                <w:b/>
                <w:bCs/>
                <w:color w:val="0F0F0F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214DB6">
              <w:rPr>
                <w:b/>
                <w:bCs/>
                <w:color w:val="0F0F0F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214DB6">
              <w:rPr>
                <w:b/>
                <w:bCs/>
                <w:color w:val="0F0F0F"/>
                <w:shd w:val="clear" w:color="auto" w:fill="auto"/>
              </w:rPr>
              <w:t xml:space="preserve"> Regras de Preenchimento/ Comportamento</w:t>
            </w:r>
          </w:p>
        </w:tc>
      </w:tr>
      <w:tr w:rsidR="00214DB6" w:rsidRPr="00214DB6" w:rsidTr="00214DB6">
        <w:trPr>
          <w:trHeight w:val="20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Pesquisa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214DB6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14DB6">
              <w:rPr>
                <w:b/>
                <w:bCs/>
                <w:color w:val="4F81BD"/>
                <w:shd w:val="clear" w:color="auto" w:fill="auto"/>
              </w:rPr>
              <w:t xml:space="preserve">Busca - </w:t>
            </w:r>
            <w:r w:rsidRPr="00214DB6">
              <w:rPr>
                <w:color w:val="4F81BD"/>
                <w:shd w:val="clear" w:color="auto" w:fill="auto"/>
              </w:rPr>
              <w:t>Campo para inserção de termo para busca de produto.</w:t>
            </w:r>
            <w:r w:rsidRPr="00214DB6">
              <w:rPr>
                <w:color w:val="4F81BD"/>
                <w:shd w:val="clear" w:color="auto" w:fill="auto"/>
              </w:rPr>
              <w:br/>
            </w:r>
            <w:r w:rsidRPr="00214DB6">
              <w:rPr>
                <w:b/>
                <w:bCs/>
                <w:color w:val="4F81BD"/>
                <w:shd w:val="clear" w:color="auto" w:fill="auto"/>
              </w:rPr>
              <w:t>Comportamento:</w:t>
            </w:r>
            <w:r w:rsidRPr="00214DB6">
              <w:rPr>
                <w:b/>
                <w:bCs/>
                <w:color w:val="4F81BD"/>
                <w:shd w:val="clear" w:color="auto" w:fill="auto"/>
              </w:rPr>
              <w:br/>
            </w:r>
            <w:r w:rsidRPr="00214DB6">
              <w:rPr>
                <w:color w:val="4F81BD"/>
                <w:shd w:val="clear" w:color="auto" w:fill="auto"/>
              </w:rPr>
              <w:t>Faz uma busca de produtos de acordo com o termo.</w:t>
            </w:r>
          </w:p>
        </w:tc>
      </w:tr>
      <w:tr w:rsidR="00214DB6" w:rsidRPr="00214DB6" w:rsidTr="00214DB6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Usuário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214DB6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14DB6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214DB6">
              <w:rPr>
                <w:color w:val="4F81BD"/>
                <w:shd w:val="clear" w:color="auto" w:fill="auto"/>
              </w:rPr>
              <w:t xml:space="preserve">Botão para efetuar login ou </w:t>
            </w:r>
            <w:proofErr w:type="spellStart"/>
            <w:r w:rsidRPr="00214DB6">
              <w:rPr>
                <w:color w:val="4F81BD"/>
                <w:shd w:val="clear" w:color="auto" w:fill="auto"/>
              </w:rPr>
              <w:t>logofff</w:t>
            </w:r>
            <w:proofErr w:type="spellEnd"/>
            <w:r w:rsidRPr="00214DB6">
              <w:rPr>
                <w:color w:val="4F81BD"/>
                <w:shd w:val="clear" w:color="auto" w:fill="auto"/>
              </w:rPr>
              <w:t xml:space="preserve"> no sistema.</w:t>
            </w:r>
          </w:p>
        </w:tc>
      </w:tr>
      <w:tr w:rsidR="00214DB6" w:rsidRPr="00214DB6" w:rsidTr="00214DB6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Carrinho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214DB6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14DB6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214DB6">
              <w:rPr>
                <w:b/>
                <w:bCs/>
                <w:color w:val="4F81BD"/>
                <w:shd w:val="clear" w:color="auto" w:fill="auto"/>
              </w:rPr>
              <w:br/>
            </w:r>
            <w:r w:rsidRPr="00214DB6">
              <w:rPr>
                <w:color w:val="4F81BD"/>
                <w:shd w:val="clear" w:color="auto" w:fill="auto"/>
              </w:rPr>
              <w:t>Botão para acessar o carrinho (itens adicionados para compra).</w:t>
            </w:r>
          </w:p>
        </w:tc>
      </w:tr>
      <w:tr w:rsidR="00214DB6" w:rsidRPr="00214DB6" w:rsidTr="00214DB6">
        <w:trPr>
          <w:trHeight w:val="100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Menu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214DB6">
              <w:rPr>
                <w:color w:val="4F81BD"/>
                <w:shd w:val="clear" w:color="auto" w:fill="auto"/>
              </w:rPr>
              <w:t>navbar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14DB6">
              <w:rPr>
                <w:b/>
                <w:bCs/>
                <w:color w:val="4F81BD"/>
                <w:shd w:val="clear" w:color="auto" w:fill="auto"/>
              </w:rPr>
              <w:t xml:space="preserve">Menu - </w:t>
            </w:r>
            <w:r w:rsidRPr="00214DB6">
              <w:rPr>
                <w:color w:val="4F81BD"/>
                <w:shd w:val="clear" w:color="auto" w:fill="auto"/>
              </w:rPr>
              <w:t>Itens para navegação entre as partes do sistema.</w:t>
            </w:r>
          </w:p>
        </w:tc>
      </w:tr>
      <w:tr w:rsidR="00214DB6" w:rsidRPr="00214DB6" w:rsidTr="00214DB6">
        <w:trPr>
          <w:trHeight w:val="100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Navegação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214DB6">
              <w:rPr>
                <w:color w:val="4F81BD"/>
                <w:shd w:val="clear" w:color="auto" w:fill="auto"/>
              </w:rPr>
              <w:t>Bootstrap</w:t>
            </w:r>
            <w:proofErr w:type="spellEnd"/>
            <w:r w:rsidRPr="00214DB6">
              <w:rPr>
                <w:color w:val="4F81BD"/>
                <w:shd w:val="clear" w:color="auto" w:fill="auto"/>
              </w:rPr>
              <w:t xml:space="preserve"> </w:t>
            </w:r>
            <w:proofErr w:type="spellStart"/>
            <w:r w:rsidRPr="00214DB6">
              <w:rPr>
                <w:color w:val="4F81BD"/>
                <w:shd w:val="clear" w:color="auto" w:fill="auto"/>
              </w:rPr>
              <w:t>breadcumb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14DB6">
              <w:rPr>
                <w:b/>
                <w:bCs/>
                <w:color w:val="4F81BD"/>
                <w:shd w:val="clear" w:color="auto" w:fill="auto"/>
              </w:rPr>
              <w:t xml:space="preserve">Navegação - </w:t>
            </w:r>
            <w:r w:rsidRPr="00214DB6">
              <w:rPr>
                <w:color w:val="4F81BD"/>
                <w:shd w:val="clear" w:color="auto" w:fill="auto"/>
              </w:rPr>
              <w:t>Exibe a sequência de telas até a tela inicial.</w:t>
            </w:r>
          </w:p>
        </w:tc>
      </w:tr>
      <w:tr w:rsidR="00214DB6" w:rsidRPr="00214DB6" w:rsidTr="00214DB6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Filtro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214DB6">
              <w:rPr>
                <w:color w:val="4F81BD"/>
                <w:shd w:val="clear" w:color="auto" w:fill="auto"/>
              </w:rPr>
              <w:t>select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proofErr w:type="spellStart"/>
            <w:r w:rsidRPr="00214DB6">
              <w:rPr>
                <w:b/>
                <w:bCs/>
                <w:color w:val="4F81BD"/>
                <w:shd w:val="clear" w:color="auto" w:fill="auto"/>
              </w:rPr>
              <w:t>Select</w:t>
            </w:r>
            <w:proofErr w:type="spellEnd"/>
            <w:r w:rsidRPr="00214DB6">
              <w:rPr>
                <w:b/>
                <w:bCs/>
                <w:color w:val="4F81BD"/>
                <w:shd w:val="clear" w:color="auto" w:fill="auto"/>
              </w:rPr>
              <w:t xml:space="preserve"> - </w:t>
            </w:r>
            <w:r w:rsidRPr="00214DB6">
              <w:rPr>
                <w:color w:val="4F81BD"/>
                <w:shd w:val="clear" w:color="auto" w:fill="auto"/>
              </w:rPr>
              <w:t>Possibilita a seleção de filtros para os produtos exibidos.</w:t>
            </w:r>
          </w:p>
        </w:tc>
      </w:tr>
      <w:tr w:rsidR="00214DB6" w:rsidRPr="00214DB6" w:rsidTr="00214DB6">
        <w:trPr>
          <w:trHeight w:val="17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Descrição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h3 / link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14DB6">
              <w:rPr>
                <w:b/>
                <w:bCs/>
                <w:color w:val="4F81BD"/>
                <w:shd w:val="clear" w:color="auto" w:fill="auto"/>
              </w:rPr>
              <w:t>Texto - descrição do produto.</w:t>
            </w:r>
            <w:r w:rsidRPr="00214DB6">
              <w:rPr>
                <w:b/>
                <w:bCs/>
                <w:color w:val="4F81BD"/>
                <w:shd w:val="clear" w:color="auto" w:fill="auto"/>
              </w:rPr>
              <w:br/>
              <w:t>Comportamento:</w:t>
            </w:r>
            <w:r w:rsidRPr="00214DB6">
              <w:rPr>
                <w:b/>
                <w:bCs/>
                <w:color w:val="4F81BD"/>
                <w:shd w:val="clear" w:color="auto" w:fill="auto"/>
              </w:rPr>
              <w:br/>
            </w:r>
            <w:r w:rsidRPr="00214DB6">
              <w:rPr>
                <w:color w:val="4F81BD"/>
                <w:shd w:val="clear" w:color="auto" w:fill="auto"/>
              </w:rPr>
              <w:t>Ao clicar na descrição é exibida a tela de detalhes do respectivo produto.</w:t>
            </w:r>
          </w:p>
        </w:tc>
      </w:tr>
      <w:tr w:rsidR="00214DB6" w:rsidRPr="00214DB6" w:rsidTr="00214DB6">
        <w:trPr>
          <w:trHeight w:val="17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Imagem do Produto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214DB6">
              <w:rPr>
                <w:color w:val="4F81BD"/>
                <w:shd w:val="clear" w:color="auto" w:fill="auto"/>
              </w:rPr>
              <w:t>img</w:t>
            </w:r>
            <w:proofErr w:type="spellEnd"/>
            <w:r w:rsidRPr="00214DB6">
              <w:rPr>
                <w:color w:val="4F81BD"/>
                <w:shd w:val="clear" w:color="auto" w:fill="auto"/>
              </w:rPr>
              <w:t xml:space="preserve"> / link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14DB6">
              <w:rPr>
                <w:b/>
                <w:bCs/>
                <w:color w:val="4F81BD"/>
                <w:shd w:val="clear" w:color="auto" w:fill="auto"/>
              </w:rPr>
              <w:t>Imagem -</w:t>
            </w:r>
            <w:r w:rsidRPr="00214DB6">
              <w:rPr>
                <w:color w:val="4F81BD"/>
                <w:shd w:val="clear" w:color="auto" w:fill="auto"/>
              </w:rPr>
              <w:t xml:space="preserve"> imagem do produto.</w:t>
            </w:r>
            <w:r w:rsidRPr="00214DB6">
              <w:rPr>
                <w:color w:val="4F81BD"/>
                <w:shd w:val="clear" w:color="auto" w:fill="auto"/>
              </w:rPr>
              <w:br/>
            </w:r>
            <w:r w:rsidRPr="00214DB6">
              <w:rPr>
                <w:b/>
                <w:bCs/>
                <w:color w:val="4F81BD"/>
                <w:shd w:val="clear" w:color="auto" w:fill="auto"/>
              </w:rPr>
              <w:t>Comportamento:</w:t>
            </w:r>
            <w:r w:rsidRPr="00214DB6">
              <w:rPr>
                <w:color w:val="4F81BD"/>
                <w:shd w:val="clear" w:color="auto" w:fill="auto"/>
              </w:rPr>
              <w:br/>
              <w:t>Ao clicar na imagem é exibida a tela de detalhes do respectivo produto.</w:t>
            </w:r>
          </w:p>
        </w:tc>
      </w:tr>
      <w:tr w:rsidR="00214DB6" w:rsidRPr="00214DB6" w:rsidTr="00214DB6">
        <w:trPr>
          <w:trHeight w:val="76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ADICIONAR AO CARRINHO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214DB6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14DB6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214DB6">
              <w:rPr>
                <w:color w:val="4F81BD"/>
                <w:shd w:val="clear" w:color="auto" w:fill="auto"/>
              </w:rPr>
              <w:t>Adiciona o produto no carrinho.</w:t>
            </w:r>
          </w:p>
        </w:tc>
      </w:tr>
      <w:tr w:rsidR="00214DB6" w:rsidRPr="00214DB6" w:rsidTr="00214DB6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COMPRAR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214DB6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14DB6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B6" w:rsidRPr="00214DB6" w:rsidRDefault="00214DB6" w:rsidP="00214DB6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14DB6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214DB6">
              <w:rPr>
                <w:color w:val="4F81BD"/>
                <w:shd w:val="clear" w:color="auto" w:fill="auto"/>
              </w:rPr>
              <w:t>Adiciona o produto e redireciona para o carrinho.</w:t>
            </w:r>
          </w:p>
        </w:tc>
      </w:tr>
    </w:tbl>
    <w:p w:rsidR="00214DB6" w:rsidRDefault="00214DB6" w:rsidP="002A6814">
      <w:pPr>
        <w:rPr>
          <w:szCs w:val="24"/>
          <w:shd w:val="clear" w:color="auto" w:fill="auto"/>
        </w:rPr>
      </w:pPr>
    </w:p>
    <w:p w:rsidR="00F220EB" w:rsidRDefault="00F220EB" w:rsidP="002A6814">
      <w:pPr>
        <w:rPr>
          <w:b/>
          <w:noProof/>
          <w:color w:val="FF0000"/>
        </w:rPr>
      </w:pPr>
    </w:p>
    <w:p w:rsidR="00DD48B8" w:rsidRDefault="00DD48B8" w:rsidP="002A6814">
      <w:pPr>
        <w:rPr>
          <w:b/>
          <w:noProof/>
          <w:color w:val="FF0000"/>
        </w:rPr>
      </w:pPr>
    </w:p>
    <w:p w:rsidR="00DD48B8" w:rsidRDefault="00DD48B8" w:rsidP="002A6814">
      <w:pPr>
        <w:rPr>
          <w:b/>
          <w:noProof/>
          <w:color w:val="FF0000"/>
        </w:rPr>
      </w:pPr>
    </w:p>
    <w:p w:rsidR="00DD48B8" w:rsidRDefault="00DD48B8" w:rsidP="002A6814">
      <w:pPr>
        <w:rPr>
          <w:b/>
          <w:noProof/>
          <w:color w:val="FF0000"/>
        </w:rPr>
      </w:pPr>
    </w:p>
    <w:p w:rsidR="00DD48B8" w:rsidRDefault="00DD48B8" w:rsidP="002A6814">
      <w:pPr>
        <w:rPr>
          <w:b/>
          <w:noProof/>
          <w:color w:val="FF0000"/>
        </w:rPr>
      </w:pPr>
    </w:p>
    <w:p w:rsidR="00DD48B8" w:rsidRDefault="00DD48B8" w:rsidP="002A6814">
      <w:pPr>
        <w:rPr>
          <w:b/>
          <w:noProof/>
          <w:color w:val="FF0000"/>
        </w:rPr>
      </w:pPr>
    </w:p>
    <w:p w:rsidR="00DD48B8" w:rsidRPr="00F220EB" w:rsidRDefault="00DD48B8" w:rsidP="002A6814">
      <w:pPr>
        <w:rPr>
          <w:b/>
          <w:noProof/>
          <w:color w:val="FF0000"/>
        </w:rPr>
      </w:pPr>
    </w:p>
    <w:bookmarkEnd w:id="0"/>
    <w:bookmarkEnd w:id="1"/>
    <w:bookmarkEnd w:id="8"/>
    <w:bookmarkEnd w:id="9"/>
    <w:p w:rsidR="00BA304E" w:rsidRDefault="00BA304E" w:rsidP="002A6814">
      <w:pPr>
        <w:rPr>
          <w:szCs w:val="24"/>
          <w:shd w:val="clear" w:color="auto" w:fill="auto"/>
        </w:rPr>
      </w:pPr>
    </w:p>
    <w:p w:rsidR="0050335D" w:rsidRPr="0050335D" w:rsidRDefault="0050335D" w:rsidP="002A6814">
      <w:pPr>
        <w:rPr>
          <w:b/>
          <w:szCs w:val="24"/>
          <w:shd w:val="clear" w:color="auto" w:fill="auto"/>
        </w:rPr>
      </w:pPr>
      <w:r>
        <w:rPr>
          <w:b/>
          <w:szCs w:val="24"/>
          <w:shd w:val="clear" w:color="auto" w:fill="auto"/>
        </w:rPr>
        <w:t>Visão</w:t>
      </w:r>
      <w:r w:rsidRPr="0050335D">
        <w:rPr>
          <w:b/>
          <w:szCs w:val="24"/>
          <w:shd w:val="clear" w:color="auto" w:fill="auto"/>
        </w:rPr>
        <w:t xml:space="preserve"> Mobile:</w:t>
      </w:r>
    </w:p>
    <w:p w:rsidR="0050335D" w:rsidRDefault="0050335D" w:rsidP="002A6814">
      <w:pPr>
        <w:rPr>
          <w:szCs w:val="24"/>
          <w:shd w:val="clear" w:color="auto" w:fill="auto"/>
        </w:rPr>
      </w:pPr>
    </w:p>
    <w:p w:rsidR="00E9607C" w:rsidRDefault="0050335D" w:rsidP="002A6814">
      <w:pPr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t xml:space="preserve">Obs.: </w:t>
      </w:r>
      <w:proofErr w:type="gramStart"/>
      <w:r>
        <w:rPr>
          <w:szCs w:val="24"/>
          <w:shd w:val="clear" w:color="auto" w:fill="auto"/>
        </w:rPr>
        <w:t>Os elementos na visão mobile</w:t>
      </w:r>
      <w:proofErr w:type="gramEnd"/>
      <w:r>
        <w:rPr>
          <w:szCs w:val="24"/>
          <w:shd w:val="clear" w:color="auto" w:fill="auto"/>
        </w:rPr>
        <w:t xml:space="preserve"> não serão listados, pois funcionaram de forma idêntica a visão desktop, segue apenas para verificação de responsividade</w:t>
      </w:r>
      <w:r w:rsidR="003500CB">
        <w:rPr>
          <w:szCs w:val="24"/>
          <w:shd w:val="clear" w:color="auto" w:fill="auto"/>
        </w:rPr>
        <w:t>.</w:t>
      </w:r>
    </w:p>
    <w:p w:rsidR="003500CB" w:rsidRDefault="003500CB" w:rsidP="002A6814">
      <w:pPr>
        <w:rPr>
          <w:szCs w:val="24"/>
          <w:shd w:val="clear" w:color="auto" w:fill="auto"/>
        </w:rPr>
      </w:pPr>
    </w:p>
    <w:p w:rsidR="003500CB" w:rsidRDefault="00DD48B8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1857375" cy="3820890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squisa de Produtos Mob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830" cy="384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0CB" w:rsidSect="0015370D">
      <w:headerReference w:type="default" r:id="rId10"/>
      <w:pgSz w:w="12240" w:h="15840"/>
      <w:pgMar w:top="1440" w:right="1440" w:bottom="1440" w:left="142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7D4" w:rsidRDefault="00EF07D4">
      <w:r>
        <w:separator/>
      </w:r>
    </w:p>
  </w:endnote>
  <w:endnote w:type="continuationSeparator" w:id="0">
    <w:p w:rsidR="00EF07D4" w:rsidRDefault="00EF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7D4" w:rsidRDefault="00EF07D4">
      <w:r>
        <w:separator/>
      </w:r>
    </w:p>
  </w:footnote>
  <w:footnote w:type="continuationSeparator" w:id="0">
    <w:p w:rsidR="00EF07D4" w:rsidRDefault="00EF0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0D7" w:rsidRPr="00BA304E" w:rsidRDefault="00EF07D4" w:rsidP="004100D7">
    <w:pPr>
      <w:pStyle w:val="Cabealho"/>
      <w:rPr>
        <w:lang w:val="en-US"/>
      </w:rPr>
    </w:pPr>
    <w:r w:rsidRPr="00BA304E">
      <w:rPr>
        <w:lang w:val="en-US"/>
      </w:rPr>
      <w:t>Bring My Bear</w:t>
    </w:r>
    <w:r>
      <w:t>/</w:t>
    </w:r>
    <w:r w:rsidRPr="00BA304E">
      <w:rPr>
        <w:lang w:val="en-US"/>
      </w:rPr>
      <w:t xml:space="preserve">Módulo </w:t>
    </w:r>
    <w:r w:rsidR="00BA304E">
      <w:rPr>
        <w:lang w:val="en-US"/>
      </w:rPr>
      <w:t>E-commerce</w:t>
    </w:r>
  </w:p>
  <w:p w:rsidR="00017FCD" w:rsidRPr="004100D7" w:rsidRDefault="00017FCD" w:rsidP="004100D7">
    <w:pPr>
      <w:pStyle w:val="Cabealho"/>
      <w:rPr>
        <w:szCs w:val="24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75pt;height:11.25pt" o:bullet="t">
        <v:imagedata r:id="rId1" o:title=""/>
      </v:shape>
    </w:pict>
  </w:numPicBullet>
  <w:abstractNum w:abstractNumId="0" w15:restartNumberingAfterBreak="0">
    <w:nsid w:val="00BC11FF"/>
    <w:multiLevelType w:val="multilevel"/>
    <w:tmpl w:val="00000001"/>
    <w:name w:val="HTML-List1232537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 w15:restartNumberingAfterBreak="0">
    <w:nsid w:val="0B363C2C"/>
    <w:multiLevelType w:val="hybridMultilevel"/>
    <w:tmpl w:val="34609EB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06321"/>
    <w:multiLevelType w:val="hybridMultilevel"/>
    <w:tmpl w:val="44DC125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10C5F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1053"/>
    <w:multiLevelType w:val="hybridMultilevel"/>
    <w:tmpl w:val="4A6EAE02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7C5A"/>
    <w:multiLevelType w:val="hybridMultilevel"/>
    <w:tmpl w:val="D6063BAC"/>
    <w:lvl w:ilvl="0" w:tplc="9118EFCA">
      <w:start w:val="1"/>
      <w:numFmt w:val="bullet"/>
      <w:lvlText w:val=""/>
      <w:lvlPicBulletId w:val="0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9B3CE972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2" w:tplc="5A40AB0E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3" w:tplc="D85CEB18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BCA215CE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5" w:tplc="D7AED672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</w:rPr>
    </w:lvl>
    <w:lvl w:ilvl="6" w:tplc="70D06F8C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C8526472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8" w:tplc="BF780444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</w:rPr>
    </w:lvl>
  </w:abstractNum>
  <w:abstractNum w:abstractNumId="6" w15:restartNumberingAfterBreak="0">
    <w:nsid w:val="511130F3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62DB"/>
    <w:multiLevelType w:val="hybridMultilevel"/>
    <w:tmpl w:val="865C032A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93FB1"/>
    <w:multiLevelType w:val="hybridMultilevel"/>
    <w:tmpl w:val="A05C8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04F00"/>
    <w:multiLevelType w:val="hybridMultilevel"/>
    <w:tmpl w:val="8AE63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D4"/>
    <w:rsid w:val="00001DEC"/>
    <w:rsid w:val="00002D57"/>
    <w:rsid w:val="00002EC0"/>
    <w:rsid w:val="00005754"/>
    <w:rsid w:val="0001382B"/>
    <w:rsid w:val="00013A14"/>
    <w:rsid w:val="00017FCD"/>
    <w:rsid w:val="000200B8"/>
    <w:rsid w:val="000228F5"/>
    <w:rsid w:val="00027E77"/>
    <w:rsid w:val="00031BE7"/>
    <w:rsid w:val="00032EA1"/>
    <w:rsid w:val="00033BD1"/>
    <w:rsid w:val="00046BA7"/>
    <w:rsid w:val="000478C5"/>
    <w:rsid w:val="000518C9"/>
    <w:rsid w:val="00053A92"/>
    <w:rsid w:val="000559B0"/>
    <w:rsid w:val="00063F1E"/>
    <w:rsid w:val="0008070D"/>
    <w:rsid w:val="000A1952"/>
    <w:rsid w:val="000B66AB"/>
    <w:rsid w:val="000D5688"/>
    <w:rsid w:val="000E12EA"/>
    <w:rsid w:val="000E2E1E"/>
    <w:rsid w:val="000E4F72"/>
    <w:rsid w:val="00103C03"/>
    <w:rsid w:val="001075BD"/>
    <w:rsid w:val="00113CB1"/>
    <w:rsid w:val="0013033E"/>
    <w:rsid w:val="00132CB4"/>
    <w:rsid w:val="00133DCA"/>
    <w:rsid w:val="001351D8"/>
    <w:rsid w:val="00140CA3"/>
    <w:rsid w:val="0015370D"/>
    <w:rsid w:val="00154824"/>
    <w:rsid w:val="00161AE2"/>
    <w:rsid w:val="001661A1"/>
    <w:rsid w:val="00167AAB"/>
    <w:rsid w:val="0017455B"/>
    <w:rsid w:val="001814F3"/>
    <w:rsid w:val="001875C6"/>
    <w:rsid w:val="001B4A43"/>
    <w:rsid w:val="001B5BD9"/>
    <w:rsid w:val="001C18C8"/>
    <w:rsid w:val="001E0C73"/>
    <w:rsid w:val="001E7701"/>
    <w:rsid w:val="001E77CC"/>
    <w:rsid w:val="001F6656"/>
    <w:rsid w:val="0020033F"/>
    <w:rsid w:val="002020F8"/>
    <w:rsid w:val="002024AB"/>
    <w:rsid w:val="00214DB6"/>
    <w:rsid w:val="0021584D"/>
    <w:rsid w:val="002200EF"/>
    <w:rsid w:val="00230003"/>
    <w:rsid w:val="002326C8"/>
    <w:rsid w:val="002558AA"/>
    <w:rsid w:val="002574D7"/>
    <w:rsid w:val="002623D5"/>
    <w:rsid w:val="00266FEF"/>
    <w:rsid w:val="0027358B"/>
    <w:rsid w:val="0028432E"/>
    <w:rsid w:val="00284ED9"/>
    <w:rsid w:val="00294325"/>
    <w:rsid w:val="002A0DA1"/>
    <w:rsid w:val="002A38FF"/>
    <w:rsid w:val="002A60DB"/>
    <w:rsid w:val="002A6814"/>
    <w:rsid w:val="002A6ABE"/>
    <w:rsid w:val="002B2217"/>
    <w:rsid w:val="002B332F"/>
    <w:rsid w:val="002C0730"/>
    <w:rsid w:val="002C4199"/>
    <w:rsid w:val="002C6CA3"/>
    <w:rsid w:val="0031583A"/>
    <w:rsid w:val="00316054"/>
    <w:rsid w:val="00317331"/>
    <w:rsid w:val="0031754A"/>
    <w:rsid w:val="00320CED"/>
    <w:rsid w:val="0032427A"/>
    <w:rsid w:val="00335845"/>
    <w:rsid w:val="0034719D"/>
    <w:rsid w:val="003500CB"/>
    <w:rsid w:val="00352C69"/>
    <w:rsid w:val="00354AEB"/>
    <w:rsid w:val="00361422"/>
    <w:rsid w:val="003621D2"/>
    <w:rsid w:val="00366D32"/>
    <w:rsid w:val="00373D6E"/>
    <w:rsid w:val="0038156C"/>
    <w:rsid w:val="00384A32"/>
    <w:rsid w:val="0039085F"/>
    <w:rsid w:val="003B267A"/>
    <w:rsid w:val="003C5AA6"/>
    <w:rsid w:val="003D1B75"/>
    <w:rsid w:val="003F0E40"/>
    <w:rsid w:val="003F2A37"/>
    <w:rsid w:val="00401F22"/>
    <w:rsid w:val="004066AB"/>
    <w:rsid w:val="004100D7"/>
    <w:rsid w:val="004174EB"/>
    <w:rsid w:val="00431C99"/>
    <w:rsid w:val="00433A71"/>
    <w:rsid w:val="004344A0"/>
    <w:rsid w:val="00435800"/>
    <w:rsid w:val="00436B5A"/>
    <w:rsid w:val="00443E7F"/>
    <w:rsid w:val="0044608B"/>
    <w:rsid w:val="0045140B"/>
    <w:rsid w:val="0046397A"/>
    <w:rsid w:val="004812C6"/>
    <w:rsid w:val="004966B8"/>
    <w:rsid w:val="00497280"/>
    <w:rsid w:val="004A05FB"/>
    <w:rsid w:val="004A26C7"/>
    <w:rsid w:val="004B444A"/>
    <w:rsid w:val="004B6B0C"/>
    <w:rsid w:val="004B6BB3"/>
    <w:rsid w:val="004B7B60"/>
    <w:rsid w:val="004D3110"/>
    <w:rsid w:val="004E08E6"/>
    <w:rsid w:val="0050335D"/>
    <w:rsid w:val="00513945"/>
    <w:rsid w:val="00520CE9"/>
    <w:rsid w:val="00531058"/>
    <w:rsid w:val="00531A75"/>
    <w:rsid w:val="0053549E"/>
    <w:rsid w:val="005413DB"/>
    <w:rsid w:val="00543E6C"/>
    <w:rsid w:val="00544898"/>
    <w:rsid w:val="005607BE"/>
    <w:rsid w:val="0056549E"/>
    <w:rsid w:val="00573C7A"/>
    <w:rsid w:val="005820AA"/>
    <w:rsid w:val="0058423E"/>
    <w:rsid w:val="005848FD"/>
    <w:rsid w:val="00584F98"/>
    <w:rsid w:val="00585A10"/>
    <w:rsid w:val="00585BFC"/>
    <w:rsid w:val="005977E1"/>
    <w:rsid w:val="005A2FF1"/>
    <w:rsid w:val="005C35FC"/>
    <w:rsid w:val="005C442E"/>
    <w:rsid w:val="005C4733"/>
    <w:rsid w:val="005D4026"/>
    <w:rsid w:val="005E09EA"/>
    <w:rsid w:val="005E4019"/>
    <w:rsid w:val="005F1865"/>
    <w:rsid w:val="005F4425"/>
    <w:rsid w:val="00607B52"/>
    <w:rsid w:val="00611EB6"/>
    <w:rsid w:val="006214C9"/>
    <w:rsid w:val="006355D5"/>
    <w:rsid w:val="00637B0F"/>
    <w:rsid w:val="00640DA1"/>
    <w:rsid w:val="00643D1D"/>
    <w:rsid w:val="00660615"/>
    <w:rsid w:val="0066262A"/>
    <w:rsid w:val="006805E8"/>
    <w:rsid w:val="00681434"/>
    <w:rsid w:val="00683FE3"/>
    <w:rsid w:val="006877E7"/>
    <w:rsid w:val="006A4D9B"/>
    <w:rsid w:val="006B272B"/>
    <w:rsid w:val="006B2860"/>
    <w:rsid w:val="006B5C63"/>
    <w:rsid w:val="006C047E"/>
    <w:rsid w:val="006C27A6"/>
    <w:rsid w:val="006C5A2A"/>
    <w:rsid w:val="0070196E"/>
    <w:rsid w:val="0070569C"/>
    <w:rsid w:val="007118C4"/>
    <w:rsid w:val="00725A1E"/>
    <w:rsid w:val="0075590C"/>
    <w:rsid w:val="00764CB7"/>
    <w:rsid w:val="00766CBB"/>
    <w:rsid w:val="00775450"/>
    <w:rsid w:val="0079678A"/>
    <w:rsid w:val="007A4D22"/>
    <w:rsid w:val="007B269F"/>
    <w:rsid w:val="007B3665"/>
    <w:rsid w:val="007B4969"/>
    <w:rsid w:val="007B51A9"/>
    <w:rsid w:val="007C7B9A"/>
    <w:rsid w:val="007E4593"/>
    <w:rsid w:val="007E7109"/>
    <w:rsid w:val="007F41D6"/>
    <w:rsid w:val="007F6AC4"/>
    <w:rsid w:val="008027C1"/>
    <w:rsid w:val="0080473B"/>
    <w:rsid w:val="00812A32"/>
    <w:rsid w:val="00821EA5"/>
    <w:rsid w:val="0082514B"/>
    <w:rsid w:val="008344E7"/>
    <w:rsid w:val="008345B5"/>
    <w:rsid w:val="00851D5D"/>
    <w:rsid w:val="008605D9"/>
    <w:rsid w:val="00860F6C"/>
    <w:rsid w:val="00862C89"/>
    <w:rsid w:val="008650F9"/>
    <w:rsid w:val="00883C31"/>
    <w:rsid w:val="008902ED"/>
    <w:rsid w:val="00895861"/>
    <w:rsid w:val="008A1676"/>
    <w:rsid w:val="008A2D6D"/>
    <w:rsid w:val="008D20BB"/>
    <w:rsid w:val="008D3789"/>
    <w:rsid w:val="008E10FB"/>
    <w:rsid w:val="00921746"/>
    <w:rsid w:val="00937EEC"/>
    <w:rsid w:val="0094096C"/>
    <w:rsid w:val="009721E8"/>
    <w:rsid w:val="00982334"/>
    <w:rsid w:val="00985298"/>
    <w:rsid w:val="00986531"/>
    <w:rsid w:val="00996F99"/>
    <w:rsid w:val="009A1424"/>
    <w:rsid w:val="009A3592"/>
    <w:rsid w:val="009A3A94"/>
    <w:rsid w:val="009B068B"/>
    <w:rsid w:val="009B409B"/>
    <w:rsid w:val="009C329A"/>
    <w:rsid w:val="009C767F"/>
    <w:rsid w:val="009C79E9"/>
    <w:rsid w:val="009D13E2"/>
    <w:rsid w:val="009D1EB2"/>
    <w:rsid w:val="009D4BE2"/>
    <w:rsid w:val="009D6177"/>
    <w:rsid w:val="009D7E5F"/>
    <w:rsid w:val="009E59D7"/>
    <w:rsid w:val="009E5C82"/>
    <w:rsid w:val="00A13513"/>
    <w:rsid w:val="00A14849"/>
    <w:rsid w:val="00A23952"/>
    <w:rsid w:val="00A23AD6"/>
    <w:rsid w:val="00A26035"/>
    <w:rsid w:val="00A264FF"/>
    <w:rsid w:val="00A31441"/>
    <w:rsid w:val="00A32656"/>
    <w:rsid w:val="00A429F3"/>
    <w:rsid w:val="00A5517D"/>
    <w:rsid w:val="00A56419"/>
    <w:rsid w:val="00A60BD7"/>
    <w:rsid w:val="00A73A84"/>
    <w:rsid w:val="00A742DC"/>
    <w:rsid w:val="00A82F7C"/>
    <w:rsid w:val="00A85467"/>
    <w:rsid w:val="00A86FDA"/>
    <w:rsid w:val="00A920D5"/>
    <w:rsid w:val="00A95CC2"/>
    <w:rsid w:val="00A95EFE"/>
    <w:rsid w:val="00AA07B4"/>
    <w:rsid w:val="00AC5813"/>
    <w:rsid w:val="00AD7AE6"/>
    <w:rsid w:val="00AE0C4D"/>
    <w:rsid w:val="00AE1BF5"/>
    <w:rsid w:val="00AF5C6D"/>
    <w:rsid w:val="00B072ED"/>
    <w:rsid w:val="00B3125E"/>
    <w:rsid w:val="00B32560"/>
    <w:rsid w:val="00B35CFC"/>
    <w:rsid w:val="00B36AAA"/>
    <w:rsid w:val="00B407A9"/>
    <w:rsid w:val="00B430AD"/>
    <w:rsid w:val="00B47CBF"/>
    <w:rsid w:val="00B53427"/>
    <w:rsid w:val="00B668C5"/>
    <w:rsid w:val="00B749FD"/>
    <w:rsid w:val="00B82517"/>
    <w:rsid w:val="00B8622D"/>
    <w:rsid w:val="00B90EEB"/>
    <w:rsid w:val="00B94C7B"/>
    <w:rsid w:val="00B95585"/>
    <w:rsid w:val="00BA1FE5"/>
    <w:rsid w:val="00BA304E"/>
    <w:rsid w:val="00BB0F30"/>
    <w:rsid w:val="00BC16FB"/>
    <w:rsid w:val="00BD1BFA"/>
    <w:rsid w:val="00BE4D1D"/>
    <w:rsid w:val="00BF053A"/>
    <w:rsid w:val="00BF1568"/>
    <w:rsid w:val="00BF2863"/>
    <w:rsid w:val="00BF37FB"/>
    <w:rsid w:val="00BF5AC9"/>
    <w:rsid w:val="00C24829"/>
    <w:rsid w:val="00C71F17"/>
    <w:rsid w:val="00C74257"/>
    <w:rsid w:val="00C765F2"/>
    <w:rsid w:val="00C77B75"/>
    <w:rsid w:val="00C77C30"/>
    <w:rsid w:val="00C96C1A"/>
    <w:rsid w:val="00CA0090"/>
    <w:rsid w:val="00CA1B07"/>
    <w:rsid w:val="00CD4C8F"/>
    <w:rsid w:val="00CD7AD5"/>
    <w:rsid w:val="00CE2E5A"/>
    <w:rsid w:val="00CE593D"/>
    <w:rsid w:val="00CE6B57"/>
    <w:rsid w:val="00D02EA4"/>
    <w:rsid w:val="00D102EA"/>
    <w:rsid w:val="00D125DB"/>
    <w:rsid w:val="00D15DB5"/>
    <w:rsid w:val="00D200EA"/>
    <w:rsid w:val="00D21E99"/>
    <w:rsid w:val="00D40280"/>
    <w:rsid w:val="00D4328E"/>
    <w:rsid w:val="00D45432"/>
    <w:rsid w:val="00D47725"/>
    <w:rsid w:val="00D47A89"/>
    <w:rsid w:val="00D51C12"/>
    <w:rsid w:val="00D5392B"/>
    <w:rsid w:val="00D612F6"/>
    <w:rsid w:val="00D67245"/>
    <w:rsid w:val="00D71C02"/>
    <w:rsid w:val="00D74C4E"/>
    <w:rsid w:val="00D843C7"/>
    <w:rsid w:val="00D9113B"/>
    <w:rsid w:val="00D94B92"/>
    <w:rsid w:val="00D973DB"/>
    <w:rsid w:val="00D978FA"/>
    <w:rsid w:val="00DA1697"/>
    <w:rsid w:val="00DA1B41"/>
    <w:rsid w:val="00DA2514"/>
    <w:rsid w:val="00DA6527"/>
    <w:rsid w:val="00DB60DE"/>
    <w:rsid w:val="00DC7145"/>
    <w:rsid w:val="00DD48B8"/>
    <w:rsid w:val="00DE1BD3"/>
    <w:rsid w:val="00DE586A"/>
    <w:rsid w:val="00DF08DD"/>
    <w:rsid w:val="00DF0A39"/>
    <w:rsid w:val="00E02145"/>
    <w:rsid w:val="00E105BC"/>
    <w:rsid w:val="00E22F48"/>
    <w:rsid w:val="00E25767"/>
    <w:rsid w:val="00E33CBF"/>
    <w:rsid w:val="00E34F22"/>
    <w:rsid w:val="00E411C9"/>
    <w:rsid w:val="00E4442A"/>
    <w:rsid w:val="00E45A31"/>
    <w:rsid w:val="00E56755"/>
    <w:rsid w:val="00E5704D"/>
    <w:rsid w:val="00E75670"/>
    <w:rsid w:val="00E76A3A"/>
    <w:rsid w:val="00E928B7"/>
    <w:rsid w:val="00E9336E"/>
    <w:rsid w:val="00E9607C"/>
    <w:rsid w:val="00EA38B4"/>
    <w:rsid w:val="00EA5920"/>
    <w:rsid w:val="00EA5B72"/>
    <w:rsid w:val="00EA6297"/>
    <w:rsid w:val="00EB66B2"/>
    <w:rsid w:val="00EC549A"/>
    <w:rsid w:val="00ED7347"/>
    <w:rsid w:val="00EE1863"/>
    <w:rsid w:val="00EF07D4"/>
    <w:rsid w:val="00EF26E3"/>
    <w:rsid w:val="00EF4D3D"/>
    <w:rsid w:val="00EF6DCA"/>
    <w:rsid w:val="00F00924"/>
    <w:rsid w:val="00F02E1D"/>
    <w:rsid w:val="00F07796"/>
    <w:rsid w:val="00F21194"/>
    <w:rsid w:val="00F220EB"/>
    <w:rsid w:val="00F27492"/>
    <w:rsid w:val="00F46E91"/>
    <w:rsid w:val="00F46F57"/>
    <w:rsid w:val="00F470F6"/>
    <w:rsid w:val="00F62C25"/>
    <w:rsid w:val="00F73719"/>
    <w:rsid w:val="00F7556F"/>
    <w:rsid w:val="00F80929"/>
    <w:rsid w:val="00F87088"/>
    <w:rsid w:val="00F9012C"/>
    <w:rsid w:val="00F90922"/>
    <w:rsid w:val="00FA3B5D"/>
    <w:rsid w:val="00FA3F4B"/>
    <w:rsid w:val="00FC3232"/>
    <w:rsid w:val="00FC520B"/>
    <w:rsid w:val="00FD6F73"/>
    <w:rsid w:val="00FE7535"/>
    <w:rsid w:val="00FF0651"/>
    <w:rsid w:val="00FF537D"/>
    <w:rsid w:val="00F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AA24F5"/>
  <w15:chartTrackingRefBased/>
  <w15:docId w15:val="{36CB8543-B436-4D47-BA41-EA792232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49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rio11">
    <w:name w:val="Sumário 1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8"/>
      <w:szCs w:val="28"/>
      <w:shd w:val="clear" w:color="auto" w:fill="FFFFFF"/>
      <w:lang w:val="en-AU"/>
    </w:rPr>
  </w:style>
  <w:style w:type="paragraph" w:customStyle="1" w:styleId="Sumrio21">
    <w:name w:val="Sumário 21"/>
    <w:next w:val="Normal"/>
    <w:uiPriority w:val="99"/>
    <w:pPr>
      <w:widowControl w:val="0"/>
      <w:autoSpaceDE w:val="0"/>
      <w:autoSpaceDN w:val="0"/>
      <w:adjustRightInd w:val="0"/>
      <w:ind w:left="180"/>
    </w:pPr>
    <w:rPr>
      <w:rFonts w:ascii="Times New Roman" w:hAnsi="Times New Roman"/>
      <w:b/>
      <w:bCs/>
      <w:color w:val="000000"/>
      <w:sz w:val="24"/>
      <w:szCs w:val="24"/>
      <w:shd w:val="clear" w:color="auto" w:fill="FFFFFF"/>
      <w:lang w:val="en-AU"/>
    </w:rPr>
  </w:style>
  <w:style w:type="paragraph" w:customStyle="1" w:styleId="Sumrio31">
    <w:name w:val="Sumário 31"/>
    <w:next w:val="Normal"/>
    <w:uiPriority w:val="99"/>
    <w:pPr>
      <w:widowControl w:val="0"/>
      <w:autoSpaceDE w:val="0"/>
      <w:autoSpaceDN w:val="0"/>
      <w:adjustRightInd w:val="0"/>
      <w:ind w:left="3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41">
    <w:name w:val="Sumário 41"/>
    <w:next w:val="Normal"/>
    <w:uiPriority w:val="99"/>
    <w:pPr>
      <w:widowControl w:val="0"/>
      <w:autoSpaceDE w:val="0"/>
      <w:autoSpaceDN w:val="0"/>
      <w:adjustRightInd w:val="0"/>
      <w:ind w:left="5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51">
    <w:name w:val="Sumário 51"/>
    <w:next w:val="Normal"/>
    <w:uiPriority w:val="99"/>
    <w:pPr>
      <w:widowControl w:val="0"/>
      <w:autoSpaceDE w:val="0"/>
      <w:autoSpaceDN w:val="0"/>
      <w:adjustRightInd w:val="0"/>
      <w:ind w:left="72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61">
    <w:name w:val="Sumário 61"/>
    <w:next w:val="Normal"/>
    <w:uiPriority w:val="99"/>
    <w:pPr>
      <w:widowControl w:val="0"/>
      <w:autoSpaceDE w:val="0"/>
      <w:autoSpaceDN w:val="0"/>
      <w:adjustRightInd w:val="0"/>
      <w:ind w:left="90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71">
    <w:name w:val="Sumário 71"/>
    <w:next w:val="Normal"/>
    <w:uiPriority w:val="99"/>
    <w:pPr>
      <w:widowControl w:val="0"/>
      <w:autoSpaceDE w:val="0"/>
      <w:autoSpaceDN w:val="0"/>
      <w:adjustRightInd w:val="0"/>
      <w:ind w:left="108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81">
    <w:name w:val="Sumário 81"/>
    <w:next w:val="Normal"/>
    <w:uiPriority w:val="99"/>
    <w:pPr>
      <w:widowControl w:val="0"/>
      <w:autoSpaceDE w:val="0"/>
      <w:autoSpaceDN w:val="0"/>
      <w:adjustRightInd w:val="0"/>
      <w:ind w:left="12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91">
    <w:name w:val="Sumário 91"/>
    <w:next w:val="Normal"/>
    <w:uiPriority w:val="99"/>
    <w:pPr>
      <w:widowControl w:val="0"/>
      <w:autoSpaceDE w:val="0"/>
      <w:autoSpaceDN w:val="0"/>
      <w:adjustRightInd w:val="0"/>
      <w:ind w:left="14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tulo11">
    <w:name w:val="Título 1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4080"/>
      <w:sz w:val="32"/>
      <w:szCs w:val="32"/>
      <w:shd w:val="clear" w:color="auto" w:fill="FFFFFF"/>
      <w:lang w:val="en-AU"/>
    </w:rPr>
  </w:style>
  <w:style w:type="paragraph" w:customStyle="1" w:styleId="Ttulo21">
    <w:name w:val="Título 2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B0"/>
      <w:sz w:val="30"/>
      <w:szCs w:val="30"/>
      <w:shd w:val="clear" w:color="auto" w:fill="FFFFFF"/>
      <w:lang w:val="en-AU"/>
    </w:rPr>
  </w:style>
  <w:style w:type="paragraph" w:customStyle="1" w:styleId="Ttulo31">
    <w:name w:val="Título 3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00D2"/>
      <w:sz w:val="28"/>
      <w:szCs w:val="28"/>
      <w:shd w:val="clear" w:color="auto" w:fill="FFFFFF"/>
      <w:lang w:val="en-AU"/>
    </w:rPr>
  </w:style>
  <w:style w:type="paragraph" w:customStyle="1" w:styleId="Ttulo41">
    <w:name w:val="Título 4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color w:val="004080"/>
      <w:sz w:val="24"/>
      <w:szCs w:val="24"/>
      <w:shd w:val="clear" w:color="auto" w:fill="FFFFFF"/>
      <w:lang w:val="en-AU"/>
    </w:rPr>
  </w:style>
  <w:style w:type="paragraph" w:customStyle="1" w:styleId="Ttulo51">
    <w:name w:val="Título 5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i/>
      <w:iCs/>
      <w:color w:val="004080"/>
      <w:sz w:val="24"/>
      <w:szCs w:val="24"/>
      <w:shd w:val="clear" w:color="auto" w:fill="FFFFFF"/>
      <w:lang w:val="en-AU"/>
    </w:rPr>
  </w:style>
  <w:style w:type="paragraph" w:customStyle="1" w:styleId="Ttulo61">
    <w:name w:val="Título 6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  <w:color w:val="004080"/>
      <w:sz w:val="22"/>
      <w:szCs w:val="22"/>
      <w:shd w:val="clear" w:color="auto" w:fill="FFFFFF"/>
      <w:lang w:val="en-AU"/>
    </w:rPr>
  </w:style>
  <w:style w:type="paragraph" w:customStyle="1" w:styleId="Ttulo71">
    <w:name w:val="Título 7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color w:val="004080"/>
      <w:sz w:val="22"/>
      <w:szCs w:val="22"/>
      <w:u w:val="single"/>
      <w:shd w:val="clear" w:color="auto" w:fill="FFFFFF"/>
      <w:lang w:val="en-AU"/>
    </w:rPr>
  </w:style>
  <w:style w:type="paragraph" w:customStyle="1" w:styleId="Ttulo81">
    <w:name w:val="Título 8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i/>
      <w:iCs/>
      <w:color w:val="000000"/>
      <w:u w:val="single"/>
      <w:shd w:val="clear" w:color="auto" w:fill="FFFFFF"/>
      <w:lang w:val="en-AU"/>
    </w:rPr>
  </w:style>
  <w:style w:type="paragraph" w:customStyle="1" w:styleId="Ttulo91">
    <w:name w:val="Título 9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shd w:val="clear" w:color="auto" w:fill="FFFFFF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pPr>
      <w:spacing w:before="240" w:after="60"/>
      <w:jc w:val="center"/>
    </w:pPr>
    <w:rPr>
      <w:rFonts w:ascii="Verdana" w:hAnsi="Verdana" w:cs="Times New Roman"/>
      <w:b/>
      <w:bCs/>
      <w:color w:val="auto"/>
      <w:lang w:val="x-none" w:eastAsia="x-none"/>
    </w:rPr>
  </w:style>
  <w:style w:type="character" w:customStyle="1" w:styleId="TtuloChar">
    <w:name w:val="Título Char"/>
    <w:link w:val="Ttulo"/>
    <w:uiPriority w:val="99"/>
    <w:locked/>
    <w:rPr>
      <w:rFonts w:ascii="Verdana" w:hAnsi="Verdana" w:cs="Verdana"/>
      <w:b/>
      <w:bCs/>
    </w:rPr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styleId="Corpodetexto">
    <w:name w:val="Body Text"/>
    <w:basedOn w:val="Normal"/>
    <w:next w:val="Normal"/>
    <w:link w:val="CorpodetextoChar"/>
    <w:uiPriority w:val="99"/>
    <w:pPr>
      <w:spacing w:after="120"/>
    </w:pPr>
    <w:rPr>
      <w:rFonts w:cs="Times New Roman"/>
      <w:lang w:val="en-AU" w:eastAsia="x-none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2">
    <w:name w:val="Body Text 2"/>
    <w:basedOn w:val="Normal"/>
    <w:next w:val="Normal"/>
    <w:link w:val="Corpodetexto2Char"/>
    <w:uiPriority w:val="99"/>
    <w:pPr>
      <w:spacing w:after="120" w:line="480" w:lineRule="auto"/>
    </w:pPr>
    <w:rPr>
      <w:rFonts w:cs="Times New Roman"/>
      <w:lang w:val="en-AU" w:eastAsia="x-none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3">
    <w:name w:val="Body Text 3"/>
    <w:basedOn w:val="Normal"/>
    <w:next w:val="Normal"/>
    <w:link w:val="Corpodetexto3Char"/>
    <w:uiPriority w:val="99"/>
    <w:pPr>
      <w:spacing w:after="120"/>
    </w:pPr>
    <w:rPr>
      <w:rFonts w:cs="Times New Roman"/>
      <w:sz w:val="16"/>
      <w:szCs w:val="16"/>
      <w:lang w:val="en-AU" w:eastAsia="x-non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ascii="Arial" w:hAnsi="Arial" w:cs="Arial"/>
      <w:color w:val="000000"/>
      <w:sz w:val="16"/>
      <w:szCs w:val="16"/>
      <w:lang w:val="en-AU" w:eastAsia="x-none"/>
    </w:rPr>
  </w:style>
  <w:style w:type="paragraph" w:styleId="Ttulodanota">
    <w:name w:val="Note Heading"/>
    <w:basedOn w:val="Normal"/>
    <w:next w:val="Normal"/>
    <w:link w:val="TtulodanotaChar"/>
    <w:uiPriority w:val="99"/>
    <w:rPr>
      <w:rFonts w:cs="Times New Roman"/>
      <w:lang w:val="en-AU" w:eastAsia="x-none"/>
    </w:rPr>
  </w:style>
  <w:style w:type="character" w:customStyle="1" w:styleId="TtulodanotaChar">
    <w:name w:val="Título da nota Char"/>
    <w:link w:val="Ttulodanota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TextosemFormatao">
    <w:name w:val="Plain Text"/>
    <w:basedOn w:val="Normal"/>
    <w:next w:val="Normal"/>
    <w:link w:val="TextosemFormataoChar"/>
    <w:uiPriority w:val="99"/>
    <w:rPr>
      <w:rFonts w:ascii="Courier New" w:hAnsi="Courier New" w:cs="Times New Roman"/>
      <w:lang w:val="en-AU" w:eastAsia="x-none"/>
    </w:rPr>
  </w:style>
  <w:style w:type="character" w:customStyle="1" w:styleId="TextosemFormataoChar">
    <w:name w:val="Texto sem Formatação Char"/>
    <w:link w:val="TextosemFormatao"/>
    <w:uiPriority w:val="99"/>
    <w:semiHidden/>
    <w:locked/>
    <w:rPr>
      <w:rFonts w:ascii="Courier New" w:hAnsi="Courier New" w:cs="Courier New"/>
      <w:color w:val="000000"/>
      <w:sz w:val="20"/>
      <w:szCs w:val="20"/>
      <w:lang w:val="en-AU" w:eastAsia="x-none"/>
    </w:rPr>
  </w:style>
  <w:style w:type="character" w:styleId="Forte">
    <w:name w:val="Strong"/>
    <w:uiPriority w:val="99"/>
    <w:qFormat/>
    <w:rPr>
      <w:rFonts w:cs="Times New Roman"/>
      <w:b/>
      <w:bCs/>
    </w:rPr>
  </w:style>
  <w:style w:type="character" w:styleId="nfase">
    <w:name w:val="Emphasis"/>
    <w:uiPriority w:val="99"/>
    <w:qFormat/>
    <w:rPr>
      <w:rFonts w:cs="Times New Roman"/>
      <w:i/>
      <w:i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customStyle="1" w:styleId="Rodap1">
    <w:name w:val="Rodapé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abealho1">
    <w:name w:val="Cabeçalho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rFonts w:ascii="Times New Roman" w:hAnsi="Times New Roman"/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/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/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  <w:lang w:val="en-AU"/>
    </w:rPr>
  </w:style>
  <w:style w:type="character" w:customStyle="1" w:styleId="CabealhoChar">
    <w:name w:val="Cabeçalho Char"/>
    <w:uiPriority w:val="99"/>
  </w:style>
  <w:style w:type="character" w:customStyle="1" w:styleId="RodapChar">
    <w:name w:val="Rodapé Char"/>
    <w:uiPriority w:val="99"/>
    <w:rPr>
      <w:sz w:val="16"/>
    </w:rPr>
  </w:style>
  <w:style w:type="paragraph" w:customStyle="1" w:styleId="conteudo">
    <w:name w:val="conteudo"/>
    <w:uiPriority w:val="99"/>
    <w:pPr>
      <w:widowControl w:val="0"/>
      <w:autoSpaceDE w:val="0"/>
      <w:autoSpaceDN w:val="0"/>
      <w:adjustRightInd w:val="0"/>
      <w:spacing w:before="360" w:after="120"/>
      <w:jc w:val="both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Indice1">
    <w:name w:val="Indice1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Verdana" w:hAnsi="Verdana" w:cs="Verdana"/>
      <w:b/>
      <w:bCs/>
      <w:lang w:val="en-AU"/>
    </w:rPr>
  </w:style>
  <w:style w:type="character" w:customStyle="1" w:styleId="Indice1Char">
    <w:name w:val="Indice1 Char"/>
    <w:uiPriority w:val="99"/>
    <w:rPr>
      <w:rFonts w:ascii="Verdana" w:hAnsi="Verdana"/>
      <w:b/>
    </w:rPr>
  </w:style>
  <w:style w:type="paragraph" w:customStyle="1" w:styleId="Indice2">
    <w:name w:val="Indice2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sz w:val="22"/>
      <w:szCs w:val="22"/>
      <w:lang w:val="en-AU"/>
    </w:rPr>
  </w:style>
  <w:style w:type="character" w:customStyle="1" w:styleId="Indice2Char">
    <w:name w:val="Indice2 Char"/>
    <w:uiPriority w:val="99"/>
    <w:rPr>
      <w:b/>
      <w:sz w:val="22"/>
    </w:rPr>
  </w:style>
  <w:style w:type="paragraph" w:customStyle="1" w:styleId="Indice">
    <w:name w:val="Indice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Char">
    <w:name w:val="Indice Char"/>
    <w:uiPriority w:val="99"/>
    <w:rPr>
      <w:b/>
    </w:rPr>
  </w:style>
  <w:style w:type="paragraph" w:customStyle="1" w:styleId="Indice4">
    <w:name w:val="Indice 4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4Char">
    <w:name w:val="Indice 4 Char"/>
    <w:uiPriority w:val="99"/>
    <w:rPr>
      <w:b/>
    </w:rPr>
  </w:style>
  <w:style w:type="paragraph" w:customStyle="1" w:styleId="DefinitionTerm">
    <w:name w:val="Definition Term"/>
    <w:next w:val="Definition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AU"/>
    </w:rPr>
  </w:style>
  <w:style w:type="paragraph" w:customStyle="1" w:styleId="DefinitionList">
    <w:name w:val="Definition List"/>
    <w:next w:val="DefinitionTerm"/>
    <w:uiPriority w:val="99"/>
    <w:pPr>
      <w:widowControl w:val="0"/>
      <w:autoSpaceDE w:val="0"/>
      <w:autoSpaceDN w:val="0"/>
      <w:adjustRightInd w:val="0"/>
      <w:ind w:left="360"/>
    </w:pPr>
    <w:rPr>
      <w:rFonts w:ascii="Arial" w:hAnsi="Arial" w:cs="Arial"/>
      <w:sz w:val="24"/>
      <w:szCs w:val="24"/>
      <w:lang w:val="en-AU"/>
    </w:rPr>
  </w:style>
  <w:style w:type="character" w:customStyle="1" w:styleId="Definition">
    <w:name w:val="Definition"/>
    <w:uiPriority w:val="99"/>
    <w:rPr>
      <w:i/>
    </w:rPr>
  </w:style>
  <w:style w:type="paragraph" w:customStyle="1" w:styleId="H1">
    <w:name w:val="H1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1"/>
    </w:pPr>
    <w:rPr>
      <w:rFonts w:ascii="Arial" w:hAnsi="Arial" w:cs="Arial"/>
      <w:b/>
      <w:bCs/>
      <w:sz w:val="48"/>
      <w:szCs w:val="48"/>
      <w:lang w:val="en-AU"/>
    </w:rPr>
  </w:style>
  <w:style w:type="paragraph" w:customStyle="1" w:styleId="H2">
    <w:name w:val="H2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2"/>
    </w:pPr>
    <w:rPr>
      <w:rFonts w:ascii="Arial" w:hAnsi="Arial" w:cs="Arial"/>
      <w:b/>
      <w:bCs/>
      <w:sz w:val="36"/>
      <w:szCs w:val="36"/>
      <w:lang w:val="en-AU"/>
    </w:rPr>
  </w:style>
  <w:style w:type="paragraph" w:customStyle="1" w:styleId="H3">
    <w:name w:val="H3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3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H4">
    <w:name w:val="H4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4"/>
    </w:pPr>
    <w:rPr>
      <w:rFonts w:ascii="Arial" w:hAnsi="Arial" w:cs="Arial"/>
      <w:b/>
      <w:bCs/>
      <w:sz w:val="24"/>
      <w:szCs w:val="24"/>
      <w:lang w:val="en-AU"/>
    </w:rPr>
  </w:style>
  <w:style w:type="paragraph" w:customStyle="1" w:styleId="H5">
    <w:name w:val="H5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5"/>
    </w:pPr>
    <w:rPr>
      <w:rFonts w:ascii="Arial" w:hAnsi="Arial" w:cs="Arial"/>
      <w:b/>
      <w:bCs/>
      <w:lang w:val="en-AU"/>
    </w:rPr>
  </w:style>
  <w:style w:type="paragraph" w:customStyle="1" w:styleId="H6">
    <w:name w:val="H6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6"/>
    </w:pPr>
    <w:rPr>
      <w:rFonts w:ascii="Arial" w:hAnsi="Arial" w:cs="Arial"/>
      <w:b/>
      <w:bCs/>
      <w:sz w:val="16"/>
      <w:szCs w:val="16"/>
      <w:lang w:val="en-AU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i/>
      <w:iCs/>
      <w:sz w:val="24"/>
      <w:szCs w:val="24"/>
      <w:lang w:val="en-AU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before="100" w:after="100"/>
      <w:ind w:left="360" w:right="360"/>
    </w:pPr>
    <w:rPr>
      <w:rFonts w:ascii="Arial" w:hAnsi="Arial" w:cs="Arial"/>
      <w:sz w:val="24"/>
      <w:szCs w:val="24"/>
      <w:lang w:val="en-AU"/>
    </w:rPr>
  </w:style>
  <w:style w:type="character" w:customStyle="1" w:styleId="CITE">
    <w:name w:val="CITE"/>
    <w:uiPriority w:val="99"/>
    <w:rPr>
      <w:i/>
    </w:rPr>
  </w:style>
  <w:style w:type="character" w:customStyle="1" w:styleId="CODE0">
    <w:name w:val="CODE"/>
    <w:uiPriority w:val="99"/>
    <w:rPr>
      <w:rFonts w:ascii="Courier New" w:hAnsi="Courier New"/>
      <w:sz w:val="20"/>
    </w:rPr>
  </w:style>
  <w:style w:type="character" w:styleId="HiperlinkVisitado">
    <w:name w:val="FollowedHyperlink"/>
    <w:uiPriority w:val="99"/>
    <w:rPr>
      <w:rFonts w:cs="Times New Roman"/>
      <w:color w:val="800080"/>
      <w:u w:val="single"/>
    </w:rPr>
  </w:style>
  <w:style w:type="character" w:customStyle="1" w:styleId="Keyboard">
    <w:name w:val="Keyboard"/>
    <w:uiPriority w:val="99"/>
    <w:rPr>
      <w:rFonts w:ascii="Courier New" w:hAnsi="Courier New"/>
      <w:b/>
      <w:sz w:val="20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AU"/>
    </w:rPr>
  </w:style>
  <w:style w:type="paragraph" w:customStyle="1" w:styleId="z-BottomofForm">
    <w:name w:val="z-Bottom of Form"/>
    <w:next w:val="Normal"/>
    <w:uiPriority w:val="99"/>
    <w:pPr>
      <w:widowControl w:val="0"/>
      <w:pBdr>
        <w:top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paragraph" w:customStyle="1" w:styleId="z-TopofForm">
    <w:name w:val="z-Top of Form"/>
    <w:next w:val="Normal"/>
    <w:uiPriority w:val="99"/>
    <w:pPr>
      <w:widowControl w:val="0"/>
      <w:pBdr>
        <w:bottom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character" w:customStyle="1" w:styleId="Sample">
    <w:name w:val="Sample"/>
    <w:uiPriority w:val="99"/>
    <w:rPr>
      <w:rFonts w:ascii="Courier New" w:hAnsi="Courier New"/>
    </w:rPr>
  </w:style>
  <w:style w:type="character" w:customStyle="1" w:styleId="Typewriter">
    <w:name w:val="Typewriter"/>
    <w:uiPriority w:val="99"/>
    <w:rPr>
      <w:rFonts w:ascii="Courier New" w:hAnsi="Courier New"/>
      <w:sz w:val="20"/>
    </w:rPr>
  </w:style>
  <w:style w:type="character" w:customStyle="1" w:styleId="Variable">
    <w:name w:val="Variable"/>
    <w:uiPriority w:val="99"/>
    <w:rPr>
      <w:i/>
    </w:rPr>
  </w:style>
  <w:style w:type="character" w:customStyle="1" w:styleId="HTMLMarkup">
    <w:name w:val="HTML Markup"/>
    <w:uiPriority w:val="99"/>
    <w:rPr>
      <w:vanish/>
      <w:color w:val="FF0000"/>
    </w:rPr>
  </w:style>
  <w:style w:type="character" w:customStyle="1" w:styleId="Comment">
    <w:name w:val="Comment"/>
    <w:uiPriority w:val="99"/>
    <w:rPr>
      <w:vanish/>
    </w:rPr>
  </w:style>
  <w:style w:type="paragraph" w:styleId="SemEspaamento">
    <w:name w:val="No Spacing"/>
    <w:uiPriority w:val="99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AU"/>
    </w:rPr>
  </w:style>
  <w:style w:type="character" w:customStyle="1" w:styleId="st1">
    <w:name w:val="st1"/>
    <w:basedOn w:val="Fontepargpadro"/>
    <w:rsid w:val="00BB0F30"/>
  </w:style>
  <w:style w:type="paragraph" w:styleId="Textodebalo">
    <w:name w:val="Balloon Text"/>
    <w:basedOn w:val="Normal"/>
    <w:link w:val="TextodebaloChar"/>
    <w:uiPriority w:val="99"/>
    <w:semiHidden/>
    <w:unhideWhenUsed/>
    <w:rsid w:val="006C27A6"/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C27A6"/>
    <w:rPr>
      <w:rFonts w:ascii="Tahoma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CabealhoChar1">
    <w:name w:val="Cabeçalho Char1"/>
    <w:link w:val="Cabealho"/>
    <w:uiPriority w:val="99"/>
    <w:rsid w:val="00361422"/>
    <w:rPr>
      <w:rFonts w:ascii="Arial" w:hAnsi="Arial" w:cs="Arial"/>
      <w:color w:val="000000"/>
    </w:rPr>
  </w:style>
  <w:style w:type="paragraph" w:styleId="Rodap">
    <w:name w:val="footer"/>
    <w:basedOn w:val="Normal"/>
    <w:link w:val="Rodap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RodapChar1">
    <w:name w:val="Rodapé Char1"/>
    <w:link w:val="Rodap"/>
    <w:uiPriority w:val="99"/>
    <w:rsid w:val="00361422"/>
    <w:rPr>
      <w:rFonts w:ascii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8A167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shd w:val="clear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\Documentos\Detalhamento%20-%20Elementos%20do%20Prot&#243;tipo%20-%20Confirmar%20Comp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41601-03DC-4798-B953-7AA9677BC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Detalhamento - Elementos do Protótipo - Confirmar Compra</Template>
  <TotalTime>327</TotalTime>
  <Pages>4</Pages>
  <Words>267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TADEU GERALDO</dc:creator>
  <cp:keywords/>
  <cp:lastModifiedBy>Felipe Tadeu</cp:lastModifiedBy>
  <cp:revision>17</cp:revision>
  <cp:lastPrinted>2012-01-02T18:17:00Z</cp:lastPrinted>
  <dcterms:created xsi:type="dcterms:W3CDTF">2017-10-13T13:55:00Z</dcterms:created>
  <dcterms:modified xsi:type="dcterms:W3CDTF">2017-10-20T03:12:00Z</dcterms:modified>
</cp:coreProperties>
</file>