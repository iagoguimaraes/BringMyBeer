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widowControl/>
        <w:spacing w:before="60" w:after="60"/>
        <w:jc w:val="center"/>
        <w:rPr>
          <w:b/>
          <w:color w:val="auto"/>
          <w:sz w:val="24"/>
          <w:szCs w:val="24"/>
          <w:shd w:val="clear" w:color="auto" w:fill="auto"/>
        </w:rPr>
      </w:pPr>
    </w:p>
    <w:p w:rsidR="002A6814" w:rsidRDefault="002A6814" w:rsidP="002A6814">
      <w:pPr>
        <w:widowControl/>
        <w:spacing w:before="60" w:after="60"/>
        <w:jc w:val="center"/>
        <w:rPr>
          <w:b/>
          <w:color w:val="auto"/>
          <w:sz w:val="24"/>
          <w:szCs w:val="24"/>
          <w:shd w:val="clear" w:color="auto" w:fill="auto"/>
        </w:rPr>
      </w:pPr>
      <w:r>
        <w:rPr>
          <w:b/>
          <w:color w:val="auto"/>
          <w:sz w:val="24"/>
          <w:szCs w:val="24"/>
          <w:shd w:val="clear" w:color="auto" w:fill="auto"/>
        </w:rPr>
        <w:t>Histórico de Revisões</w:t>
      </w:r>
    </w:p>
    <w:tbl>
      <w:tblPr>
        <w:tblW w:w="11119" w:type="dxa"/>
        <w:jc w:val="center"/>
        <w:tblLook w:val="0000" w:firstRow="0" w:lastRow="0" w:firstColumn="0" w:lastColumn="0" w:noHBand="0" w:noVBand="0"/>
      </w:tblPr>
      <w:tblGrid>
        <w:gridCol w:w="1583"/>
        <w:gridCol w:w="992"/>
        <w:gridCol w:w="5670"/>
        <w:gridCol w:w="2874"/>
      </w:tblGrid>
      <w:tr w:rsidR="002A6814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Autor</w:t>
            </w:r>
          </w:p>
        </w:tc>
      </w:tr>
      <w:tr w:rsidR="00A32656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1</w:t>
            </w:r>
            <w:r w:rsidR="00BA304E">
              <w:rPr>
                <w:color w:val="auto"/>
                <w:sz w:val="22"/>
                <w:szCs w:val="24"/>
                <w:shd w:val="clear" w:color="auto" w:fill="auto"/>
              </w:rPr>
              <w:t>6</w:t>
            </w:r>
            <w:r>
              <w:rPr>
                <w:color w:val="auto"/>
                <w:sz w:val="22"/>
                <w:szCs w:val="24"/>
                <w:shd w:val="clear" w:color="auto" w:fill="auto"/>
              </w:rPr>
              <w:t>/10/2017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1.0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1875C6" w:rsidP="00F07796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 xml:space="preserve">Manter </w:t>
            </w:r>
            <w:r w:rsidR="00F07796">
              <w:rPr>
                <w:color w:val="auto"/>
                <w:sz w:val="22"/>
                <w:szCs w:val="24"/>
                <w:shd w:val="clear" w:color="auto" w:fill="auto"/>
              </w:rPr>
              <w:t>Cadastro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Felipe Tadeu Geraldo</w:t>
            </w:r>
          </w:p>
        </w:tc>
      </w:tr>
      <w:tr w:rsidR="00B82517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8A2D6D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436B5A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EF07D4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</w:tbl>
    <w:p w:rsidR="002A6814" w:rsidRPr="00B94C7B" w:rsidRDefault="002A6814" w:rsidP="00EF07D4">
      <w:pPr>
        <w:rPr>
          <w:color w:val="4F81BD"/>
          <w:sz w:val="24"/>
          <w:szCs w:val="24"/>
          <w:shd w:val="clear" w:color="auto" w:fill="auto"/>
        </w:rPr>
      </w:pPr>
      <w:r>
        <w:rPr>
          <w:color w:val="auto"/>
          <w:szCs w:val="24"/>
          <w:shd w:val="clear" w:color="auto" w:fill="auto"/>
        </w:rPr>
        <w:br w:type="page"/>
      </w:r>
      <w:bookmarkStart w:id="0" w:name="Tela_UC010__Gerar_Dados_Faltantes_do_Emp"/>
      <w:bookmarkStart w:id="1" w:name="BKM_7C880788_24ED_4663_8D9E_BC81CDB47419"/>
      <w:r w:rsidR="00B94C7B" w:rsidRPr="00B94C7B">
        <w:rPr>
          <w:color w:val="4F81BD"/>
          <w:szCs w:val="24"/>
          <w:shd w:val="clear" w:color="auto" w:fill="auto"/>
        </w:rPr>
        <w:lastRenderedPageBreak/>
        <w:t>&lt;&lt;</w:t>
      </w:r>
      <w:r w:rsidRPr="00B94C7B">
        <w:rPr>
          <w:b/>
          <w:color w:val="4F81BD"/>
          <w:sz w:val="24"/>
          <w:szCs w:val="24"/>
          <w:shd w:val="clear" w:color="auto" w:fill="auto"/>
        </w:rPr>
        <w:fldChar w:fldCharType="begin" w:fldLock="1"/>
      </w:r>
      <w:r w:rsidRPr="00B94C7B">
        <w:rPr>
          <w:b/>
          <w:color w:val="4F81BD"/>
          <w:sz w:val="24"/>
          <w:szCs w:val="24"/>
          <w:shd w:val="clear" w:color="auto" w:fill="auto"/>
        </w:rPr>
        <w:instrText xml:space="preserve">MERGEFIELD </w:instrText>
      </w:r>
      <w:r w:rsidRPr="00B94C7B">
        <w:rPr>
          <w:color w:val="4F81BD"/>
          <w:sz w:val="18"/>
          <w:szCs w:val="24"/>
          <w:shd w:val="clear" w:color="auto" w:fill="auto"/>
        </w:rPr>
        <w:instrText>Pkg.Notes</w:instrText>
      </w:r>
      <w:r w:rsidRPr="00B94C7B">
        <w:rPr>
          <w:b/>
          <w:color w:val="4F81BD"/>
          <w:sz w:val="24"/>
          <w:szCs w:val="24"/>
          <w:shd w:val="clear" w:color="auto" w:fill="auto"/>
        </w:rPr>
        <w:fldChar w:fldCharType="end"/>
      </w:r>
      <w:r w:rsidR="00361422" w:rsidRPr="00B94C7B">
        <w:rPr>
          <w:b/>
          <w:color w:val="4F81BD"/>
          <w:sz w:val="24"/>
          <w:szCs w:val="24"/>
          <w:shd w:val="clear" w:color="auto" w:fill="auto"/>
        </w:rPr>
        <w:t>UC0</w:t>
      </w:r>
      <w:r w:rsidR="00EF07D4">
        <w:rPr>
          <w:b/>
          <w:color w:val="4F81BD"/>
          <w:sz w:val="24"/>
          <w:szCs w:val="24"/>
          <w:shd w:val="clear" w:color="auto" w:fill="auto"/>
        </w:rPr>
        <w:t>0</w:t>
      </w:r>
      <w:r w:rsidR="00A23D42">
        <w:rPr>
          <w:b/>
          <w:color w:val="4F81BD"/>
          <w:sz w:val="24"/>
          <w:szCs w:val="24"/>
          <w:shd w:val="clear" w:color="auto" w:fill="auto"/>
        </w:rPr>
        <w:t>7</w:t>
      </w:r>
      <w:r w:rsidRPr="00B94C7B">
        <w:rPr>
          <w:b/>
          <w:color w:val="4F81BD"/>
          <w:sz w:val="24"/>
          <w:szCs w:val="24"/>
          <w:shd w:val="clear" w:color="auto" w:fill="auto"/>
        </w:rPr>
        <w:t xml:space="preserve"> </w:t>
      </w:r>
      <w:r w:rsidR="00361422" w:rsidRPr="00B94C7B">
        <w:rPr>
          <w:b/>
          <w:color w:val="4F81BD"/>
          <w:sz w:val="24"/>
          <w:szCs w:val="24"/>
          <w:shd w:val="clear" w:color="auto" w:fill="auto"/>
        </w:rPr>
        <w:t>–</w:t>
      </w:r>
      <w:r w:rsidR="001875C6">
        <w:rPr>
          <w:b/>
          <w:color w:val="4F81BD"/>
          <w:sz w:val="24"/>
          <w:szCs w:val="24"/>
          <w:shd w:val="clear" w:color="auto" w:fill="auto"/>
        </w:rPr>
        <w:t xml:space="preserve"> Manter </w:t>
      </w:r>
      <w:r w:rsidR="00BA304E">
        <w:rPr>
          <w:b/>
          <w:color w:val="4F81BD"/>
          <w:sz w:val="24"/>
          <w:szCs w:val="24"/>
          <w:shd w:val="clear" w:color="auto" w:fill="auto"/>
        </w:rPr>
        <w:t>Cadastro</w:t>
      </w:r>
      <w:r w:rsidR="00B94C7B" w:rsidRPr="00B94C7B">
        <w:rPr>
          <w:b/>
          <w:color w:val="4F81BD"/>
          <w:sz w:val="24"/>
          <w:szCs w:val="24"/>
          <w:shd w:val="clear" w:color="auto" w:fill="auto"/>
        </w:rPr>
        <w:t>&gt;&gt;</w:t>
      </w:r>
    </w:p>
    <w:p w:rsidR="002A6814" w:rsidRDefault="002A6814" w:rsidP="002A6814">
      <w:pPr>
        <w:ind w:left="11"/>
        <w:rPr>
          <w:szCs w:val="24"/>
          <w:shd w:val="clear" w:color="auto" w:fill="auto"/>
        </w:rPr>
      </w:pPr>
      <w:bookmarkStart w:id="2" w:name="Layout_Planilha"/>
      <w:bookmarkStart w:id="3" w:name="BKM_78DD989D_8FB7_4e8b_9551_F67501D1A062"/>
    </w:p>
    <w:p w:rsidR="00B94C7B" w:rsidRDefault="00B94C7B" w:rsidP="002A6814">
      <w:pPr>
        <w:ind w:left="11"/>
        <w:rPr>
          <w:szCs w:val="24"/>
          <w:shd w:val="clear" w:color="auto" w:fill="auto"/>
        </w:rPr>
      </w:pPr>
    </w:p>
    <w:p w:rsidR="00435800" w:rsidRDefault="002A6814" w:rsidP="002A6814">
      <w:pPr>
        <w:ind w:left="11"/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t xml:space="preserve">Tela 1 </w:t>
      </w:r>
      <w:r>
        <w:rPr>
          <w:b/>
          <w:color w:val="auto"/>
          <w:sz w:val="24"/>
          <w:szCs w:val="24"/>
          <w:shd w:val="clear" w:color="auto" w:fill="auto"/>
        </w:rPr>
        <w:t>–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bookmarkStart w:id="4" w:name="Tela_1___Alterar_Dados_Faltantes_do_Empr"/>
      <w:bookmarkStart w:id="5" w:name="BKM_2743CC73_84F1_40af_9A0D_8C6C0838651D"/>
      <w:bookmarkEnd w:id="2"/>
      <w:bookmarkEnd w:id="3"/>
      <w:r w:rsidR="001875C6">
        <w:rPr>
          <w:b/>
          <w:color w:val="auto"/>
          <w:sz w:val="24"/>
          <w:szCs w:val="24"/>
          <w:shd w:val="clear" w:color="auto" w:fill="auto"/>
        </w:rPr>
        <w:t xml:space="preserve">Manter </w:t>
      </w:r>
      <w:r w:rsidR="00BA304E">
        <w:rPr>
          <w:b/>
          <w:color w:val="auto"/>
          <w:sz w:val="24"/>
          <w:szCs w:val="24"/>
          <w:shd w:val="clear" w:color="auto" w:fill="auto"/>
        </w:rPr>
        <w:t>Cadastro</w:t>
      </w:r>
      <w:r w:rsidR="00EF07D4">
        <w:rPr>
          <w:b/>
          <w:color w:val="auto"/>
          <w:sz w:val="24"/>
          <w:szCs w:val="24"/>
          <w:shd w:val="clear" w:color="auto" w:fill="auto"/>
        </w:rPr>
        <w:t xml:space="preserve"> - Desktop</w:t>
      </w:r>
    </w:p>
    <w:p w:rsidR="00AA07B4" w:rsidRDefault="00AA07B4" w:rsidP="002A6814">
      <w:pPr>
        <w:ind w:left="11"/>
        <w:rPr>
          <w:b/>
          <w:color w:val="auto"/>
          <w:sz w:val="24"/>
          <w:szCs w:val="24"/>
          <w:shd w:val="clear" w:color="auto" w:fill="auto"/>
        </w:rPr>
      </w:pPr>
    </w:p>
    <w:p w:rsidR="0031754A" w:rsidRDefault="002020F8" w:rsidP="002A6814">
      <w:pPr>
        <w:ind w:left="11"/>
        <w:rPr>
          <w:color w:val="auto"/>
          <w:szCs w:val="24"/>
          <w:shd w:val="clear" w:color="auto" w:fill="auto"/>
        </w:rPr>
      </w:pPr>
      <w:bookmarkStart w:id="6" w:name="BKM_4CB8E097_C640_484d_86D8_B4BD01B10455"/>
      <w:r>
        <w:rPr>
          <w:noProof/>
          <w:color w:val="auto"/>
          <w:szCs w:val="24"/>
          <w:shd w:val="clear" w:color="auto" w:fill="auto"/>
        </w:rPr>
        <w:drawing>
          <wp:inline distT="0" distB="0" distL="0" distR="0" wp14:anchorId="0A876126" wp14:editId="06A6AC1A">
            <wp:extent cx="3797076" cy="47910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Cliente_We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6928" cy="480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D4" w:rsidRDefault="00EF07D4" w:rsidP="002A6814">
      <w:pPr>
        <w:ind w:left="11"/>
        <w:rPr>
          <w:color w:val="auto"/>
          <w:szCs w:val="24"/>
          <w:shd w:val="clear" w:color="auto" w:fill="auto"/>
        </w:rPr>
      </w:pPr>
    </w:p>
    <w:p w:rsidR="002558AA" w:rsidRDefault="002558AA" w:rsidP="002A6814">
      <w:pPr>
        <w:ind w:left="11"/>
        <w:rPr>
          <w:color w:val="auto"/>
          <w:szCs w:val="24"/>
          <w:shd w:val="clear" w:color="auto" w:fill="auto"/>
        </w:rPr>
      </w:pPr>
    </w:p>
    <w:p w:rsidR="002558AA" w:rsidRDefault="00E25767" w:rsidP="00E25767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bookmarkStart w:id="7" w:name="Tela_2___Importar_resultados_do_leilão"/>
      <w:bookmarkStart w:id="8" w:name="BKM_DFA25F11_CFDC_4a3b_AF95_03C01473276B"/>
      <w:bookmarkEnd w:id="4"/>
      <w:bookmarkEnd w:id="5"/>
      <w:bookmarkEnd w:id="6"/>
      <w:r>
        <w:rPr>
          <w:rFonts w:ascii="Verdana" w:hAnsi="Verdana"/>
          <w:bCs w:val="0"/>
          <w:sz w:val="18"/>
          <w:szCs w:val="24"/>
          <w:lang w:val="pt-BR"/>
        </w:rPr>
        <w:t>Detalhamento de elementos do Protótipo (</w:t>
      </w:r>
      <w:r w:rsidR="00E4442A">
        <w:rPr>
          <w:rFonts w:ascii="Verdana" w:hAnsi="Verdana"/>
          <w:bCs w:val="0"/>
          <w:sz w:val="18"/>
          <w:szCs w:val="24"/>
          <w:lang w:val="pt-BR"/>
        </w:rPr>
        <w:t xml:space="preserve">Manter </w:t>
      </w:r>
      <w:r w:rsidR="00BA304E">
        <w:rPr>
          <w:rFonts w:ascii="Verdana" w:hAnsi="Verdana"/>
          <w:bCs w:val="0"/>
          <w:sz w:val="18"/>
          <w:szCs w:val="24"/>
          <w:lang w:val="pt-BR"/>
        </w:rPr>
        <w:t>Cadastro</w:t>
      </w:r>
      <w:r w:rsidR="00EF07D4">
        <w:rPr>
          <w:rFonts w:ascii="Verdana" w:hAnsi="Verdana"/>
          <w:bCs w:val="0"/>
          <w:sz w:val="18"/>
          <w:szCs w:val="24"/>
          <w:lang w:val="pt-BR"/>
        </w:rPr>
        <w:t xml:space="preserve"> - Desktop</w:t>
      </w:r>
      <w:r>
        <w:rPr>
          <w:rFonts w:ascii="Verdana" w:hAnsi="Verdana"/>
          <w:bCs w:val="0"/>
          <w:sz w:val="18"/>
          <w:szCs w:val="24"/>
          <w:lang w:val="pt-BR"/>
        </w:rPr>
        <w:t>)</w:t>
      </w:r>
    </w:p>
    <w:p w:rsidR="002A6814" w:rsidRDefault="002A6814" w:rsidP="002A6814">
      <w:pPr>
        <w:rPr>
          <w:szCs w:val="24"/>
          <w:shd w:val="clear" w:color="auto" w:fill="auto"/>
        </w:rPr>
      </w:pPr>
    </w:p>
    <w:tbl>
      <w:tblPr>
        <w:tblW w:w="9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74"/>
        <w:gridCol w:w="1397"/>
        <w:gridCol w:w="1314"/>
        <w:gridCol w:w="1173"/>
        <w:gridCol w:w="1343"/>
        <w:gridCol w:w="1052"/>
        <w:gridCol w:w="1947"/>
      </w:tblGrid>
      <w:tr w:rsidR="002558AA" w:rsidRPr="002558AA" w:rsidTr="002558AA">
        <w:trPr>
          <w:trHeight w:val="76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2558AA">
              <w:rPr>
                <w:b/>
                <w:bCs/>
                <w:color w:val="0F0F0F"/>
                <w:shd w:val="clear" w:color="auto" w:fill="auto"/>
              </w:rPr>
              <w:t>Nome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2558AA">
              <w:rPr>
                <w:b/>
                <w:bCs/>
                <w:color w:val="0F0F0F"/>
                <w:shd w:val="clear" w:color="auto" w:fill="auto"/>
              </w:rPr>
              <w:t xml:space="preserve"> Tipo do Campo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2558AA">
              <w:rPr>
                <w:b/>
                <w:bCs/>
                <w:color w:val="0F0F0F"/>
                <w:shd w:val="clear" w:color="auto" w:fill="auto"/>
              </w:rPr>
              <w:t xml:space="preserve"> Obrigatório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2558AA">
              <w:rPr>
                <w:b/>
                <w:bCs/>
                <w:color w:val="0F0F0F"/>
                <w:shd w:val="clear" w:color="auto" w:fill="auto"/>
              </w:rPr>
              <w:t xml:space="preserve"> Tamanho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2558AA">
              <w:rPr>
                <w:b/>
                <w:bCs/>
                <w:color w:val="0F0F0F"/>
                <w:shd w:val="clear" w:color="auto" w:fill="auto"/>
              </w:rPr>
              <w:t>Valor padrão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2558AA">
              <w:rPr>
                <w:b/>
                <w:bCs/>
                <w:color w:val="0F0F0F"/>
                <w:shd w:val="clear" w:color="auto" w:fill="auto"/>
              </w:rPr>
              <w:t xml:space="preserve"> Máscara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rPr>
                <w:b/>
                <w:bCs/>
                <w:color w:val="0F0F0F"/>
                <w:shd w:val="clear" w:color="auto" w:fill="auto"/>
              </w:rPr>
            </w:pPr>
            <w:r w:rsidRPr="002558AA">
              <w:rPr>
                <w:b/>
                <w:bCs/>
                <w:color w:val="0F0F0F"/>
                <w:shd w:val="clear" w:color="auto" w:fill="auto"/>
              </w:rPr>
              <w:t xml:space="preserve"> Regras de Preenchimento/ Comportamento</w:t>
            </w:r>
          </w:p>
        </w:tc>
      </w:tr>
      <w:tr w:rsidR="002558AA" w:rsidRPr="002558AA" w:rsidTr="002558AA">
        <w:trPr>
          <w:trHeight w:val="76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Navegação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2558AA">
              <w:rPr>
                <w:color w:val="4F81BD"/>
                <w:shd w:val="clear" w:color="auto" w:fill="auto"/>
              </w:rPr>
              <w:t>Bootstrap</w:t>
            </w:r>
            <w:proofErr w:type="spellEnd"/>
            <w:r w:rsidRPr="002558AA">
              <w:rPr>
                <w:color w:val="4F81BD"/>
                <w:shd w:val="clear" w:color="auto" w:fill="auto"/>
              </w:rPr>
              <w:t xml:space="preserve"> </w:t>
            </w:r>
            <w:proofErr w:type="spellStart"/>
            <w:r w:rsidRPr="002558AA">
              <w:rPr>
                <w:color w:val="4F81BD"/>
                <w:shd w:val="clear" w:color="auto" w:fill="auto"/>
              </w:rPr>
              <w:t>breadcumb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2558AA">
              <w:rPr>
                <w:b/>
                <w:bCs/>
                <w:color w:val="4F81BD"/>
                <w:shd w:val="clear" w:color="auto" w:fill="auto"/>
              </w:rPr>
              <w:t xml:space="preserve">Navegação - </w:t>
            </w:r>
            <w:r w:rsidRPr="002558AA">
              <w:rPr>
                <w:color w:val="4F81BD"/>
                <w:shd w:val="clear" w:color="auto" w:fill="auto"/>
              </w:rPr>
              <w:t xml:space="preserve">Exibe a </w:t>
            </w:r>
            <w:proofErr w:type="spellStart"/>
            <w:r w:rsidRPr="002558AA">
              <w:rPr>
                <w:color w:val="4F81BD"/>
                <w:shd w:val="clear" w:color="auto" w:fill="auto"/>
              </w:rPr>
              <w:t>sequencia</w:t>
            </w:r>
            <w:proofErr w:type="spellEnd"/>
            <w:r w:rsidRPr="002558AA">
              <w:rPr>
                <w:color w:val="4F81BD"/>
                <w:shd w:val="clear" w:color="auto" w:fill="auto"/>
              </w:rPr>
              <w:t xml:space="preserve"> de telas até a tela inicial.</w:t>
            </w:r>
          </w:p>
        </w:tc>
      </w:tr>
      <w:tr w:rsidR="002558AA" w:rsidRPr="002558AA" w:rsidTr="002558AA">
        <w:trPr>
          <w:trHeight w:val="10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Nome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 xml:space="preserve">input </w:t>
            </w:r>
            <w:proofErr w:type="spellStart"/>
            <w:r w:rsidRPr="002558AA">
              <w:rPr>
                <w:color w:val="4F81BD"/>
                <w:shd w:val="clear" w:color="auto" w:fill="auto"/>
              </w:rPr>
              <w:t>text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 xml:space="preserve">Inserção Obrigatória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2558AA">
              <w:rPr>
                <w:b/>
                <w:bCs/>
                <w:color w:val="4F81BD"/>
                <w:shd w:val="clear" w:color="auto" w:fill="auto"/>
              </w:rPr>
              <w:t xml:space="preserve">Texto - </w:t>
            </w:r>
            <w:r w:rsidRPr="002558AA">
              <w:rPr>
                <w:color w:val="4F81BD"/>
                <w:shd w:val="clear" w:color="auto" w:fill="auto"/>
              </w:rPr>
              <w:t>Recebe o nome do novo cliente a ser cadastro no sistema.</w:t>
            </w:r>
          </w:p>
        </w:tc>
      </w:tr>
      <w:tr w:rsidR="002558AA" w:rsidRPr="002558AA" w:rsidTr="002558AA">
        <w:trPr>
          <w:trHeight w:val="10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Sobrenome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 xml:space="preserve">input </w:t>
            </w:r>
            <w:proofErr w:type="spellStart"/>
            <w:r w:rsidRPr="002558AA">
              <w:rPr>
                <w:color w:val="4F81BD"/>
                <w:shd w:val="clear" w:color="auto" w:fill="auto"/>
              </w:rPr>
              <w:t>text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 xml:space="preserve">Inserção Obrigatória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2558AA">
              <w:rPr>
                <w:b/>
                <w:bCs/>
                <w:color w:val="4F81BD"/>
                <w:shd w:val="clear" w:color="auto" w:fill="auto"/>
              </w:rPr>
              <w:t xml:space="preserve">Texto - </w:t>
            </w:r>
            <w:r w:rsidRPr="002558AA">
              <w:rPr>
                <w:color w:val="4F81BD"/>
                <w:shd w:val="clear" w:color="auto" w:fill="auto"/>
              </w:rPr>
              <w:t>Recebe o sobrenome do novo cliente a ser cadastro no sistema.</w:t>
            </w:r>
          </w:p>
        </w:tc>
      </w:tr>
      <w:tr w:rsidR="002558AA" w:rsidRPr="002558AA" w:rsidTr="002558AA">
        <w:trPr>
          <w:trHeight w:val="127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Data de Nascimento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input date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Inserção Obrigatória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Data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2558AA">
              <w:rPr>
                <w:b/>
                <w:bCs/>
                <w:color w:val="4F81BD"/>
                <w:shd w:val="clear" w:color="auto" w:fill="auto"/>
              </w:rPr>
              <w:t xml:space="preserve">Data - </w:t>
            </w:r>
            <w:r w:rsidRPr="002558AA">
              <w:rPr>
                <w:color w:val="4F81BD"/>
                <w:shd w:val="clear" w:color="auto" w:fill="auto"/>
              </w:rPr>
              <w:t>Recebe a data de nascimento do cliente a ser cadastrado no sistema.</w:t>
            </w:r>
          </w:p>
        </w:tc>
      </w:tr>
      <w:tr w:rsidR="002558AA" w:rsidRPr="002558AA" w:rsidTr="002558AA">
        <w:trPr>
          <w:trHeight w:val="10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CPF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 xml:space="preserve">input </w:t>
            </w:r>
            <w:proofErr w:type="spellStart"/>
            <w:r w:rsidRPr="002558AA">
              <w:rPr>
                <w:color w:val="4F81BD"/>
                <w:shd w:val="clear" w:color="auto" w:fill="auto"/>
              </w:rPr>
              <w:t>text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 xml:space="preserve">Inserção Obrigatória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CPF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2558AA">
              <w:rPr>
                <w:b/>
                <w:bCs/>
                <w:color w:val="4F81BD"/>
                <w:shd w:val="clear" w:color="auto" w:fill="auto"/>
              </w:rPr>
              <w:t xml:space="preserve">Texto - </w:t>
            </w:r>
            <w:r w:rsidRPr="002558AA">
              <w:rPr>
                <w:color w:val="4F81BD"/>
                <w:shd w:val="clear" w:color="auto" w:fill="auto"/>
              </w:rPr>
              <w:t xml:space="preserve">Recebe o </w:t>
            </w:r>
            <w:proofErr w:type="spellStart"/>
            <w:r w:rsidRPr="002558AA">
              <w:rPr>
                <w:color w:val="4F81BD"/>
                <w:shd w:val="clear" w:color="auto" w:fill="auto"/>
              </w:rPr>
              <w:t>cpf</w:t>
            </w:r>
            <w:proofErr w:type="spellEnd"/>
            <w:r w:rsidRPr="002558AA">
              <w:rPr>
                <w:color w:val="4F81BD"/>
                <w:shd w:val="clear" w:color="auto" w:fill="auto"/>
              </w:rPr>
              <w:t xml:space="preserve"> do novo cliente a ser cadastro no sistema.</w:t>
            </w:r>
          </w:p>
        </w:tc>
      </w:tr>
      <w:tr w:rsidR="002558AA" w:rsidRPr="002558AA" w:rsidTr="002558AA">
        <w:trPr>
          <w:trHeight w:val="10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E-mail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 xml:space="preserve">input </w:t>
            </w:r>
            <w:proofErr w:type="spellStart"/>
            <w:r w:rsidRPr="002558AA">
              <w:rPr>
                <w:color w:val="4F81BD"/>
                <w:shd w:val="clear" w:color="auto" w:fill="auto"/>
              </w:rPr>
              <w:t>emailAddress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E-mail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2558AA">
              <w:rPr>
                <w:b/>
                <w:bCs/>
                <w:color w:val="4F81BD"/>
                <w:shd w:val="clear" w:color="auto" w:fill="auto"/>
              </w:rPr>
              <w:t xml:space="preserve">Texto - </w:t>
            </w:r>
            <w:r w:rsidRPr="002558AA">
              <w:rPr>
                <w:color w:val="4F81BD"/>
                <w:shd w:val="clear" w:color="auto" w:fill="auto"/>
              </w:rPr>
              <w:t>Recebe o e-mail do novo cliente a ser cadastro no sistema.</w:t>
            </w:r>
          </w:p>
        </w:tc>
      </w:tr>
      <w:tr w:rsidR="002558AA" w:rsidRPr="002558AA" w:rsidTr="002558AA">
        <w:trPr>
          <w:trHeight w:val="10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Telefone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 xml:space="preserve">input </w:t>
            </w:r>
            <w:proofErr w:type="spellStart"/>
            <w:r w:rsidRPr="002558AA">
              <w:rPr>
                <w:color w:val="4F81BD"/>
                <w:shd w:val="clear" w:color="auto" w:fill="auto"/>
              </w:rPr>
              <w:t>text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 xml:space="preserve">Inserção Obrigatória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Telefone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2558AA">
              <w:rPr>
                <w:b/>
                <w:bCs/>
                <w:color w:val="4F81BD"/>
                <w:shd w:val="clear" w:color="auto" w:fill="auto"/>
              </w:rPr>
              <w:t xml:space="preserve">Texto - </w:t>
            </w:r>
            <w:r w:rsidRPr="002558AA">
              <w:rPr>
                <w:color w:val="4F81BD"/>
                <w:shd w:val="clear" w:color="auto" w:fill="auto"/>
              </w:rPr>
              <w:t>Recebe o telefone do novo cliente a ser cadastro no sistema.</w:t>
            </w:r>
          </w:p>
        </w:tc>
      </w:tr>
      <w:tr w:rsidR="002558AA" w:rsidRPr="002558AA" w:rsidTr="002558AA">
        <w:trPr>
          <w:trHeight w:val="10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Celular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 xml:space="preserve">input </w:t>
            </w:r>
            <w:proofErr w:type="spellStart"/>
            <w:r w:rsidRPr="002558AA">
              <w:rPr>
                <w:color w:val="4F81BD"/>
                <w:shd w:val="clear" w:color="auto" w:fill="auto"/>
              </w:rPr>
              <w:t>text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Celular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2558AA">
              <w:rPr>
                <w:b/>
                <w:bCs/>
                <w:color w:val="4F81BD"/>
                <w:shd w:val="clear" w:color="auto" w:fill="auto"/>
              </w:rPr>
              <w:t xml:space="preserve">Texto - </w:t>
            </w:r>
            <w:r w:rsidRPr="002558AA">
              <w:rPr>
                <w:color w:val="4F81BD"/>
                <w:shd w:val="clear" w:color="auto" w:fill="auto"/>
              </w:rPr>
              <w:t>Recebe o celular do novo cliente a ser cadastro no sistema.</w:t>
            </w:r>
          </w:p>
        </w:tc>
      </w:tr>
      <w:tr w:rsidR="002558AA" w:rsidRPr="002558AA" w:rsidTr="002558AA">
        <w:trPr>
          <w:trHeight w:val="10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Telefone para Contato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 xml:space="preserve">input </w:t>
            </w:r>
            <w:proofErr w:type="spellStart"/>
            <w:r w:rsidRPr="002558AA">
              <w:rPr>
                <w:color w:val="4F81BD"/>
                <w:shd w:val="clear" w:color="auto" w:fill="auto"/>
              </w:rPr>
              <w:t>text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Telefone / Celular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2558AA">
              <w:rPr>
                <w:b/>
                <w:bCs/>
                <w:color w:val="4F81BD"/>
                <w:shd w:val="clear" w:color="auto" w:fill="auto"/>
              </w:rPr>
              <w:t xml:space="preserve">Texto - </w:t>
            </w:r>
            <w:r w:rsidRPr="002558AA">
              <w:rPr>
                <w:color w:val="4F81BD"/>
                <w:shd w:val="clear" w:color="auto" w:fill="auto"/>
              </w:rPr>
              <w:t>Recebe o telefone para contato do novo cliente a ser cadastro no sistema.</w:t>
            </w:r>
          </w:p>
        </w:tc>
      </w:tr>
      <w:tr w:rsidR="002558AA" w:rsidRPr="002558AA" w:rsidTr="002558AA">
        <w:trPr>
          <w:trHeight w:val="10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Senha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 xml:space="preserve">input </w:t>
            </w:r>
            <w:proofErr w:type="spellStart"/>
            <w:r w:rsidRPr="002558AA">
              <w:rPr>
                <w:color w:val="4F81BD"/>
                <w:shd w:val="clear" w:color="auto" w:fill="auto"/>
              </w:rPr>
              <w:t>password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 xml:space="preserve">Inserção Obrigatória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 xml:space="preserve">Tamanho </w:t>
            </w:r>
            <w:proofErr w:type="spellStart"/>
            <w:r w:rsidRPr="002558AA">
              <w:rPr>
                <w:color w:val="4F81BD"/>
                <w:shd w:val="clear" w:color="auto" w:fill="auto"/>
              </w:rPr>
              <w:t>minimo</w:t>
            </w:r>
            <w:proofErr w:type="spellEnd"/>
            <w:r w:rsidRPr="002558AA">
              <w:rPr>
                <w:color w:val="4F81BD"/>
                <w:shd w:val="clear" w:color="auto" w:fill="auto"/>
              </w:rPr>
              <w:t xml:space="preserve"> de 6 caracteres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D40280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2558AA">
              <w:rPr>
                <w:b/>
                <w:bCs/>
                <w:color w:val="4F81BD"/>
                <w:shd w:val="clear" w:color="auto" w:fill="auto"/>
              </w:rPr>
              <w:t xml:space="preserve">Senha - </w:t>
            </w:r>
            <w:r w:rsidRPr="002558AA">
              <w:rPr>
                <w:color w:val="4F81BD"/>
                <w:shd w:val="clear" w:color="auto" w:fill="auto"/>
              </w:rPr>
              <w:t>Recebe a senha do novo cliente a ser cadastro no sistema.</w:t>
            </w:r>
          </w:p>
        </w:tc>
      </w:tr>
      <w:tr w:rsidR="002558AA" w:rsidRPr="002558AA" w:rsidTr="002558AA">
        <w:trPr>
          <w:trHeight w:val="127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Confirmar Senha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 xml:space="preserve">input </w:t>
            </w:r>
            <w:proofErr w:type="spellStart"/>
            <w:r w:rsidRPr="002558AA">
              <w:rPr>
                <w:color w:val="4F81BD"/>
                <w:shd w:val="clear" w:color="auto" w:fill="auto"/>
              </w:rPr>
              <w:t>password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 xml:space="preserve">Inserção Obrigatória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 xml:space="preserve">Tamanho </w:t>
            </w:r>
            <w:proofErr w:type="spellStart"/>
            <w:r w:rsidRPr="002558AA">
              <w:rPr>
                <w:color w:val="4F81BD"/>
                <w:shd w:val="clear" w:color="auto" w:fill="auto"/>
              </w:rPr>
              <w:t>minimo</w:t>
            </w:r>
            <w:proofErr w:type="spellEnd"/>
            <w:r w:rsidRPr="002558AA">
              <w:rPr>
                <w:color w:val="4F81BD"/>
                <w:shd w:val="clear" w:color="auto" w:fill="auto"/>
              </w:rPr>
              <w:t xml:space="preserve"> de 6 caracteres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2558AA">
              <w:rPr>
                <w:b/>
                <w:bCs/>
                <w:color w:val="4F81BD"/>
                <w:shd w:val="clear" w:color="auto" w:fill="auto"/>
              </w:rPr>
              <w:t xml:space="preserve">Senha - </w:t>
            </w:r>
            <w:r w:rsidRPr="002558AA">
              <w:rPr>
                <w:color w:val="4F81BD"/>
                <w:shd w:val="clear" w:color="auto" w:fill="auto"/>
              </w:rPr>
              <w:t>Recebe a confirmação da senha para contato do novo cliente a ser cadastro no sistema.</w:t>
            </w:r>
          </w:p>
        </w:tc>
      </w:tr>
      <w:tr w:rsidR="002558AA" w:rsidRPr="002558AA" w:rsidTr="002558AA">
        <w:trPr>
          <w:trHeight w:val="76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PROSSEGUIR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2558AA">
              <w:rPr>
                <w:color w:val="4F81BD"/>
                <w:shd w:val="clear" w:color="auto" w:fill="auto"/>
              </w:rPr>
              <w:t>button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2558AA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r w:rsidRPr="002558AA">
              <w:rPr>
                <w:color w:val="4F81BD"/>
                <w:shd w:val="clear" w:color="auto" w:fill="auto"/>
              </w:rPr>
              <w:t xml:space="preserve">Cadastra o cliente no sistema.  </w:t>
            </w:r>
          </w:p>
        </w:tc>
      </w:tr>
      <w:tr w:rsidR="002558AA" w:rsidRPr="002558AA" w:rsidTr="002558AA">
        <w:trPr>
          <w:trHeight w:val="76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LIMPAR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2558AA">
              <w:rPr>
                <w:color w:val="4F81BD"/>
                <w:shd w:val="clear" w:color="auto" w:fill="auto"/>
              </w:rPr>
              <w:t>button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2558AA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558AA" w:rsidRPr="002558AA" w:rsidRDefault="002558AA" w:rsidP="002558AA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2558AA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r w:rsidRPr="002558AA">
              <w:rPr>
                <w:color w:val="4F81BD"/>
                <w:shd w:val="clear" w:color="auto" w:fill="auto"/>
              </w:rPr>
              <w:t xml:space="preserve">Limpa os campos do </w:t>
            </w:r>
            <w:proofErr w:type="spellStart"/>
            <w:r w:rsidRPr="002558AA">
              <w:rPr>
                <w:color w:val="4F81BD"/>
                <w:shd w:val="clear" w:color="auto" w:fill="auto"/>
              </w:rPr>
              <w:t>formulario</w:t>
            </w:r>
            <w:proofErr w:type="spellEnd"/>
            <w:r w:rsidRPr="002558AA">
              <w:rPr>
                <w:color w:val="4F81BD"/>
                <w:shd w:val="clear" w:color="auto" w:fill="auto"/>
              </w:rPr>
              <w:t>.</w:t>
            </w:r>
          </w:p>
        </w:tc>
      </w:tr>
    </w:tbl>
    <w:p w:rsidR="00F220EB" w:rsidRPr="00F220EB" w:rsidRDefault="00F220EB" w:rsidP="002A6814">
      <w:pPr>
        <w:rPr>
          <w:b/>
          <w:noProof/>
          <w:color w:val="FF0000"/>
        </w:rPr>
      </w:pPr>
    </w:p>
    <w:bookmarkEnd w:id="0"/>
    <w:bookmarkEnd w:id="1"/>
    <w:bookmarkEnd w:id="7"/>
    <w:bookmarkEnd w:id="8"/>
    <w:p w:rsidR="00BA304E" w:rsidRDefault="00BA304E" w:rsidP="002A6814">
      <w:pPr>
        <w:rPr>
          <w:szCs w:val="24"/>
          <w:shd w:val="clear" w:color="auto" w:fill="auto"/>
        </w:rPr>
      </w:pPr>
    </w:p>
    <w:p w:rsidR="00B47CBF" w:rsidRDefault="00B47CBF" w:rsidP="002A6814">
      <w:pPr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t xml:space="preserve">Tela </w:t>
      </w:r>
      <w:r>
        <w:rPr>
          <w:b/>
          <w:color w:val="auto"/>
          <w:sz w:val="24"/>
          <w:szCs w:val="24"/>
          <w:shd w:val="clear" w:color="auto" w:fill="auto"/>
        </w:rPr>
        <w:t>2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r>
        <w:rPr>
          <w:b/>
          <w:color w:val="auto"/>
          <w:sz w:val="24"/>
          <w:szCs w:val="24"/>
          <w:shd w:val="clear" w:color="auto" w:fill="auto"/>
        </w:rPr>
        <w:t>–</w:t>
      </w:r>
      <w:r w:rsidR="002558AA">
        <w:rPr>
          <w:b/>
          <w:color w:val="auto"/>
          <w:sz w:val="24"/>
          <w:szCs w:val="24"/>
          <w:shd w:val="clear" w:color="auto" w:fill="auto"/>
        </w:rPr>
        <w:t xml:space="preserve"> </w:t>
      </w:r>
      <w:r>
        <w:rPr>
          <w:b/>
          <w:color w:val="auto"/>
          <w:sz w:val="24"/>
          <w:szCs w:val="24"/>
          <w:shd w:val="clear" w:color="auto" w:fill="auto"/>
        </w:rPr>
        <w:t xml:space="preserve">Alterar </w:t>
      </w:r>
      <w:r w:rsidR="00BA304E">
        <w:rPr>
          <w:b/>
          <w:color w:val="auto"/>
          <w:sz w:val="24"/>
          <w:szCs w:val="24"/>
          <w:shd w:val="clear" w:color="auto" w:fill="auto"/>
        </w:rPr>
        <w:t>Cadas</w:t>
      </w:r>
      <w:r w:rsidR="00531A75">
        <w:rPr>
          <w:b/>
          <w:color w:val="auto"/>
          <w:sz w:val="24"/>
          <w:szCs w:val="24"/>
          <w:shd w:val="clear" w:color="auto" w:fill="auto"/>
        </w:rPr>
        <w:t>tro</w:t>
      </w:r>
      <w:r w:rsidR="00A23D42">
        <w:rPr>
          <w:b/>
          <w:color w:val="auto"/>
          <w:sz w:val="24"/>
          <w:szCs w:val="24"/>
          <w:shd w:val="clear" w:color="auto" w:fill="auto"/>
        </w:rPr>
        <w:t xml:space="preserve"> </w:t>
      </w:r>
      <w:bookmarkStart w:id="9" w:name="_GoBack"/>
      <w:bookmarkEnd w:id="9"/>
      <w:r>
        <w:rPr>
          <w:b/>
          <w:color w:val="auto"/>
          <w:sz w:val="24"/>
          <w:szCs w:val="24"/>
          <w:shd w:val="clear" w:color="auto" w:fill="auto"/>
        </w:rPr>
        <w:t>– Desktop / Mobile</w:t>
      </w:r>
    </w:p>
    <w:p w:rsidR="00B47CBF" w:rsidRDefault="00B47CBF" w:rsidP="002A6814">
      <w:pPr>
        <w:rPr>
          <w:b/>
          <w:color w:val="auto"/>
          <w:sz w:val="24"/>
          <w:szCs w:val="24"/>
          <w:shd w:val="clear" w:color="auto" w:fill="auto"/>
        </w:rPr>
      </w:pPr>
    </w:p>
    <w:p w:rsidR="00B47CBF" w:rsidRDefault="002558AA" w:rsidP="002A6814">
      <w:pPr>
        <w:rPr>
          <w:b/>
          <w:color w:val="auto"/>
          <w:sz w:val="24"/>
          <w:szCs w:val="24"/>
          <w:shd w:val="clear" w:color="auto" w:fill="auto"/>
        </w:rPr>
      </w:pPr>
      <w:r>
        <w:rPr>
          <w:b/>
          <w:noProof/>
          <w:color w:val="auto"/>
          <w:sz w:val="24"/>
          <w:szCs w:val="24"/>
          <w:shd w:val="clear" w:color="auto" w:fill="auto"/>
        </w:rPr>
        <w:drawing>
          <wp:inline distT="0" distB="0" distL="0" distR="0">
            <wp:extent cx="3780678" cy="41433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icaoCliente_We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4642" cy="41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8AA" w:rsidRDefault="002558AA" w:rsidP="002A6814">
      <w:pPr>
        <w:rPr>
          <w:b/>
          <w:color w:val="auto"/>
          <w:sz w:val="24"/>
          <w:szCs w:val="24"/>
          <w:shd w:val="clear" w:color="auto" w:fill="auto"/>
        </w:rPr>
      </w:pPr>
    </w:p>
    <w:p w:rsidR="002558AA" w:rsidRDefault="002558AA" w:rsidP="002A6814">
      <w:pPr>
        <w:rPr>
          <w:b/>
          <w:color w:val="auto"/>
          <w:sz w:val="24"/>
          <w:szCs w:val="24"/>
          <w:shd w:val="clear" w:color="auto" w:fill="auto"/>
        </w:rPr>
      </w:pPr>
    </w:p>
    <w:p w:rsidR="00A86FDA" w:rsidRDefault="00A86FDA" w:rsidP="00A86FDA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r>
        <w:rPr>
          <w:rFonts w:ascii="Verdana" w:hAnsi="Verdana"/>
          <w:bCs w:val="0"/>
          <w:sz w:val="18"/>
          <w:szCs w:val="24"/>
          <w:lang w:val="pt-BR"/>
        </w:rPr>
        <w:t xml:space="preserve">Detalhamento de elementos do Protótipo (Alterar </w:t>
      </w:r>
      <w:r w:rsidR="00531A75">
        <w:rPr>
          <w:rFonts w:ascii="Verdana" w:hAnsi="Verdana"/>
          <w:bCs w:val="0"/>
          <w:sz w:val="18"/>
          <w:szCs w:val="24"/>
          <w:lang w:val="pt-BR"/>
        </w:rPr>
        <w:t>Cadastro</w:t>
      </w:r>
      <w:r>
        <w:rPr>
          <w:rFonts w:ascii="Verdana" w:hAnsi="Verdana"/>
          <w:bCs w:val="0"/>
          <w:sz w:val="18"/>
          <w:szCs w:val="24"/>
          <w:lang w:val="pt-BR"/>
        </w:rPr>
        <w:t xml:space="preserve"> - Desktop)</w:t>
      </w:r>
    </w:p>
    <w:p w:rsidR="00A86FDA" w:rsidRDefault="00A86FDA" w:rsidP="002A6814">
      <w:pPr>
        <w:rPr>
          <w:b/>
          <w:color w:val="auto"/>
          <w:sz w:val="24"/>
          <w:szCs w:val="24"/>
          <w:shd w:val="clear" w:color="auto" w:fill="auto"/>
        </w:rPr>
      </w:pPr>
    </w:p>
    <w:tbl>
      <w:tblPr>
        <w:tblW w:w="9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6"/>
        <w:gridCol w:w="1396"/>
        <w:gridCol w:w="1313"/>
        <w:gridCol w:w="1172"/>
        <w:gridCol w:w="1337"/>
        <w:gridCol w:w="1051"/>
        <w:gridCol w:w="1945"/>
      </w:tblGrid>
      <w:tr w:rsidR="00BA304E" w:rsidRPr="00BA304E" w:rsidTr="00BA304E">
        <w:trPr>
          <w:trHeight w:val="76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BA304E">
              <w:rPr>
                <w:b/>
                <w:bCs/>
                <w:color w:val="0F0F0F"/>
                <w:shd w:val="clear" w:color="auto" w:fill="auto"/>
              </w:rPr>
              <w:t>Nome</w:t>
            </w:r>
          </w:p>
        </w:tc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BA304E">
              <w:rPr>
                <w:b/>
                <w:bCs/>
                <w:color w:val="0F0F0F"/>
                <w:shd w:val="clear" w:color="auto" w:fill="auto"/>
              </w:rPr>
              <w:t xml:space="preserve"> Tipo do Campo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BA304E">
              <w:rPr>
                <w:b/>
                <w:bCs/>
                <w:color w:val="0F0F0F"/>
                <w:shd w:val="clear" w:color="auto" w:fill="auto"/>
              </w:rPr>
              <w:t xml:space="preserve"> Obrigatório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BA304E">
              <w:rPr>
                <w:b/>
                <w:bCs/>
                <w:color w:val="0F0F0F"/>
                <w:shd w:val="clear" w:color="auto" w:fill="auto"/>
              </w:rPr>
              <w:t xml:space="preserve"> Tamanho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BA304E">
              <w:rPr>
                <w:b/>
                <w:bCs/>
                <w:color w:val="0F0F0F"/>
                <w:shd w:val="clear" w:color="auto" w:fill="auto"/>
              </w:rPr>
              <w:t>Valor padrão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BA304E">
              <w:rPr>
                <w:b/>
                <w:bCs/>
                <w:color w:val="0F0F0F"/>
                <w:shd w:val="clear" w:color="auto" w:fill="auto"/>
              </w:rPr>
              <w:t xml:space="preserve"> Máscara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rPr>
                <w:b/>
                <w:bCs/>
                <w:color w:val="0F0F0F"/>
                <w:shd w:val="clear" w:color="auto" w:fill="auto"/>
              </w:rPr>
            </w:pPr>
            <w:r w:rsidRPr="00BA304E">
              <w:rPr>
                <w:b/>
                <w:bCs/>
                <w:color w:val="0F0F0F"/>
                <w:shd w:val="clear" w:color="auto" w:fill="auto"/>
              </w:rPr>
              <w:t xml:space="preserve"> Regras de Preenchimento/ Comportamento</w:t>
            </w:r>
          </w:p>
        </w:tc>
      </w:tr>
      <w:tr w:rsidR="00BA304E" w:rsidRPr="00BA304E" w:rsidTr="00BA304E">
        <w:trPr>
          <w:trHeight w:val="76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Navegação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BA304E">
              <w:rPr>
                <w:color w:val="4F81BD"/>
                <w:shd w:val="clear" w:color="auto" w:fill="auto"/>
              </w:rPr>
              <w:t>Bootstrap</w:t>
            </w:r>
            <w:proofErr w:type="spellEnd"/>
            <w:r w:rsidRPr="00BA304E">
              <w:rPr>
                <w:color w:val="4F81BD"/>
                <w:shd w:val="clear" w:color="auto" w:fill="auto"/>
              </w:rPr>
              <w:t xml:space="preserve"> </w:t>
            </w:r>
            <w:proofErr w:type="spellStart"/>
            <w:r w:rsidRPr="00BA304E">
              <w:rPr>
                <w:color w:val="4F81BD"/>
                <w:shd w:val="clear" w:color="auto" w:fill="auto"/>
              </w:rPr>
              <w:t>breadcumb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BA304E">
              <w:rPr>
                <w:b/>
                <w:bCs/>
                <w:color w:val="4F81BD"/>
                <w:shd w:val="clear" w:color="auto" w:fill="auto"/>
              </w:rPr>
              <w:t xml:space="preserve">Navegação - </w:t>
            </w:r>
            <w:r w:rsidRPr="00BA304E">
              <w:rPr>
                <w:color w:val="4F81BD"/>
                <w:shd w:val="clear" w:color="auto" w:fill="auto"/>
              </w:rPr>
              <w:t xml:space="preserve">Exibe a </w:t>
            </w:r>
            <w:proofErr w:type="spellStart"/>
            <w:r w:rsidRPr="00BA304E">
              <w:rPr>
                <w:color w:val="4F81BD"/>
                <w:shd w:val="clear" w:color="auto" w:fill="auto"/>
              </w:rPr>
              <w:t>sequencia</w:t>
            </w:r>
            <w:proofErr w:type="spellEnd"/>
            <w:r w:rsidRPr="00BA304E">
              <w:rPr>
                <w:color w:val="4F81BD"/>
                <w:shd w:val="clear" w:color="auto" w:fill="auto"/>
              </w:rPr>
              <w:t xml:space="preserve"> de telas até a tela inicial.</w:t>
            </w:r>
          </w:p>
        </w:tc>
      </w:tr>
      <w:tr w:rsidR="00BA304E" w:rsidRPr="00BA304E" w:rsidTr="00BA304E">
        <w:trPr>
          <w:trHeight w:val="20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Nome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 xml:space="preserve">input </w:t>
            </w:r>
            <w:proofErr w:type="spellStart"/>
            <w:r w:rsidRPr="00BA304E">
              <w:rPr>
                <w:color w:val="4F81BD"/>
                <w:shd w:val="clear" w:color="auto" w:fill="auto"/>
              </w:rPr>
              <w:t>text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 xml:space="preserve">Inserção Obrigatória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BA304E">
              <w:rPr>
                <w:b/>
                <w:bCs/>
                <w:color w:val="4F81BD"/>
                <w:shd w:val="clear" w:color="auto" w:fill="auto"/>
              </w:rPr>
              <w:t xml:space="preserve">Texto - </w:t>
            </w:r>
            <w:r w:rsidRPr="00BA304E">
              <w:rPr>
                <w:color w:val="4F81BD"/>
                <w:shd w:val="clear" w:color="auto" w:fill="auto"/>
              </w:rPr>
              <w:t>Recebe o nome do cliente a ser alterado no sistema.</w:t>
            </w:r>
            <w:r w:rsidRPr="00BA304E">
              <w:rPr>
                <w:color w:val="4F81BD"/>
                <w:shd w:val="clear" w:color="auto" w:fill="auto"/>
              </w:rPr>
              <w:br/>
            </w:r>
            <w:r w:rsidRPr="00BA304E">
              <w:rPr>
                <w:b/>
                <w:bCs/>
                <w:color w:val="4F81BD"/>
                <w:shd w:val="clear" w:color="auto" w:fill="auto"/>
              </w:rPr>
              <w:t>Comportamento:</w:t>
            </w:r>
            <w:r w:rsidRPr="00BA304E">
              <w:rPr>
                <w:color w:val="4F81BD"/>
                <w:shd w:val="clear" w:color="auto" w:fill="auto"/>
              </w:rPr>
              <w:br/>
              <w:t>O campo recebe os dados do banco de dados.</w:t>
            </w:r>
          </w:p>
        </w:tc>
      </w:tr>
      <w:tr w:rsidR="00BA304E" w:rsidRPr="00BA304E" w:rsidTr="00BA304E">
        <w:trPr>
          <w:trHeight w:val="20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Sobrenome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 xml:space="preserve">input </w:t>
            </w:r>
            <w:proofErr w:type="spellStart"/>
            <w:r w:rsidRPr="00BA304E">
              <w:rPr>
                <w:color w:val="4F81BD"/>
                <w:shd w:val="clear" w:color="auto" w:fill="auto"/>
              </w:rPr>
              <w:t>text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 xml:space="preserve">Inserção Obrigatória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BA304E">
              <w:rPr>
                <w:b/>
                <w:bCs/>
                <w:color w:val="4F81BD"/>
                <w:shd w:val="clear" w:color="auto" w:fill="auto"/>
              </w:rPr>
              <w:t xml:space="preserve">Texto - </w:t>
            </w:r>
            <w:r w:rsidRPr="00BA304E">
              <w:rPr>
                <w:color w:val="4F81BD"/>
                <w:shd w:val="clear" w:color="auto" w:fill="auto"/>
              </w:rPr>
              <w:t>Recebe o sobrenome do cliente a ser alterado no sistema.</w:t>
            </w:r>
            <w:r w:rsidRPr="00BA304E">
              <w:rPr>
                <w:color w:val="4F81BD"/>
                <w:shd w:val="clear" w:color="auto" w:fill="auto"/>
              </w:rPr>
              <w:br/>
            </w:r>
            <w:r w:rsidRPr="00BA304E">
              <w:rPr>
                <w:b/>
                <w:bCs/>
                <w:color w:val="4F81BD"/>
                <w:shd w:val="clear" w:color="auto" w:fill="auto"/>
              </w:rPr>
              <w:t>Comportamento:</w:t>
            </w:r>
            <w:r w:rsidRPr="00BA304E">
              <w:rPr>
                <w:color w:val="4F81BD"/>
                <w:shd w:val="clear" w:color="auto" w:fill="auto"/>
              </w:rPr>
              <w:br/>
              <w:t>O campo recebe os dados do banco de dados.</w:t>
            </w:r>
          </w:p>
        </w:tc>
      </w:tr>
      <w:tr w:rsidR="00BA304E" w:rsidRPr="00BA304E" w:rsidTr="00BA304E">
        <w:trPr>
          <w:trHeight w:val="20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Data de Nascimento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input date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Inserção Obrigatória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Data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BA304E">
              <w:rPr>
                <w:b/>
                <w:bCs/>
                <w:color w:val="4F81BD"/>
                <w:shd w:val="clear" w:color="auto" w:fill="auto"/>
              </w:rPr>
              <w:t xml:space="preserve">Data - </w:t>
            </w:r>
            <w:r w:rsidRPr="00BA304E">
              <w:rPr>
                <w:color w:val="4F81BD"/>
                <w:shd w:val="clear" w:color="auto" w:fill="auto"/>
              </w:rPr>
              <w:t>Recebe a data de nascimento do cliente a ser alterada no sistema.</w:t>
            </w:r>
            <w:r w:rsidRPr="00BA304E">
              <w:rPr>
                <w:color w:val="4F81BD"/>
                <w:shd w:val="clear" w:color="auto" w:fill="auto"/>
              </w:rPr>
              <w:br/>
            </w:r>
            <w:r w:rsidRPr="00BA304E">
              <w:rPr>
                <w:b/>
                <w:bCs/>
                <w:color w:val="4F81BD"/>
                <w:shd w:val="clear" w:color="auto" w:fill="auto"/>
              </w:rPr>
              <w:t>Comportamento:</w:t>
            </w:r>
            <w:r w:rsidRPr="00BA304E">
              <w:rPr>
                <w:color w:val="4F81BD"/>
                <w:shd w:val="clear" w:color="auto" w:fill="auto"/>
              </w:rPr>
              <w:br/>
              <w:t>O campo recebe os dados do banco de dados.</w:t>
            </w:r>
          </w:p>
        </w:tc>
      </w:tr>
      <w:tr w:rsidR="00BA304E" w:rsidRPr="00BA304E" w:rsidTr="00BA304E">
        <w:trPr>
          <w:trHeight w:val="17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CPF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 xml:space="preserve">input </w:t>
            </w:r>
            <w:proofErr w:type="spellStart"/>
            <w:r w:rsidRPr="00BA304E">
              <w:rPr>
                <w:color w:val="4F81BD"/>
                <w:shd w:val="clear" w:color="auto" w:fill="auto"/>
              </w:rPr>
              <w:t>text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 xml:space="preserve">Inserção Obrigatória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BA304E">
              <w:rPr>
                <w:b/>
                <w:bCs/>
                <w:color w:val="4F81BD"/>
                <w:shd w:val="clear" w:color="auto" w:fill="auto"/>
              </w:rPr>
              <w:t xml:space="preserve">Texto - </w:t>
            </w:r>
            <w:r w:rsidRPr="00BA304E">
              <w:rPr>
                <w:color w:val="4F81BD"/>
                <w:shd w:val="clear" w:color="auto" w:fill="auto"/>
              </w:rPr>
              <w:t>Recebe o CPF do cliente a ser alterado no sistema.</w:t>
            </w:r>
            <w:r w:rsidRPr="00BA304E">
              <w:rPr>
                <w:color w:val="4F81BD"/>
                <w:shd w:val="clear" w:color="auto" w:fill="auto"/>
              </w:rPr>
              <w:br/>
            </w:r>
            <w:r w:rsidRPr="00BA304E">
              <w:rPr>
                <w:b/>
                <w:bCs/>
                <w:color w:val="4F81BD"/>
                <w:shd w:val="clear" w:color="auto" w:fill="auto"/>
              </w:rPr>
              <w:t>Comportamento:</w:t>
            </w:r>
            <w:r w:rsidRPr="00BA304E">
              <w:rPr>
                <w:color w:val="4F81BD"/>
                <w:shd w:val="clear" w:color="auto" w:fill="auto"/>
              </w:rPr>
              <w:br/>
              <w:t>O campo recebe os dados do banco de dados.</w:t>
            </w:r>
          </w:p>
        </w:tc>
      </w:tr>
      <w:tr w:rsidR="00BA304E" w:rsidRPr="00BA304E" w:rsidTr="00BA304E">
        <w:trPr>
          <w:trHeight w:val="17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E-mail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 xml:space="preserve">input </w:t>
            </w:r>
            <w:proofErr w:type="spellStart"/>
            <w:r w:rsidRPr="00BA304E">
              <w:rPr>
                <w:color w:val="4F81BD"/>
                <w:shd w:val="clear" w:color="auto" w:fill="auto"/>
              </w:rPr>
              <w:t>emailAddress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E-mail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BA304E">
              <w:rPr>
                <w:b/>
                <w:bCs/>
                <w:color w:val="4F81BD"/>
                <w:shd w:val="clear" w:color="auto" w:fill="auto"/>
              </w:rPr>
              <w:t xml:space="preserve">Texto - </w:t>
            </w:r>
            <w:r w:rsidRPr="00BA304E">
              <w:rPr>
                <w:color w:val="4F81BD"/>
                <w:shd w:val="clear" w:color="auto" w:fill="auto"/>
              </w:rPr>
              <w:t>Recebe o e-mail do cliente a ser alterado no sistema.</w:t>
            </w:r>
            <w:r w:rsidRPr="00BA304E">
              <w:rPr>
                <w:color w:val="4F81BD"/>
                <w:shd w:val="clear" w:color="auto" w:fill="auto"/>
              </w:rPr>
              <w:br/>
            </w:r>
            <w:r w:rsidRPr="00BA304E">
              <w:rPr>
                <w:b/>
                <w:bCs/>
                <w:color w:val="4F81BD"/>
                <w:shd w:val="clear" w:color="auto" w:fill="auto"/>
              </w:rPr>
              <w:t>Comportamento:</w:t>
            </w:r>
            <w:r w:rsidRPr="00BA304E">
              <w:rPr>
                <w:color w:val="4F81BD"/>
                <w:shd w:val="clear" w:color="auto" w:fill="auto"/>
              </w:rPr>
              <w:br/>
              <w:t>O campo recebe os dados do banco de dados.</w:t>
            </w:r>
          </w:p>
        </w:tc>
      </w:tr>
      <w:tr w:rsidR="00BA304E" w:rsidRPr="00BA304E" w:rsidTr="00BA304E">
        <w:trPr>
          <w:trHeight w:val="20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Telefone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 xml:space="preserve">input </w:t>
            </w:r>
            <w:proofErr w:type="spellStart"/>
            <w:r w:rsidRPr="00BA304E">
              <w:rPr>
                <w:color w:val="4F81BD"/>
                <w:shd w:val="clear" w:color="auto" w:fill="auto"/>
              </w:rPr>
              <w:t>text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 xml:space="preserve">Inserção Obrigatória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Telefone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BA304E">
              <w:rPr>
                <w:b/>
                <w:bCs/>
                <w:color w:val="4F81BD"/>
                <w:shd w:val="clear" w:color="auto" w:fill="auto"/>
              </w:rPr>
              <w:t xml:space="preserve">Texto - </w:t>
            </w:r>
            <w:r w:rsidRPr="00BA304E">
              <w:rPr>
                <w:color w:val="4F81BD"/>
                <w:shd w:val="clear" w:color="auto" w:fill="auto"/>
              </w:rPr>
              <w:t>Recebe o telefone do cliente a ser alterado no sistema.</w:t>
            </w:r>
            <w:r w:rsidRPr="00BA304E">
              <w:rPr>
                <w:color w:val="4F81BD"/>
                <w:shd w:val="clear" w:color="auto" w:fill="auto"/>
              </w:rPr>
              <w:br/>
            </w:r>
            <w:r w:rsidRPr="00BA304E">
              <w:rPr>
                <w:b/>
                <w:bCs/>
                <w:color w:val="4F81BD"/>
                <w:shd w:val="clear" w:color="auto" w:fill="auto"/>
              </w:rPr>
              <w:t>Comportamento:</w:t>
            </w:r>
            <w:r w:rsidRPr="00BA304E">
              <w:rPr>
                <w:color w:val="4F81BD"/>
                <w:shd w:val="clear" w:color="auto" w:fill="auto"/>
              </w:rPr>
              <w:br/>
              <w:t>O campo recebe os dados do banco de dados.</w:t>
            </w:r>
          </w:p>
        </w:tc>
      </w:tr>
      <w:tr w:rsidR="00BA304E" w:rsidRPr="00BA304E" w:rsidTr="00BA304E">
        <w:trPr>
          <w:trHeight w:val="20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Celular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 xml:space="preserve">input </w:t>
            </w:r>
            <w:proofErr w:type="spellStart"/>
            <w:r w:rsidRPr="00BA304E">
              <w:rPr>
                <w:color w:val="4F81BD"/>
                <w:shd w:val="clear" w:color="auto" w:fill="auto"/>
              </w:rPr>
              <w:t>text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Celular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BA304E">
              <w:rPr>
                <w:b/>
                <w:bCs/>
                <w:color w:val="4F81BD"/>
                <w:shd w:val="clear" w:color="auto" w:fill="auto"/>
              </w:rPr>
              <w:t xml:space="preserve">Texto - </w:t>
            </w:r>
            <w:r w:rsidRPr="00BA304E">
              <w:rPr>
                <w:color w:val="4F81BD"/>
                <w:shd w:val="clear" w:color="auto" w:fill="auto"/>
              </w:rPr>
              <w:t>Recebe o celular do cliente a ser alterado no sistema.</w:t>
            </w:r>
            <w:r w:rsidRPr="00BA304E">
              <w:rPr>
                <w:color w:val="4F81BD"/>
                <w:shd w:val="clear" w:color="auto" w:fill="auto"/>
              </w:rPr>
              <w:br/>
            </w:r>
            <w:r w:rsidRPr="00BA304E">
              <w:rPr>
                <w:b/>
                <w:bCs/>
                <w:color w:val="4F81BD"/>
                <w:shd w:val="clear" w:color="auto" w:fill="auto"/>
              </w:rPr>
              <w:t>Comportamento:</w:t>
            </w:r>
            <w:r w:rsidRPr="00BA304E">
              <w:rPr>
                <w:color w:val="4F81BD"/>
                <w:shd w:val="clear" w:color="auto" w:fill="auto"/>
              </w:rPr>
              <w:br/>
              <w:t>O campo recebe os dados do banco de dados.</w:t>
            </w:r>
          </w:p>
        </w:tc>
      </w:tr>
      <w:tr w:rsidR="00BA304E" w:rsidRPr="00BA304E" w:rsidTr="00BA304E">
        <w:trPr>
          <w:trHeight w:val="20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Telefone para Contato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 xml:space="preserve">input </w:t>
            </w:r>
            <w:proofErr w:type="spellStart"/>
            <w:r w:rsidRPr="00BA304E">
              <w:rPr>
                <w:color w:val="4F81BD"/>
                <w:shd w:val="clear" w:color="auto" w:fill="auto"/>
              </w:rPr>
              <w:t>text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Telefone / Celular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BA304E">
              <w:rPr>
                <w:b/>
                <w:bCs/>
                <w:color w:val="4F81BD"/>
                <w:shd w:val="clear" w:color="auto" w:fill="auto"/>
              </w:rPr>
              <w:t xml:space="preserve">Texto - </w:t>
            </w:r>
            <w:r w:rsidRPr="00BA304E">
              <w:rPr>
                <w:color w:val="4F81BD"/>
                <w:shd w:val="clear" w:color="auto" w:fill="auto"/>
              </w:rPr>
              <w:t>Recebe o telefone para contato do cliente a ser alterado no sistema.</w:t>
            </w:r>
            <w:r w:rsidRPr="00BA304E">
              <w:rPr>
                <w:color w:val="4F81BD"/>
                <w:shd w:val="clear" w:color="auto" w:fill="auto"/>
              </w:rPr>
              <w:br/>
            </w:r>
            <w:r w:rsidRPr="00BA304E">
              <w:rPr>
                <w:b/>
                <w:bCs/>
                <w:color w:val="4F81BD"/>
                <w:shd w:val="clear" w:color="auto" w:fill="auto"/>
              </w:rPr>
              <w:t>Comportamento:</w:t>
            </w:r>
            <w:r w:rsidRPr="00BA304E">
              <w:rPr>
                <w:color w:val="4F81BD"/>
                <w:shd w:val="clear" w:color="auto" w:fill="auto"/>
              </w:rPr>
              <w:br/>
              <w:t>O campo recebe os dados do banco de dados.</w:t>
            </w:r>
          </w:p>
        </w:tc>
      </w:tr>
      <w:tr w:rsidR="00BA304E" w:rsidRPr="00BA304E" w:rsidTr="00BA304E">
        <w:trPr>
          <w:trHeight w:val="10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Senha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 xml:space="preserve">input </w:t>
            </w:r>
            <w:proofErr w:type="spellStart"/>
            <w:r w:rsidRPr="00BA304E">
              <w:rPr>
                <w:color w:val="4F81BD"/>
                <w:shd w:val="clear" w:color="auto" w:fill="auto"/>
              </w:rPr>
              <w:t>password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 xml:space="preserve">Inserção Obrigatória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 xml:space="preserve">Tamanho </w:t>
            </w:r>
            <w:proofErr w:type="spellStart"/>
            <w:r w:rsidRPr="00BA304E">
              <w:rPr>
                <w:color w:val="4F81BD"/>
                <w:shd w:val="clear" w:color="auto" w:fill="auto"/>
              </w:rPr>
              <w:t>minimo</w:t>
            </w:r>
            <w:proofErr w:type="spellEnd"/>
            <w:r w:rsidRPr="00BA304E">
              <w:rPr>
                <w:color w:val="4F81BD"/>
                <w:shd w:val="clear" w:color="auto" w:fill="auto"/>
              </w:rPr>
              <w:t xml:space="preserve"> de 6 caracteres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BA304E">
              <w:rPr>
                <w:b/>
                <w:bCs/>
                <w:color w:val="4F81BD"/>
                <w:shd w:val="clear" w:color="auto" w:fill="auto"/>
              </w:rPr>
              <w:t xml:space="preserve">Senha - </w:t>
            </w:r>
            <w:r w:rsidRPr="00BA304E">
              <w:rPr>
                <w:color w:val="4F81BD"/>
                <w:shd w:val="clear" w:color="auto" w:fill="auto"/>
              </w:rPr>
              <w:t>Recebe a senha do cliente a ser alterada no sistema.</w:t>
            </w:r>
          </w:p>
        </w:tc>
      </w:tr>
      <w:tr w:rsidR="00BA304E" w:rsidRPr="00BA304E" w:rsidTr="00BA304E">
        <w:trPr>
          <w:trHeight w:val="127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Confirmar Senha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 xml:space="preserve">input </w:t>
            </w:r>
            <w:proofErr w:type="spellStart"/>
            <w:r w:rsidRPr="00BA304E">
              <w:rPr>
                <w:color w:val="4F81BD"/>
                <w:shd w:val="clear" w:color="auto" w:fill="auto"/>
              </w:rPr>
              <w:t>password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 xml:space="preserve">Inserção Obrigatória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 xml:space="preserve">Tamanho </w:t>
            </w:r>
            <w:proofErr w:type="spellStart"/>
            <w:r w:rsidRPr="00BA304E">
              <w:rPr>
                <w:color w:val="4F81BD"/>
                <w:shd w:val="clear" w:color="auto" w:fill="auto"/>
              </w:rPr>
              <w:t>minimo</w:t>
            </w:r>
            <w:proofErr w:type="spellEnd"/>
            <w:r w:rsidRPr="00BA304E">
              <w:rPr>
                <w:color w:val="4F81BD"/>
                <w:shd w:val="clear" w:color="auto" w:fill="auto"/>
              </w:rPr>
              <w:t xml:space="preserve"> de 6 caracteres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BA304E">
              <w:rPr>
                <w:b/>
                <w:bCs/>
                <w:color w:val="4F81BD"/>
                <w:shd w:val="clear" w:color="auto" w:fill="auto"/>
              </w:rPr>
              <w:t xml:space="preserve">Senha - </w:t>
            </w:r>
            <w:r w:rsidRPr="00BA304E">
              <w:rPr>
                <w:color w:val="4F81BD"/>
                <w:shd w:val="clear" w:color="auto" w:fill="auto"/>
              </w:rPr>
              <w:t>Recebe a confirmação da senha do cliente a ser alterada no sistema.</w:t>
            </w:r>
          </w:p>
        </w:tc>
      </w:tr>
      <w:tr w:rsidR="00BA304E" w:rsidRPr="00BA304E" w:rsidTr="00BA304E">
        <w:trPr>
          <w:trHeight w:val="102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SALVAR ALTERAÇÕES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BA304E">
              <w:rPr>
                <w:color w:val="4F81BD"/>
                <w:shd w:val="clear" w:color="auto" w:fill="auto"/>
              </w:rPr>
              <w:t>button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BA304E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r w:rsidRPr="00BA304E">
              <w:rPr>
                <w:color w:val="4F81BD"/>
                <w:shd w:val="clear" w:color="auto" w:fill="auto"/>
              </w:rPr>
              <w:t xml:space="preserve">Atualiza o cadastro do cliente no sistema.  </w:t>
            </w:r>
          </w:p>
        </w:tc>
      </w:tr>
      <w:tr w:rsidR="00BA304E" w:rsidRPr="00BA304E" w:rsidTr="00BA304E">
        <w:trPr>
          <w:trHeight w:val="76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VOLTAR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BA304E">
              <w:rPr>
                <w:color w:val="4F81BD"/>
                <w:shd w:val="clear" w:color="auto" w:fill="auto"/>
              </w:rPr>
              <w:t>button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A304E">
              <w:rPr>
                <w:color w:val="4F81BD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A304E" w:rsidRPr="00BA304E" w:rsidRDefault="00BA304E" w:rsidP="00BA304E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BA304E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r w:rsidRPr="00BA304E">
              <w:rPr>
                <w:color w:val="4F81BD"/>
                <w:shd w:val="clear" w:color="auto" w:fill="auto"/>
              </w:rPr>
              <w:t>Volta para a tela anterior.</w:t>
            </w:r>
          </w:p>
        </w:tc>
      </w:tr>
    </w:tbl>
    <w:p w:rsidR="0050335D" w:rsidRPr="0050335D" w:rsidRDefault="00B47CBF" w:rsidP="002A6814">
      <w:pPr>
        <w:rPr>
          <w:b/>
          <w:szCs w:val="24"/>
          <w:shd w:val="clear" w:color="auto" w:fill="auto"/>
        </w:rPr>
      </w:pPr>
      <w:r>
        <w:rPr>
          <w:b/>
          <w:szCs w:val="24"/>
          <w:shd w:val="clear" w:color="auto" w:fill="auto"/>
        </w:rPr>
        <w:br/>
      </w:r>
      <w:r>
        <w:rPr>
          <w:b/>
          <w:szCs w:val="24"/>
          <w:shd w:val="clear" w:color="auto" w:fill="auto"/>
        </w:rPr>
        <w:br/>
      </w:r>
      <w:r w:rsidR="0050335D">
        <w:rPr>
          <w:b/>
          <w:szCs w:val="24"/>
          <w:shd w:val="clear" w:color="auto" w:fill="auto"/>
        </w:rPr>
        <w:t>Visão</w:t>
      </w:r>
      <w:r w:rsidR="0050335D" w:rsidRPr="0050335D">
        <w:rPr>
          <w:b/>
          <w:szCs w:val="24"/>
          <w:shd w:val="clear" w:color="auto" w:fill="auto"/>
        </w:rPr>
        <w:t xml:space="preserve"> Mobile:</w:t>
      </w:r>
    </w:p>
    <w:p w:rsidR="0050335D" w:rsidRDefault="0050335D" w:rsidP="002A6814">
      <w:pPr>
        <w:rPr>
          <w:szCs w:val="24"/>
          <w:shd w:val="clear" w:color="auto" w:fill="auto"/>
        </w:rPr>
      </w:pPr>
    </w:p>
    <w:p w:rsidR="0050335D" w:rsidRDefault="0050335D" w:rsidP="002A6814">
      <w:pPr>
        <w:rPr>
          <w:szCs w:val="24"/>
          <w:shd w:val="clear" w:color="auto" w:fill="auto"/>
        </w:rPr>
      </w:pPr>
      <w:r>
        <w:rPr>
          <w:szCs w:val="24"/>
          <w:shd w:val="clear" w:color="auto" w:fill="auto"/>
        </w:rPr>
        <w:t xml:space="preserve">Obs.: </w:t>
      </w:r>
      <w:proofErr w:type="gramStart"/>
      <w:r>
        <w:rPr>
          <w:szCs w:val="24"/>
          <w:shd w:val="clear" w:color="auto" w:fill="auto"/>
        </w:rPr>
        <w:t>Os elementos na visão mobile</w:t>
      </w:r>
      <w:proofErr w:type="gramEnd"/>
      <w:r>
        <w:rPr>
          <w:szCs w:val="24"/>
          <w:shd w:val="clear" w:color="auto" w:fill="auto"/>
        </w:rPr>
        <w:t xml:space="preserve"> não serão listados, pois funcionaram de forma idêntica a visão desktop, segue apenas para verificação de responsividade.</w:t>
      </w:r>
    </w:p>
    <w:p w:rsidR="00E9336E" w:rsidRDefault="00E9336E" w:rsidP="002A6814">
      <w:pPr>
        <w:rPr>
          <w:szCs w:val="24"/>
          <w:shd w:val="clear" w:color="auto" w:fill="auto"/>
        </w:rPr>
      </w:pPr>
    </w:p>
    <w:p w:rsidR="0050335D" w:rsidRDefault="00BA304E" w:rsidP="002A6814">
      <w:pPr>
        <w:rPr>
          <w:szCs w:val="24"/>
          <w:shd w:val="clear" w:color="auto" w:fill="auto"/>
        </w:rPr>
      </w:pPr>
      <w:r>
        <w:rPr>
          <w:noProof/>
          <w:szCs w:val="24"/>
          <w:shd w:val="clear" w:color="auto" w:fill="auto"/>
        </w:rPr>
        <w:drawing>
          <wp:inline distT="0" distB="0" distL="0" distR="0">
            <wp:extent cx="1802023" cy="3181350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dastroClienteParte1_Mobi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802" cy="3188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4E" w:rsidRDefault="00BA304E" w:rsidP="002A6814">
      <w:pPr>
        <w:rPr>
          <w:szCs w:val="24"/>
          <w:shd w:val="clear" w:color="auto" w:fill="auto"/>
        </w:rPr>
      </w:pPr>
      <w:r>
        <w:rPr>
          <w:noProof/>
          <w:szCs w:val="24"/>
          <w:shd w:val="clear" w:color="auto" w:fill="auto"/>
        </w:rPr>
        <w:drawing>
          <wp:inline distT="0" distB="0" distL="0" distR="0">
            <wp:extent cx="1834422" cy="3265423"/>
            <wp:effectExtent l="0" t="0" r="444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dastroClienteParte2_Mobi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422" cy="326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4E" w:rsidRDefault="00BA304E" w:rsidP="002A6814">
      <w:pPr>
        <w:rPr>
          <w:szCs w:val="24"/>
          <w:shd w:val="clear" w:color="auto" w:fill="auto"/>
        </w:rPr>
      </w:pPr>
    </w:p>
    <w:p w:rsidR="00BA304E" w:rsidRDefault="00BA304E" w:rsidP="002A6814">
      <w:pPr>
        <w:rPr>
          <w:szCs w:val="24"/>
          <w:shd w:val="clear" w:color="auto" w:fill="auto"/>
        </w:rPr>
      </w:pPr>
      <w:r>
        <w:rPr>
          <w:noProof/>
          <w:szCs w:val="24"/>
          <w:shd w:val="clear" w:color="auto" w:fill="auto"/>
        </w:rPr>
        <w:drawing>
          <wp:inline distT="0" distB="0" distL="0" distR="0">
            <wp:extent cx="1841758" cy="3286125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dicaoClienteParte1_Mobi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758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04E" w:rsidRDefault="00BA304E" w:rsidP="002A6814">
      <w:pPr>
        <w:rPr>
          <w:szCs w:val="24"/>
          <w:shd w:val="clear" w:color="auto" w:fill="auto"/>
        </w:rPr>
      </w:pPr>
    </w:p>
    <w:p w:rsidR="00BA304E" w:rsidRDefault="00BA304E" w:rsidP="002A6814">
      <w:pPr>
        <w:rPr>
          <w:szCs w:val="24"/>
          <w:shd w:val="clear" w:color="auto" w:fill="auto"/>
        </w:rPr>
      </w:pPr>
      <w:r>
        <w:rPr>
          <w:noProof/>
          <w:szCs w:val="24"/>
          <w:shd w:val="clear" w:color="auto" w:fill="auto"/>
        </w:rPr>
        <w:drawing>
          <wp:inline distT="0" distB="0" distL="0" distR="0">
            <wp:extent cx="1914525" cy="3387843"/>
            <wp:effectExtent l="0" t="0" r="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caoClienteParte2_Mobil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498" cy="34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304E" w:rsidSect="0015370D">
      <w:headerReference w:type="default" r:id="rId14"/>
      <w:pgSz w:w="12240" w:h="15840"/>
      <w:pgMar w:top="1440" w:right="1440" w:bottom="1440" w:left="142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7D4" w:rsidRDefault="00EF07D4">
      <w:r>
        <w:separator/>
      </w:r>
    </w:p>
  </w:endnote>
  <w:endnote w:type="continuationSeparator" w:id="0">
    <w:p w:rsidR="00EF07D4" w:rsidRDefault="00EF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7D4" w:rsidRDefault="00EF07D4">
      <w:r>
        <w:separator/>
      </w:r>
    </w:p>
  </w:footnote>
  <w:footnote w:type="continuationSeparator" w:id="0">
    <w:p w:rsidR="00EF07D4" w:rsidRDefault="00EF0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0D7" w:rsidRPr="00BA304E" w:rsidRDefault="00EF07D4" w:rsidP="004100D7">
    <w:pPr>
      <w:pStyle w:val="Cabealho"/>
      <w:rPr>
        <w:lang w:val="en-US"/>
      </w:rPr>
    </w:pPr>
    <w:r w:rsidRPr="00BA304E">
      <w:rPr>
        <w:lang w:val="en-US"/>
      </w:rPr>
      <w:t>Bring My Bear</w:t>
    </w:r>
    <w:r>
      <w:t>/</w:t>
    </w:r>
    <w:r w:rsidRPr="00BA304E">
      <w:rPr>
        <w:lang w:val="en-US"/>
      </w:rPr>
      <w:t xml:space="preserve">Módulo </w:t>
    </w:r>
    <w:r w:rsidR="00BA304E">
      <w:rPr>
        <w:lang w:val="en-US"/>
      </w:rPr>
      <w:t>E-commerce</w:t>
    </w:r>
  </w:p>
  <w:p w:rsidR="00017FCD" w:rsidRPr="004100D7" w:rsidRDefault="00017FCD" w:rsidP="004100D7">
    <w:pPr>
      <w:pStyle w:val="Cabealho"/>
      <w:rPr>
        <w:szCs w:val="24"/>
        <w:shd w:val="clear" w:color="auto" w:fil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.75pt;height:11.25pt" o:bullet="t">
        <v:imagedata r:id="rId1" o:title=""/>
      </v:shape>
    </w:pict>
  </w:numPicBullet>
  <w:abstractNum w:abstractNumId="0" w15:restartNumberingAfterBreak="0">
    <w:nsid w:val="00BC11FF"/>
    <w:multiLevelType w:val="multilevel"/>
    <w:tmpl w:val="00000001"/>
    <w:name w:val="HTML-List1232537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 w15:restartNumberingAfterBreak="0">
    <w:nsid w:val="0B363C2C"/>
    <w:multiLevelType w:val="hybridMultilevel"/>
    <w:tmpl w:val="34609EB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06321"/>
    <w:multiLevelType w:val="hybridMultilevel"/>
    <w:tmpl w:val="44DC1258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10C5F"/>
    <w:multiLevelType w:val="hybridMultilevel"/>
    <w:tmpl w:val="B80C34B8"/>
    <w:lvl w:ilvl="0" w:tplc="110AF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91053"/>
    <w:multiLevelType w:val="hybridMultilevel"/>
    <w:tmpl w:val="4A6EAE02"/>
    <w:lvl w:ilvl="0" w:tplc="631E1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17C5A"/>
    <w:multiLevelType w:val="hybridMultilevel"/>
    <w:tmpl w:val="D6063BAC"/>
    <w:lvl w:ilvl="0" w:tplc="9118EFCA">
      <w:start w:val="1"/>
      <w:numFmt w:val="bullet"/>
      <w:lvlText w:val=""/>
      <w:lvlPicBulletId w:val="0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9B3CE972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</w:rPr>
    </w:lvl>
    <w:lvl w:ilvl="2" w:tplc="5A40AB0E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</w:rPr>
    </w:lvl>
    <w:lvl w:ilvl="3" w:tplc="D85CEB18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BCA215CE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5" w:tplc="D7AED672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</w:rPr>
    </w:lvl>
    <w:lvl w:ilvl="6" w:tplc="70D06F8C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C8526472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</w:rPr>
    </w:lvl>
    <w:lvl w:ilvl="8" w:tplc="BF780444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</w:rPr>
    </w:lvl>
  </w:abstractNum>
  <w:abstractNum w:abstractNumId="6" w15:restartNumberingAfterBreak="0">
    <w:nsid w:val="511130F3"/>
    <w:multiLevelType w:val="hybridMultilevel"/>
    <w:tmpl w:val="B80C34B8"/>
    <w:lvl w:ilvl="0" w:tplc="110AF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962DB"/>
    <w:multiLevelType w:val="hybridMultilevel"/>
    <w:tmpl w:val="865C032A"/>
    <w:lvl w:ilvl="0" w:tplc="631E1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93FB1"/>
    <w:multiLevelType w:val="hybridMultilevel"/>
    <w:tmpl w:val="A05C8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04F00"/>
    <w:multiLevelType w:val="hybridMultilevel"/>
    <w:tmpl w:val="8AE63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D4"/>
    <w:rsid w:val="00001DEC"/>
    <w:rsid w:val="00002D57"/>
    <w:rsid w:val="00005754"/>
    <w:rsid w:val="0001382B"/>
    <w:rsid w:val="00013A14"/>
    <w:rsid w:val="00017FCD"/>
    <w:rsid w:val="000200B8"/>
    <w:rsid w:val="000228F5"/>
    <w:rsid w:val="00027E77"/>
    <w:rsid w:val="00031BE7"/>
    <w:rsid w:val="00032EA1"/>
    <w:rsid w:val="00033BD1"/>
    <w:rsid w:val="00046BA7"/>
    <w:rsid w:val="000478C5"/>
    <w:rsid w:val="000518C9"/>
    <w:rsid w:val="00053A92"/>
    <w:rsid w:val="000559B0"/>
    <w:rsid w:val="00063F1E"/>
    <w:rsid w:val="0008070D"/>
    <w:rsid w:val="000A1952"/>
    <w:rsid w:val="000B66AB"/>
    <w:rsid w:val="000D5688"/>
    <w:rsid w:val="000E12EA"/>
    <w:rsid w:val="000E2E1E"/>
    <w:rsid w:val="000E4F72"/>
    <w:rsid w:val="00103C03"/>
    <w:rsid w:val="00113CB1"/>
    <w:rsid w:val="0013033E"/>
    <w:rsid w:val="00132CB4"/>
    <w:rsid w:val="00133DCA"/>
    <w:rsid w:val="001351D8"/>
    <w:rsid w:val="00140CA3"/>
    <w:rsid w:val="0015370D"/>
    <w:rsid w:val="00154824"/>
    <w:rsid w:val="00161AE2"/>
    <w:rsid w:val="001661A1"/>
    <w:rsid w:val="00167AAB"/>
    <w:rsid w:val="0017455B"/>
    <w:rsid w:val="001814F3"/>
    <w:rsid w:val="001875C6"/>
    <w:rsid w:val="001B4A43"/>
    <w:rsid w:val="001B5BD9"/>
    <w:rsid w:val="001C18C8"/>
    <w:rsid w:val="001E0C73"/>
    <w:rsid w:val="001E7701"/>
    <w:rsid w:val="001E77CC"/>
    <w:rsid w:val="001F6656"/>
    <w:rsid w:val="0020033F"/>
    <w:rsid w:val="002020F8"/>
    <w:rsid w:val="002024AB"/>
    <w:rsid w:val="0021584D"/>
    <w:rsid w:val="002200EF"/>
    <w:rsid w:val="00230003"/>
    <w:rsid w:val="002326C8"/>
    <w:rsid w:val="002558AA"/>
    <w:rsid w:val="002574D7"/>
    <w:rsid w:val="002623D5"/>
    <w:rsid w:val="00266FEF"/>
    <w:rsid w:val="0027358B"/>
    <w:rsid w:val="0028432E"/>
    <w:rsid w:val="00284ED9"/>
    <w:rsid w:val="00294325"/>
    <w:rsid w:val="002A0DA1"/>
    <w:rsid w:val="002A38FF"/>
    <w:rsid w:val="002A60DB"/>
    <w:rsid w:val="002A6814"/>
    <w:rsid w:val="002A6ABE"/>
    <w:rsid w:val="002B2217"/>
    <w:rsid w:val="002B332F"/>
    <w:rsid w:val="002C0730"/>
    <w:rsid w:val="002C4199"/>
    <w:rsid w:val="002C6CA3"/>
    <w:rsid w:val="0031583A"/>
    <w:rsid w:val="00316054"/>
    <w:rsid w:val="00317331"/>
    <w:rsid w:val="0031754A"/>
    <w:rsid w:val="00320CED"/>
    <w:rsid w:val="0032427A"/>
    <w:rsid w:val="00335845"/>
    <w:rsid w:val="0034719D"/>
    <w:rsid w:val="00352C69"/>
    <w:rsid w:val="00354AEB"/>
    <w:rsid w:val="00361422"/>
    <w:rsid w:val="003621D2"/>
    <w:rsid w:val="00366D32"/>
    <w:rsid w:val="00373D6E"/>
    <w:rsid w:val="0038156C"/>
    <w:rsid w:val="00384A32"/>
    <w:rsid w:val="0039085F"/>
    <w:rsid w:val="003B267A"/>
    <w:rsid w:val="003C5AA6"/>
    <w:rsid w:val="003D1B75"/>
    <w:rsid w:val="003F0E40"/>
    <w:rsid w:val="003F2A37"/>
    <w:rsid w:val="00401F22"/>
    <w:rsid w:val="004066AB"/>
    <w:rsid w:val="004100D7"/>
    <w:rsid w:val="004174EB"/>
    <w:rsid w:val="00431C99"/>
    <w:rsid w:val="00433A71"/>
    <w:rsid w:val="004344A0"/>
    <w:rsid w:val="00435800"/>
    <w:rsid w:val="00436B5A"/>
    <w:rsid w:val="00443E7F"/>
    <w:rsid w:val="0044608B"/>
    <w:rsid w:val="0045140B"/>
    <w:rsid w:val="0046397A"/>
    <w:rsid w:val="004812C6"/>
    <w:rsid w:val="004966B8"/>
    <w:rsid w:val="00497280"/>
    <w:rsid w:val="004A05FB"/>
    <w:rsid w:val="004A26C7"/>
    <w:rsid w:val="004B444A"/>
    <w:rsid w:val="004B6B0C"/>
    <w:rsid w:val="004B6BB3"/>
    <w:rsid w:val="004B7B60"/>
    <w:rsid w:val="004D3110"/>
    <w:rsid w:val="004E08E6"/>
    <w:rsid w:val="0050335D"/>
    <w:rsid w:val="00513945"/>
    <w:rsid w:val="00520CE9"/>
    <w:rsid w:val="00531058"/>
    <w:rsid w:val="00531A75"/>
    <w:rsid w:val="0053549E"/>
    <w:rsid w:val="005413DB"/>
    <w:rsid w:val="00543E6C"/>
    <w:rsid w:val="00544898"/>
    <w:rsid w:val="005607BE"/>
    <w:rsid w:val="0056549E"/>
    <w:rsid w:val="00573C7A"/>
    <w:rsid w:val="005820AA"/>
    <w:rsid w:val="0058423E"/>
    <w:rsid w:val="005848FD"/>
    <w:rsid w:val="00584F98"/>
    <w:rsid w:val="00585A10"/>
    <w:rsid w:val="00585BFC"/>
    <w:rsid w:val="005977E1"/>
    <w:rsid w:val="005A2FF1"/>
    <w:rsid w:val="005C35FC"/>
    <w:rsid w:val="005C442E"/>
    <w:rsid w:val="005C4733"/>
    <w:rsid w:val="005D4026"/>
    <w:rsid w:val="005E09EA"/>
    <w:rsid w:val="005E4019"/>
    <w:rsid w:val="005F1865"/>
    <w:rsid w:val="005F4425"/>
    <w:rsid w:val="00607B52"/>
    <w:rsid w:val="00611EB6"/>
    <w:rsid w:val="006214C9"/>
    <w:rsid w:val="006355D5"/>
    <w:rsid w:val="00640DA1"/>
    <w:rsid w:val="00643D1D"/>
    <w:rsid w:val="00660615"/>
    <w:rsid w:val="0066262A"/>
    <w:rsid w:val="006805E8"/>
    <w:rsid w:val="00681434"/>
    <w:rsid w:val="00683FE3"/>
    <w:rsid w:val="006877E7"/>
    <w:rsid w:val="006A4D9B"/>
    <w:rsid w:val="006B272B"/>
    <w:rsid w:val="006B2860"/>
    <w:rsid w:val="006B5C63"/>
    <w:rsid w:val="006C047E"/>
    <w:rsid w:val="006C27A6"/>
    <w:rsid w:val="006C5A2A"/>
    <w:rsid w:val="0070196E"/>
    <w:rsid w:val="0070569C"/>
    <w:rsid w:val="007118C4"/>
    <w:rsid w:val="00725A1E"/>
    <w:rsid w:val="0075590C"/>
    <w:rsid w:val="00764CB7"/>
    <w:rsid w:val="00766CBB"/>
    <w:rsid w:val="00775450"/>
    <w:rsid w:val="0079678A"/>
    <w:rsid w:val="007A4D22"/>
    <w:rsid w:val="007B269F"/>
    <w:rsid w:val="007B3665"/>
    <w:rsid w:val="007B4969"/>
    <w:rsid w:val="007B51A9"/>
    <w:rsid w:val="007C7B9A"/>
    <w:rsid w:val="007E4593"/>
    <w:rsid w:val="007E7109"/>
    <w:rsid w:val="007F41D6"/>
    <w:rsid w:val="007F6AC4"/>
    <w:rsid w:val="008027C1"/>
    <w:rsid w:val="0080473B"/>
    <w:rsid w:val="00812A32"/>
    <w:rsid w:val="00821EA5"/>
    <w:rsid w:val="008345B5"/>
    <w:rsid w:val="00851D5D"/>
    <w:rsid w:val="008605D9"/>
    <w:rsid w:val="00860F6C"/>
    <w:rsid w:val="00862C89"/>
    <w:rsid w:val="008650F9"/>
    <w:rsid w:val="00883C31"/>
    <w:rsid w:val="008902ED"/>
    <w:rsid w:val="00895861"/>
    <w:rsid w:val="008A1676"/>
    <w:rsid w:val="008A2D6D"/>
    <w:rsid w:val="008D20BB"/>
    <w:rsid w:val="008D3789"/>
    <w:rsid w:val="008E10FB"/>
    <w:rsid w:val="00921746"/>
    <w:rsid w:val="00937EEC"/>
    <w:rsid w:val="0094096C"/>
    <w:rsid w:val="009721E8"/>
    <w:rsid w:val="00982334"/>
    <w:rsid w:val="00985298"/>
    <w:rsid w:val="00986531"/>
    <w:rsid w:val="00996F99"/>
    <w:rsid w:val="009A1424"/>
    <w:rsid w:val="009A3592"/>
    <w:rsid w:val="009A3A94"/>
    <w:rsid w:val="009B068B"/>
    <w:rsid w:val="009B409B"/>
    <w:rsid w:val="009C329A"/>
    <w:rsid w:val="009C767F"/>
    <w:rsid w:val="009C79E9"/>
    <w:rsid w:val="009D13E2"/>
    <w:rsid w:val="009D1EB2"/>
    <w:rsid w:val="009D4BE2"/>
    <w:rsid w:val="009D6177"/>
    <w:rsid w:val="009D7E5F"/>
    <w:rsid w:val="009E59D7"/>
    <w:rsid w:val="009E5C82"/>
    <w:rsid w:val="00A13513"/>
    <w:rsid w:val="00A14849"/>
    <w:rsid w:val="00A23952"/>
    <w:rsid w:val="00A23AD6"/>
    <w:rsid w:val="00A23D42"/>
    <w:rsid w:val="00A26035"/>
    <w:rsid w:val="00A264FF"/>
    <w:rsid w:val="00A31441"/>
    <w:rsid w:val="00A32656"/>
    <w:rsid w:val="00A5517D"/>
    <w:rsid w:val="00A56419"/>
    <w:rsid w:val="00A60BD7"/>
    <w:rsid w:val="00A73A84"/>
    <w:rsid w:val="00A742DC"/>
    <w:rsid w:val="00A82F7C"/>
    <w:rsid w:val="00A85467"/>
    <w:rsid w:val="00A86FDA"/>
    <w:rsid w:val="00A920D5"/>
    <w:rsid w:val="00A95CC2"/>
    <w:rsid w:val="00A95EFE"/>
    <w:rsid w:val="00AA07B4"/>
    <w:rsid w:val="00AC5813"/>
    <w:rsid w:val="00AD7AE6"/>
    <w:rsid w:val="00AE0C4D"/>
    <w:rsid w:val="00AE1BF5"/>
    <w:rsid w:val="00AF5C6D"/>
    <w:rsid w:val="00B072ED"/>
    <w:rsid w:val="00B3125E"/>
    <w:rsid w:val="00B32560"/>
    <w:rsid w:val="00B35CFC"/>
    <w:rsid w:val="00B36AAA"/>
    <w:rsid w:val="00B407A9"/>
    <w:rsid w:val="00B430AD"/>
    <w:rsid w:val="00B47CBF"/>
    <w:rsid w:val="00B53427"/>
    <w:rsid w:val="00B668C5"/>
    <w:rsid w:val="00B749FD"/>
    <w:rsid w:val="00B82517"/>
    <w:rsid w:val="00B8622D"/>
    <w:rsid w:val="00B90EEB"/>
    <w:rsid w:val="00B94C7B"/>
    <w:rsid w:val="00B95585"/>
    <w:rsid w:val="00BA1FE5"/>
    <w:rsid w:val="00BA304E"/>
    <w:rsid w:val="00BB0F30"/>
    <w:rsid w:val="00BC16FB"/>
    <w:rsid w:val="00BD1BFA"/>
    <w:rsid w:val="00BE4D1D"/>
    <w:rsid w:val="00BF053A"/>
    <w:rsid w:val="00BF1568"/>
    <w:rsid w:val="00BF2863"/>
    <w:rsid w:val="00BF37FB"/>
    <w:rsid w:val="00BF5AC9"/>
    <w:rsid w:val="00C24829"/>
    <w:rsid w:val="00C71F17"/>
    <w:rsid w:val="00C74257"/>
    <w:rsid w:val="00C765F2"/>
    <w:rsid w:val="00C77B75"/>
    <w:rsid w:val="00C77C30"/>
    <w:rsid w:val="00C96C1A"/>
    <w:rsid w:val="00CA0090"/>
    <w:rsid w:val="00CA1B07"/>
    <w:rsid w:val="00CD4C8F"/>
    <w:rsid w:val="00CD7AD5"/>
    <w:rsid w:val="00CE2E5A"/>
    <w:rsid w:val="00CE593D"/>
    <w:rsid w:val="00CE6B57"/>
    <w:rsid w:val="00D02EA4"/>
    <w:rsid w:val="00D102EA"/>
    <w:rsid w:val="00D125DB"/>
    <w:rsid w:val="00D15DB5"/>
    <w:rsid w:val="00D200EA"/>
    <w:rsid w:val="00D21E99"/>
    <w:rsid w:val="00D40280"/>
    <w:rsid w:val="00D4328E"/>
    <w:rsid w:val="00D45432"/>
    <w:rsid w:val="00D47725"/>
    <w:rsid w:val="00D47A89"/>
    <w:rsid w:val="00D51C12"/>
    <w:rsid w:val="00D5392B"/>
    <w:rsid w:val="00D612F6"/>
    <w:rsid w:val="00D67245"/>
    <w:rsid w:val="00D71C02"/>
    <w:rsid w:val="00D74C4E"/>
    <w:rsid w:val="00D843C7"/>
    <w:rsid w:val="00D9113B"/>
    <w:rsid w:val="00D94B92"/>
    <w:rsid w:val="00D973DB"/>
    <w:rsid w:val="00D978FA"/>
    <w:rsid w:val="00DA1697"/>
    <w:rsid w:val="00DA1B41"/>
    <w:rsid w:val="00DA2514"/>
    <w:rsid w:val="00DA6527"/>
    <w:rsid w:val="00DB60DE"/>
    <w:rsid w:val="00DC7145"/>
    <w:rsid w:val="00DE1BD3"/>
    <w:rsid w:val="00DE586A"/>
    <w:rsid w:val="00DF08DD"/>
    <w:rsid w:val="00DF0A39"/>
    <w:rsid w:val="00E02145"/>
    <w:rsid w:val="00E105BC"/>
    <w:rsid w:val="00E22F48"/>
    <w:rsid w:val="00E25767"/>
    <w:rsid w:val="00E33CBF"/>
    <w:rsid w:val="00E34F22"/>
    <w:rsid w:val="00E411C9"/>
    <w:rsid w:val="00E4442A"/>
    <w:rsid w:val="00E45A31"/>
    <w:rsid w:val="00E56755"/>
    <w:rsid w:val="00E5704D"/>
    <w:rsid w:val="00E75670"/>
    <w:rsid w:val="00E76A3A"/>
    <w:rsid w:val="00E928B7"/>
    <w:rsid w:val="00E9336E"/>
    <w:rsid w:val="00EA38B4"/>
    <w:rsid w:val="00EA5920"/>
    <w:rsid w:val="00EA5B72"/>
    <w:rsid w:val="00EA6297"/>
    <w:rsid w:val="00EB66B2"/>
    <w:rsid w:val="00EC549A"/>
    <w:rsid w:val="00ED7347"/>
    <w:rsid w:val="00EE1863"/>
    <w:rsid w:val="00EF07D4"/>
    <w:rsid w:val="00EF26E3"/>
    <w:rsid w:val="00EF4D3D"/>
    <w:rsid w:val="00EF6DCA"/>
    <w:rsid w:val="00F00924"/>
    <w:rsid w:val="00F02E1D"/>
    <w:rsid w:val="00F07796"/>
    <w:rsid w:val="00F21194"/>
    <w:rsid w:val="00F220EB"/>
    <w:rsid w:val="00F27492"/>
    <w:rsid w:val="00F46E91"/>
    <w:rsid w:val="00F46F57"/>
    <w:rsid w:val="00F470F6"/>
    <w:rsid w:val="00F62C25"/>
    <w:rsid w:val="00F73719"/>
    <w:rsid w:val="00F7556F"/>
    <w:rsid w:val="00F80929"/>
    <w:rsid w:val="00F87088"/>
    <w:rsid w:val="00F9012C"/>
    <w:rsid w:val="00F90922"/>
    <w:rsid w:val="00FA3B5D"/>
    <w:rsid w:val="00FA3F4B"/>
    <w:rsid w:val="00FC3232"/>
    <w:rsid w:val="00FC520B"/>
    <w:rsid w:val="00FD6F73"/>
    <w:rsid w:val="00FE7535"/>
    <w:rsid w:val="00FF0651"/>
    <w:rsid w:val="00FF537D"/>
    <w:rsid w:val="00FF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7E1C82B"/>
  <w15:chartTrackingRefBased/>
  <w15:docId w15:val="{36CB8543-B436-4D47-BA41-EA792232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49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hd w:val="clear" w:color="auto" w:fill="FFFF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mrio11">
    <w:name w:val="Sumário 1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color w:val="000000"/>
      <w:sz w:val="28"/>
      <w:szCs w:val="28"/>
      <w:shd w:val="clear" w:color="auto" w:fill="FFFFFF"/>
      <w:lang w:val="en-AU"/>
    </w:rPr>
  </w:style>
  <w:style w:type="paragraph" w:customStyle="1" w:styleId="Sumrio21">
    <w:name w:val="Sumário 21"/>
    <w:next w:val="Normal"/>
    <w:uiPriority w:val="99"/>
    <w:pPr>
      <w:widowControl w:val="0"/>
      <w:autoSpaceDE w:val="0"/>
      <w:autoSpaceDN w:val="0"/>
      <w:adjustRightInd w:val="0"/>
      <w:ind w:left="180"/>
    </w:pPr>
    <w:rPr>
      <w:rFonts w:ascii="Times New Roman" w:hAnsi="Times New Roman"/>
      <w:b/>
      <w:bCs/>
      <w:color w:val="000000"/>
      <w:sz w:val="24"/>
      <w:szCs w:val="24"/>
      <w:shd w:val="clear" w:color="auto" w:fill="FFFFFF"/>
      <w:lang w:val="en-AU"/>
    </w:rPr>
  </w:style>
  <w:style w:type="paragraph" w:customStyle="1" w:styleId="Sumrio31">
    <w:name w:val="Sumário 31"/>
    <w:next w:val="Normal"/>
    <w:uiPriority w:val="99"/>
    <w:pPr>
      <w:widowControl w:val="0"/>
      <w:autoSpaceDE w:val="0"/>
      <w:autoSpaceDN w:val="0"/>
      <w:adjustRightInd w:val="0"/>
      <w:ind w:left="36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41">
    <w:name w:val="Sumário 41"/>
    <w:next w:val="Normal"/>
    <w:uiPriority w:val="99"/>
    <w:pPr>
      <w:widowControl w:val="0"/>
      <w:autoSpaceDE w:val="0"/>
      <w:autoSpaceDN w:val="0"/>
      <w:adjustRightInd w:val="0"/>
      <w:ind w:left="54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51">
    <w:name w:val="Sumário 51"/>
    <w:next w:val="Normal"/>
    <w:uiPriority w:val="99"/>
    <w:pPr>
      <w:widowControl w:val="0"/>
      <w:autoSpaceDE w:val="0"/>
      <w:autoSpaceDN w:val="0"/>
      <w:adjustRightInd w:val="0"/>
      <w:ind w:left="72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61">
    <w:name w:val="Sumário 61"/>
    <w:next w:val="Normal"/>
    <w:uiPriority w:val="99"/>
    <w:pPr>
      <w:widowControl w:val="0"/>
      <w:autoSpaceDE w:val="0"/>
      <w:autoSpaceDN w:val="0"/>
      <w:adjustRightInd w:val="0"/>
      <w:ind w:left="90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71">
    <w:name w:val="Sumário 71"/>
    <w:next w:val="Normal"/>
    <w:uiPriority w:val="99"/>
    <w:pPr>
      <w:widowControl w:val="0"/>
      <w:autoSpaceDE w:val="0"/>
      <w:autoSpaceDN w:val="0"/>
      <w:adjustRightInd w:val="0"/>
      <w:ind w:left="108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81">
    <w:name w:val="Sumário 81"/>
    <w:next w:val="Normal"/>
    <w:uiPriority w:val="99"/>
    <w:pPr>
      <w:widowControl w:val="0"/>
      <w:autoSpaceDE w:val="0"/>
      <w:autoSpaceDN w:val="0"/>
      <w:adjustRightInd w:val="0"/>
      <w:ind w:left="126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91">
    <w:name w:val="Sumário 91"/>
    <w:next w:val="Normal"/>
    <w:uiPriority w:val="99"/>
    <w:pPr>
      <w:widowControl w:val="0"/>
      <w:autoSpaceDE w:val="0"/>
      <w:autoSpaceDN w:val="0"/>
      <w:adjustRightInd w:val="0"/>
      <w:ind w:left="144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Ttulo11">
    <w:name w:val="Título 1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4080"/>
      <w:sz w:val="32"/>
      <w:szCs w:val="32"/>
      <w:shd w:val="clear" w:color="auto" w:fill="FFFFFF"/>
      <w:lang w:val="en-AU"/>
    </w:rPr>
  </w:style>
  <w:style w:type="paragraph" w:customStyle="1" w:styleId="Ttulo21">
    <w:name w:val="Título 2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00B0"/>
      <w:sz w:val="30"/>
      <w:szCs w:val="30"/>
      <w:shd w:val="clear" w:color="auto" w:fill="FFFFFF"/>
      <w:lang w:val="en-AU"/>
    </w:rPr>
  </w:style>
  <w:style w:type="paragraph" w:customStyle="1" w:styleId="Ttulo31">
    <w:name w:val="Título 3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color w:val="0000D2"/>
      <w:sz w:val="28"/>
      <w:szCs w:val="28"/>
      <w:shd w:val="clear" w:color="auto" w:fill="FFFFFF"/>
      <w:lang w:val="en-AU"/>
    </w:rPr>
  </w:style>
  <w:style w:type="paragraph" w:customStyle="1" w:styleId="Ttulo41">
    <w:name w:val="Título 4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3"/>
    </w:pPr>
    <w:rPr>
      <w:rFonts w:ascii="Arial" w:hAnsi="Arial" w:cs="Arial"/>
      <w:b/>
      <w:bCs/>
      <w:color w:val="004080"/>
      <w:sz w:val="24"/>
      <w:szCs w:val="24"/>
      <w:shd w:val="clear" w:color="auto" w:fill="FFFFFF"/>
      <w:lang w:val="en-AU"/>
    </w:rPr>
  </w:style>
  <w:style w:type="paragraph" w:customStyle="1" w:styleId="Ttulo51">
    <w:name w:val="Título 5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4"/>
    </w:pPr>
    <w:rPr>
      <w:rFonts w:ascii="Arial" w:hAnsi="Arial" w:cs="Arial"/>
      <w:b/>
      <w:bCs/>
      <w:i/>
      <w:iCs/>
      <w:color w:val="004080"/>
      <w:sz w:val="24"/>
      <w:szCs w:val="24"/>
      <w:shd w:val="clear" w:color="auto" w:fill="FFFFFF"/>
      <w:lang w:val="en-AU"/>
    </w:rPr>
  </w:style>
  <w:style w:type="paragraph" w:customStyle="1" w:styleId="Ttulo61">
    <w:name w:val="Título 6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5"/>
    </w:pPr>
    <w:rPr>
      <w:rFonts w:ascii="Arial" w:hAnsi="Arial" w:cs="Arial"/>
      <w:b/>
      <w:bCs/>
      <w:color w:val="004080"/>
      <w:sz w:val="22"/>
      <w:szCs w:val="22"/>
      <w:shd w:val="clear" w:color="auto" w:fill="FFFFFF"/>
      <w:lang w:val="en-AU"/>
    </w:rPr>
  </w:style>
  <w:style w:type="paragraph" w:customStyle="1" w:styleId="Ttulo71">
    <w:name w:val="Título 7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6"/>
    </w:pPr>
    <w:rPr>
      <w:rFonts w:ascii="Arial" w:hAnsi="Arial" w:cs="Arial"/>
      <w:color w:val="004080"/>
      <w:sz w:val="22"/>
      <w:szCs w:val="22"/>
      <w:u w:val="single"/>
      <w:shd w:val="clear" w:color="auto" w:fill="FFFFFF"/>
      <w:lang w:val="en-AU"/>
    </w:rPr>
  </w:style>
  <w:style w:type="paragraph" w:customStyle="1" w:styleId="Ttulo81">
    <w:name w:val="Título 8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7"/>
    </w:pPr>
    <w:rPr>
      <w:rFonts w:ascii="Arial" w:hAnsi="Arial" w:cs="Arial"/>
      <w:i/>
      <w:iCs/>
      <w:color w:val="000000"/>
      <w:u w:val="single"/>
      <w:shd w:val="clear" w:color="auto" w:fill="FFFFFF"/>
      <w:lang w:val="en-AU"/>
    </w:rPr>
  </w:style>
  <w:style w:type="paragraph" w:customStyle="1" w:styleId="Ttulo91">
    <w:name w:val="Título 9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color w:val="004080"/>
      <w:sz w:val="22"/>
      <w:szCs w:val="22"/>
      <w:shd w:val="clear" w:color="auto" w:fill="FFFFFF"/>
      <w:lang w:val="en-AU"/>
    </w:rPr>
  </w:style>
  <w:style w:type="paragraph" w:styleId="Ttulo">
    <w:name w:val="Title"/>
    <w:basedOn w:val="Normal"/>
    <w:next w:val="Normal"/>
    <w:link w:val="TtuloChar"/>
    <w:uiPriority w:val="99"/>
    <w:qFormat/>
    <w:pPr>
      <w:spacing w:before="240" w:after="60"/>
      <w:jc w:val="center"/>
    </w:pPr>
    <w:rPr>
      <w:rFonts w:ascii="Verdana" w:hAnsi="Verdana" w:cs="Times New Roman"/>
      <w:b/>
      <w:bCs/>
      <w:color w:val="auto"/>
      <w:lang w:val="x-none" w:eastAsia="x-none"/>
    </w:rPr>
  </w:style>
  <w:style w:type="character" w:customStyle="1" w:styleId="TtuloChar">
    <w:name w:val="Título Char"/>
    <w:link w:val="Ttulo"/>
    <w:uiPriority w:val="99"/>
    <w:locked/>
    <w:rPr>
      <w:rFonts w:ascii="Verdana" w:hAnsi="Verdana" w:cs="Verdana"/>
      <w:b/>
      <w:bCs/>
    </w:rPr>
  </w:style>
  <w:style w:type="paragraph" w:customStyle="1" w:styleId="NumberedList">
    <w:name w:val="Numbered List"/>
    <w:next w:val="Normal"/>
    <w:uiPriority w:val="99"/>
    <w:pPr>
      <w:widowControl w:val="0"/>
      <w:autoSpaceDE w:val="0"/>
      <w:autoSpaceDN w:val="0"/>
      <w:adjustRightInd w:val="0"/>
      <w:ind w:left="360" w:hanging="36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BulletedList">
    <w:name w:val="Bulleted List"/>
    <w:next w:val="Normal"/>
    <w:uiPriority w:val="99"/>
    <w:pPr>
      <w:widowControl w:val="0"/>
      <w:autoSpaceDE w:val="0"/>
      <w:autoSpaceDN w:val="0"/>
      <w:adjustRightInd w:val="0"/>
      <w:ind w:left="360" w:hanging="36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styleId="Corpodetexto">
    <w:name w:val="Body Text"/>
    <w:basedOn w:val="Normal"/>
    <w:next w:val="Normal"/>
    <w:link w:val="CorpodetextoChar"/>
    <w:uiPriority w:val="99"/>
    <w:pPr>
      <w:spacing w:after="120"/>
    </w:pPr>
    <w:rPr>
      <w:rFonts w:cs="Times New Roman"/>
      <w:lang w:val="en-AU" w:eastAsia="x-none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Corpodetexto2">
    <w:name w:val="Body Text 2"/>
    <w:basedOn w:val="Normal"/>
    <w:next w:val="Normal"/>
    <w:link w:val="Corpodetexto2Char"/>
    <w:uiPriority w:val="99"/>
    <w:pPr>
      <w:spacing w:after="120" w:line="480" w:lineRule="auto"/>
    </w:pPr>
    <w:rPr>
      <w:rFonts w:cs="Times New Roman"/>
      <w:lang w:val="en-AU" w:eastAsia="x-none"/>
    </w:rPr>
  </w:style>
  <w:style w:type="character" w:customStyle="1" w:styleId="Corpodetexto2Char">
    <w:name w:val="Corpo de texto 2 Char"/>
    <w:link w:val="Corpodetexto2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Corpodetexto3">
    <w:name w:val="Body Text 3"/>
    <w:basedOn w:val="Normal"/>
    <w:next w:val="Normal"/>
    <w:link w:val="Corpodetexto3Char"/>
    <w:uiPriority w:val="99"/>
    <w:pPr>
      <w:spacing w:after="120"/>
    </w:pPr>
    <w:rPr>
      <w:rFonts w:cs="Times New Roman"/>
      <w:sz w:val="16"/>
      <w:szCs w:val="16"/>
      <w:lang w:val="en-AU" w:eastAsia="x-none"/>
    </w:rPr>
  </w:style>
  <w:style w:type="character" w:customStyle="1" w:styleId="Corpodetexto3Char">
    <w:name w:val="Corpo de texto 3 Char"/>
    <w:link w:val="Corpodetexto3"/>
    <w:uiPriority w:val="99"/>
    <w:semiHidden/>
    <w:locked/>
    <w:rPr>
      <w:rFonts w:ascii="Arial" w:hAnsi="Arial" w:cs="Arial"/>
      <w:color w:val="000000"/>
      <w:sz w:val="16"/>
      <w:szCs w:val="16"/>
      <w:lang w:val="en-AU" w:eastAsia="x-none"/>
    </w:rPr>
  </w:style>
  <w:style w:type="paragraph" w:styleId="Ttulodanota">
    <w:name w:val="Note Heading"/>
    <w:basedOn w:val="Normal"/>
    <w:next w:val="Normal"/>
    <w:link w:val="TtulodanotaChar"/>
    <w:uiPriority w:val="99"/>
    <w:rPr>
      <w:rFonts w:cs="Times New Roman"/>
      <w:lang w:val="en-AU" w:eastAsia="x-none"/>
    </w:rPr>
  </w:style>
  <w:style w:type="character" w:customStyle="1" w:styleId="TtulodanotaChar">
    <w:name w:val="Título da nota Char"/>
    <w:link w:val="Ttulodanota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TextosemFormatao">
    <w:name w:val="Plain Text"/>
    <w:basedOn w:val="Normal"/>
    <w:next w:val="Normal"/>
    <w:link w:val="TextosemFormataoChar"/>
    <w:uiPriority w:val="99"/>
    <w:rPr>
      <w:rFonts w:ascii="Courier New" w:hAnsi="Courier New" w:cs="Times New Roman"/>
      <w:lang w:val="en-AU" w:eastAsia="x-none"/>
    </w:rPr>
  </w:style>
  <w:style w:type="character" w:customStyle="1" w:styleId="TextosemFormataoChar">
    <w:name w:val="Texto sem Formatação Char"/>
    <w:link w:val="TextosemFormatao"/>
    <w:uiPriority w:val="99"/>
    <w:semiHidden/>
    <w:locked/>
    <w:rPr>
      <w:rFonts w:ascii="Courier New" w:hAnsi="Courier New" w:cs="Courier New"/>
      <w:color w:val="000000"/>
      <w:sz w:val="20"/>
      <w:szCs w:val="20"/>
      <w:lang w:val="en-AU" w:eastAsia="x-none"/>
    </w:rPr>
  </w:style>
  <w:style w:type="character" w:styleId="Forte">
    <w:name w:val="Strong"/>
    <w:uiPriority w:val="99"/>
    <w:qFormat/>
    <w:rPr>
      <w:rFonts w:cs="Times New Roman"/>
      <w:b/>
      <w:bCs/>
    </w:rPr>
  </w:style>
  <w:style w:type="character" w:styleId="nfase">
    <w:name w:val="Emphasis"/>
    <w:uiPriority w:val="99"/>
    <w:qFormat/>
    <w:rPr>
      <w:rFonts w:cs="Times New Roman"/>
      <w:i/>
      <w:iCs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customStyle="1" w:styleId="Rodap1">
    <w:name w:val="Rodapé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Cabealho1">
    <w:name w:val="Cabeçalho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Code">
    <w:name w:val="Code"/>
    <w:next w:val="Norma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Pr>
      <w:rFonts w:ascii="Times New Roman" w:hAnsi="Times New Roman"/>
      <w:i/>
      <w:color w:val="004080"/>
      <w:sz w:val="20"/>
      <w:shd w:val="clear" w:color="auto" w:fill="FFFFFF"/>
    </w:rPr>
  </w:style>
  <w:style w:type="character" w:customStyle="1" w:styleId="TableHeading">
    <w:name w:val="Table Heading"/>
    <w:uiPriority w:val="99"/>
    <w:rPr>
      <w:rFonts w:ascii="Times New Roman" w:hAnsi="Times New Roman"/>
      <w:b/>
      <w:color w:val="000000"/>
      <w:sz w:val="22"/>
      <w:shd w:val="clear" w:color="auto" w:fill="FFFFFF"/>
    </w:rPr>
  </w:style>
  <w:style w:type="character" w:customStyle="1" w:styleId="SSBookmark">
    <w:name w:val="SSBookmark"/>
    <w:uiPriority w:val="99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Pr>
      <w:rFonts w:ascii="Times New Roman" w:hAnsi="Times New Roman"/>
      <w:b/>
      <w:color w:val="000000"/>
      <w:sz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i/>
      <w:iCs/>
      <w:color w:val="0000A0"/>
      <w:shd w:val="clear" w:color="auto" w:fill="FFFFFF"/>
      <w:lang w:val="en-AU"/>
    </w:rPr>
  </w:style>
  <w:style w:type="character" w:customStyle="1" w:styleId="CabealhoChar">
    <w:name w:val="Cabeçalho Char"/>
    <w:uiPriority w:val="99"/>
  </w:style>
  <w:style w:type="character" w:customStyle="1" w:styleId="RodapChar">
    <w:name w:val="Rodapé Char"/>
    <w:uiPriority w:val="99"/>
    <w:rPr>
      <w:sz w:val="16"/>
    </w:rPr>
  </w:style>
  <w:style w:type="paragraph" w:customStyle="1" w:styleId="conteudo">
    <w:name w:val="conteudo"/>
    <w:uiPriority w:val="99"/>
    <w:pPr>
      <w:widowControl w:val="0"/>
      <w:autoSpaceDE w:val="0"/>
      <w:autoSpaceDN w:val="0"/>
      <w:adjustRightInd w:val="0"/>
      <w:spacing w:before="360" w:after="120"/>
      <w:jc w:val="both"/>
    </w:pPr>
    <w:rPr>
      <w:rFonts w:ascii="Arial" w:hAnsi="Arial" w:cs="Arial"/>
      <w:b/>
      <w:bCs/>
      <w:sz w:val="28"/>
      <w:szCs w:val="28"/>
      <w:lang w:val="en-AU"/>
    </w:rPr>
  </w:style>
  <w:style w:type="paragraph" w:customStyle="1" w:styleId="Indice1">
    <w:name w:val="Indice1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Verdana" w:hAnsi="Verdana" w:cs="Verdana"/>
      <w:b/>
      <w:bCs/>
      <w:lang w:val="en-AU"/>
    </w:rPr>
  </w:style>
  <w:style w:type="character" w:customStyle="1" w:styleId="Indice1Char">
    <w:name w:val="Indice1 Char"/>
    <w:uiPriority w:val="99"/>
    <w:rPr>
      <w:rFonts w:ascii="Verdana" w:hAnsi="Verdana"/>
      <w:b/>
    </w:rPr>
  </w:style>
  <w:style w:type="paragraph" w:customStyle="1" w:styleId="Indice2">
    <w:name w:val="Indice2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sz w:val="22"/>
      <w:szCs w:val="22"/>
      <w:lang w:val="en-AU"/>
    </w:rPr>
  </w:style>
  <w:style w:type="character" w:customStyle="1" w:styleId="Indice2Char">
    <w:name w:val="Indice2 Char"/>
    <w:uiPriority w:val="99"/>
    <w:rPr>
      <w:b/>
      <w:sz w:val="22"/>
    </w:rPr>
  </w:style>
  <w:style w:type="paragraph" w:customStyle="1" w:styleId="Indice">
    <w:name w:val="Indice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lang w:val="en-AU"/>
    </w:rPr>
  </w:style>
  <w:style w:type="character" w:customStyle="1" w:styleId="IndiceChar">
    <w:name w:val="Indice Char"/>
    <w:uiPriority w:val="99"/>
    <w:rPr>
      <w:b/>
    </w:rPr>
  </w:style>
  <w:style w:type="paragraph" w:customStyle="1" w:styleId="Indice4">
    <w:name w:val="Indice 4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lang w:val="en-AU"/>
    </w:rPr>
  </w:style>
  <w:style w:type="character" w:customStyle="1" w:styleId="Indice4Char">
    <w:name w:val="Indice 4 Char"/>
    <w:uiPriority w:val="99"/>
    <w:rPr>
      <w:b/>
    </w:rPr>
  </w:style>
  <w:style w:type="paragraph" w:customStyle="1" w:styleId="DefinitionTerm">
    <w:name w:val="Definition Term"/>
    <w:next w:val="DefinitionList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AU"/>
    </w:rPr>
  </w:style>
  <w:style w:type="paragraph" w:customStyle="1" w:styleId="DefinitionList">
    <w:name w:val="Definition List"/>
    <w:next w:val="DefinitionTerm"/>
    <w:uiPriority w:val="99"/>
    <w:pPr>
      <w:widowControl w:val="0"/>
      <w:autoSpaceDE w:val="0"/>
      <w:autoSpaceDN w:val="0"/>
      <w:adjustRightInd w:val="0"/>
      <w:ind w:left="360"/>
    </w:pPr>
    <w:rPr>
      <w:rFonts w:ascii="Arial" w:hAnsi="Arial" w:cs="Arial"/>
      <w:sz w:val="24"/>
      <w:szCs w:val="24"/>
      <w:lang w:val="en-AU"/>
    </w:rPr>
  </w:style>
  <w:style w:type="character" w:customStyle="1" w:styleId="Definition">
    <w:name w:val="Definition"/>
    <w:uiPriority w:val="99"/>
    <w:rPr>
      <w:i/>
    </w:rPr>
  </w:style>
  <w:style w:type="paragraph" w:customStyle="1" w:styleId="H1">
    <w:name w:val="H1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1"/>
    </w:pPr>
    <w:rPr>
      <w:rFonts w:ascii="Arial" w:hAnsi="Arial" w:cs="Arial"/>
      <w:b/>
      <w:bCs/>
      <w:sz w:val="48"/>
      <w:szCs w:val="48"/>
      <w:lang w:val="en-AU"/>
    </w:rPr>
  </w:style>
  <w:style w:type="paragraph" w:customStyle="1" w:styleId="H2">
    <w:name w:val="H2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2"/>
    </w:pPr>
    <w:rPr>
      <w:rFonts w:ascii="Arial" w:hAnsi="Arial" w:cs="Arial"/>
      <w:b/>
      <w:bCs/>
      <w:sz w:val="36"/>
      <w:szCs w:val="36"/>
      <w:lang w:val="en-AU"/>
    </w:rPr>
  </w:style>
  <w:style w:type="paragraph" w:customStyle="1" w:styleId="H3">
    <w:name w:val="H3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3"/>
    </w:pPr>
    <w:rPr>
      <w:rFonts w:ascii="Arial" w:hAnsi="Arial" w:cs="Arial"/>
      <w:b/>
      <w:bCs/>
      <w:sz w:val="28"/>
      <w:szCs w:val="28"/>
      <w:lang w:val="en-AU"/>
    </w:rPr>
  </w:style>
  <w:style w:type="paragraph" w:customStyle="1" w:styleId="H4">
    <w:name w:val="H4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4"/>
    </w:pPr>
    <w:rPr>
      <w:rFonts w:ascii="Arial" w:hAnsi="Arial" w:cs="Arial"/>
      <w:b/>
      <w:bCs/>
      <w:sz w:val="24"/>
      <w:szCs w:val="24"/>
      <w:lang w:val="en-AU"/>
    </w:rPr>
  </w:style>
  <w:style w:type="paragraph" w:customStyle="1" w:styleId="H5">
    <w:name w:val="H5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5"/>
    </w:pPr>
    <w:rPr>
      <w:rFonts w:ascii="Arial" w:hAnsi="Arial" w:cs="Arial"/>
      <w:b/>
      <w:bCs/>
      <w:lang w:val="en-AU"/>
    </w:rPr>
  </w:style>
  <w:style w:type="paragraph" w:customStyle="1" w:styleId="H6">
    <w:name w:val="H6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6"/>
    </w:pPr>
    <w:rPr>
      <w:rFonts w:ascii="Arial" w:hAnsi="Arial" w:cs="Arial"/>
      <w:b/>
      <w:bCs/>
      <w:sz w:val="16"/>
      <w:szCs w:val="16"/>
      <w:lang w:val="en-AU"/>
    </w:rPr>
  </w:style>
  <w:style w:type="paragraph" w:customStyle="1" w:styleId="Address">
    <w:name w:val="Address"/>
    <w:next w:val="Normal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i/>
      <w:iCs/>
      <w:sz w:val="24"/>
      <w:szCs w:val="24"/>
      <w:lang w:val="en-AU"/>
    </w:rPr>
  </w:style>
  <w:style w:type="paragraph" w:customStyle="1" w:styleId="Blockquote">
    <w:name w:val="Blockquote"/>
    <w:next w:val="Normal"/>
    <w:uiPriority w:val="99"/>
    <w:pPr>
      <w:widowControl w:val="0"/>
      <w:autoSpaceDE w:val="0"/>
      <w:autoSpaceDN w:val="0"/>
      <w:adjustRightInd w:val="0"/>
      <w:spacing w:before="100" w:after="100"/>
      <w:ind w:left="360" w:right="360"/>
    </w:pPr>
    <w:rPr>
      <w:rFonts w:ascii="Arial" w:hAnsi="Arial" w:cs="Arial"/>
      <w:sz w:val="24"/>
      <w:szCs w:val="24"/>
      <w:lang w:val="en-AU"/>
    </w:rPr>
  </w:style>
  <w:style w:type="character" w:customStyle="1" w:styleId="CITE">
    <w:name w:val="CITE"/>
    <w:uiPriority w:val="99"/>
    <w:rPr>
      <w:i/>
    </w:rPr>
  </w:style>
  <w:style w:type="character" w:customStyle="1" w:styleId="CODE0">
    <w:name w:val="CODE"/>
    <w:uiPriority w:val="99"/>
    <w:rPr>
      <w:rFonts w:ascii="Courier New" w:hAnsi="Courier New"/>
      <w:sz w:val="20"/>
    </w:rPr>
  </w:style>
  <w:style w:type="character" w:styleId="HiperlinkVisitado">
    <w:name w:val="FollowedHyperlink"/>
    <w:uiPriority w:val="99"/>
    <w:rPr>
      <w:rFonts w:cs="Times New Roman"/>
      <w:color w:val="800080"/>
      <w:u w:val="single"/>
    </w:rPr>
  </w:style>
  <w:style w:type="character" w:customStyle="1" w:styleId="Keyboard">
    <w:name w:val="Keyboard"/>
    <w:uiPriority w:val="99"/>
    <w:rPr>
      <w:rFonts w:ascii="Courier New" w:hAnsi="Courier New"/>
      <w:b/>
      <w:sz w:val="20"/>
    </w:rPr>
  </w:style>
  <w:style w:type="paragraph" w:customStyle="1" w:styleId="Preformatted">
    <w:name w:val="Preformatted"/>
    <w:next w:val="Norma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lang w:val="en-AU"/>
    </w:rPr>
  </w:style>
  <w:style w:type="paragraph" w:customStyle="1" w:styleId="z-BottomofForm">
    <w:name w:val="z-Bottom of Form"/>
    <w:next w:val="Normal"/>
    <w:uiPriority w:val="99"/>
    <w:pPr>
      <w:widowControl w:val="0"/>
      <w:pBdr>
        <w:top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  <w:lang w:val="en-AU"/>
    </w:rPr>
  </w:style>
  <w:style w:type="paragraph" w:customStyle="1" w:styleId="z-TopofForm">
    <w:name w:val="z-Top of Form"/>
    <w:next w:val="Normal"/>
    <w:uiPriority w:val="99"/>
    <w:pPr>
      <w:widowControl w:val="0"/>
      <w:pBdr>
        <w:bottom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  <w:lang w:val="en-AU"/>
    </w:rPr>
  </w:style>
  <w:style w:type="character" w:customStyle="1" w:styleId="Sample">
    <w:name w:val="Sample"/>
    <w:uiPriority w:val="99"/>
    <w:rPr>
      <w:rFonts w:ascii="Courier New" w:hAnsi="Courier New"/>
    </w:rPr>
  </w:style>
  <w:style w:type="character" w:customStyle="1" w:styleId="Typewriter">
    <w:name w:val="Typewriter"/>
    <w:uiPriority w:val="99"/>
    <w:rPr>
      <w:rFonts w:ascii="Courier New" w:hAnsi="Courier New"/>
      <w:sz w:val="20"/>
    </w:rPr>
  </w:style>
  <w:style w:type="character" w:customStyle="1" w:styleId="Variable">
    <w:name w:val="Variable"/>
    <w:uiPriority w:val="99"/>
    <w:rPr>
      <w:i/>
    </w:rPr>
  </w:style>
  <w:style w:type="character" w:customStyle="1" w:styleId="HTMLMarkup">
    <w:name w:val="HTML Markup"/>
    <w:uiPriority w:val="99"/>
    <w:rPr>
      <w:vanish/>
      <w:color w:val="FF0000"/>
    </w:rPr>
  </w:style>
  <w:style w:type="character" w:customStyle="1" w:styleId="Comment">
    <w:name w:val="Comment"/>
    <w:uiPriority w:val="99"/>
    <w:rPr>
      <w:vanish/>
    </w:rPr>
  </w:style>
  <w:style w:type="paragraph" w:styleId="SemEspaamento">
    <w:name w:val="No Spacing"/>
    <w:uiPriority w:val="99"/>
    <w:qFormat/>
    <w:pPr>
      <w:widowControl w:val="0"/>
      <w:autoSpaceDE w:val="0"/>
      <w:autoSpaceDN w:val="0"/>
      <w:adjustRightInd w:val="0"/>
    </w:pPr>
    <w:rPr>
      <w:rFonts w:cs="Calibri"/>
      <w:sz w:val="22"/>
      <w:szCs w:val="22"/>
      <w:lang w:val="en-AU"/>
    </w:rPr>
  </w:style>
  <w:style w:type="character" w:customStyle="1" w:styleId="st1">
    <w:name w:val="st1"/>
    <w:basedOn w:val="Fontepargpadro"/>
    <w:rsid w:val="00BB0F30"/>
  </w:style>
  <w:style w:type="paragraph" w:styleId="Textodebalo">
    <w:name w:val="Balloon Text"/>
    <w:basedOn w:val="Normal"/>
    <w:link w:val="TextodebaloChar"/>
    <w:uiPriority w:val="99"/>
    <w:semiHidden/>
    <w:unhideWhenUsed/>
    <w:rsid w:val="006C27A6"/>
    <w:rPr>
      <w:rFonts w:ascii="Tahoma" w:hAnsi="Tahoma" w:cs="Times New Roman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6C27A6"/>
    <w:rPr>
      <w:rFonts w:ascii="Tahoma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har1"/>
    <w:uiPriority w:val="99"/>
    <w:unhideWhenUsed/>
    <w:rsid w:val="00361422"/>
    <w:pPr>
      <w:tabs>
        <w:tab w:val="center" w:pos="4252"/>
        <w:tab w:val="right" w:pos="8504"/>
      </w:tabs>
    </w:pPr>
    <w:rPr>
      <w:rFonts w:cs="Times New Roman"/>
      <w:lang w:val="x-none" w:eastAsia="x-none"/>
    </w:rPr>
  </w:style>
  <w:style w:type="character" w:customStyle="1" w:styleId="CabealhoChar1">
    <w:name w:val="Cabeçalho Char1"/>
    <w:link w:val="Cabealho"/>
    <w:uiPriority w:val="99"/>
    <w:rsid w:val="00361422"/>
    <w:rPr>
      <w:rFonts w:ascii="Arial" w:hAnsi="Arial" w:cs="Arial"/>
      <w:color w:val="000000"/>
    </w:rPr>
  </w:style>
  <w:style w:type="paragraph" w:styleId="Rodap">
    <w:name w:val="footer"/>
    <w:basedOn w:val="Normal"/>
    <w:link w:val="RodapChar1"/>
    <w:uiPriority w:val="99"/>
    <w:unhideWhenUsed/>
    <w:rsid w:val="00361422"/>
    <w:pPr>
      <w:tabs>
        <w:tab w:val="center" w:pos="4252"/>
        <w:tab w:val="right" w:pos="8504"/>
      </w:tabs>
    </w:pPr>
    <w:rPr>
      <w:rFonts w:cs="Times New Roman"/>
      <w:lang w:val="x-none" w:eastAsia="x-none"/>
    </w:rPr>
  </w:style>
  <w:style w:type="character" w:customStyle="1" w:styleId="RodapChar1">
    <w:name w:val="Rodapé Char1"/>
    <w:link w:val="Rodap"/>
    <w:uiPriority w:val="99"/>
    <w:rsid w:val="00361422"/>
    <w:rPr>
      <w:rFonts w:ascii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8A167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shd w:val="clear" w:color="auto" w:fil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\Documentos\Detalhamento%20-%20Elementos%20do%20Prot&#243;tipo%20-%20Confirmar%20Compr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73B0FD-27F8-4F1E-B48B-CF27E0940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Detalhamento - Elementos do Protótipo - Confirmar Compra</Template>
  <TotalTime>264</TotalTime>
  <Pages>8</Pages>
  <Words>713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TADEU GERALDO</dc:creator>
  <cp:keywords/>
  <cp:lastModifiedBy>Felipe Tadeu</cp:lastModifiedBy>
  <cp:revision>10</cp:revision>
  <cp:lastPrinted>2012-01-02T18:17:00Z</cp:lastPrinted>
  <dcterms:created xsi:type="dcterms:W3CDTF">2017-10-13T13:55:00Z</dcterms:created>
  <dcterms:modified xsi:type="dcterms:W3CDTF">2017-10-20T03:12:00Z</dcterms:modified>
</cp:coreProperties>
</file>