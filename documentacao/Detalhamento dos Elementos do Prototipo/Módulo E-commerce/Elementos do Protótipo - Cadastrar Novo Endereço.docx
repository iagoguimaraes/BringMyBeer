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002EC0">
              <w:rPr>
                <w:color w:val="auto"/>
                <w:sz w:val="22"/>
                <w:szCs w:val="24"/>
                <w:shd w:val="clear" w:color="auto" w:fill="auto"/>
              </w:rPr>
              <w:t>7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002EC0" w:rsidP="00F07796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Cadastrar Novo Endereço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002EC0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t xml:space="preserve"> </w:t>
      </w:r>
      <w:r w:rsidR="002A6814"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="002A6814"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5948E2">
        <w:rPr>
          <w:b/>
          <w:color w:val="4F81BD"/>
          <w:sz w:val="24"/>
          <w:szCs w:val="24"/>
          <w:shd w:val="clear" w:color="auto" w:fill="auto"/>
        </w:rPr>
        <w:t>7</w: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</w:t>
      </w:r>
      <w:r>
        <w:rPr>
          <w:b/>
          <w:color w:val="4F81BD"/>
          <w:sz w:val="24"/>
          <w:szCs w:val="24"/>
          <w:shd w:val="clear" w:color="auto" w:fill="auto"/>
        </w:rPr>
        <w:t>Cadastrar Novo Endereço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  <w:bookmarkStart w:id="4" w:name="_GoBack"/>
      <w:bookmarkEnd w:id="4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2"/>
      <w:bookmarkEnd w:id="3"/>
      <w:r w:rsidR="00002EC0">
        <w:rPr>
          <w:b/>
          <w:color w:val="auto"/>
          <w:sz w:val="24"/>
          <w:szCs w:val="24"/>
          <w:shd w:val="clear" w:color="auto" w:fill="auto"/>
        </w:rPr>
        <w:t>Cadastrar Novo Endereço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EF07D4" w:rsidRDefault="001075BD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3807730" cy="41719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Localidade_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55" cy="41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C0" w:rsidRDefault="00002EC0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2558AA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002EC0">
        <w:rPr>
          <w:rFonts w:ascii="Verdana" w:hAnsi="Verdana"/>
          <w:bCs w:val="0"/>
          <w:sz w:val="18"/>
          <w:szCs w:val="24"/>
          <w:lang w:val="pt-BR"/>
        </w:rPr>
        <w:tab/>
        <w:t>Cadastrar Novo Endereço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320"/>
        <w:gridCol w:w="1180"/>
        <w:gridCol w:w="1380"/>
        <w:gridCol w:w="1060"/>
        <w:gridCol w:w="1960"/>
      </w:tblGrid>
      <w:tr w:rsidR="00002EC0" w:rsidRPr="00002EC0" w:rsidTr="00002EC0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002EC0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002EC0" w:rsidRPr="00002EC0" w:rsidTr="00002EC0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CEP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CEP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>Recebe o CEP do cliente a ser cadastro no sistema.</w:t>
            </w:r>
          </w:p>
        </w:tc>
      </w:tr>
      <w:tr w:rsidR="00002EC0" w:rsidRPr="00002EC0" w:rsidTr="00002EC0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Rua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>Recebe a rua do endereço do cliente a ser cadastro no sistema.</w:t>
            </w:r>
          </w:p>
        </w:tc>
      </w:tr>
      <w:tr w:rsidR="00002EC0" w:rsidRPr="00002EC0" w:rsidTr="00002EC0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Numero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 xml:space="preserve">Recebe a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numero</w:t>
            </w:r>
            <w:proofErr w:type="spellEnd"/>
            <w:r w:rsidRPr="00002EC0">
              <w:rPr>
                <w:color w:val="4F81BD"/>
                <w:shd w:val="clear" w:color="auto" w:fill="auto"/>
              </w:rPr>
              <w:t xml:space="preserve"> do endereço do cliente a ser cadastro no sistema.</w:t>
            </w:r>
          </w:p>
        </w:tc>
      </w:tr>
      <w:tr w:rsidR="00002EC0" w:rsidRPr="00002EC0" w:rsidTr="00002EC0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Complemento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>Recebe a complemento do endereço do cliente a ser cadastro no sistema.</w:t>
            </w:r>
          </w:p>
        </w:tc>
      </w:tr>
      <w:tr w:rsidR="00002EC0" w:rsidRPr="00002EC0" w:rsidTr="00002EC0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Bairro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>Recebe o bairro o do endereço do cliente a ser cadastro no sistema.</w:t>
            </w:r>
          </w:p>
        </w:tc>
      </w:tr>
      <w:tr w:rsidR="00002EC0" w:rsidRPr="00002EC0" w:rsidTr="00002EC0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Cidade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002EC0">
              <w:rPr>
                <w:color w:val="4F81BD"/>
                <w:shd w:val="clear" w:color="auto" w:fill="auto"/>
              </w:rPr>
              <w:t>Recebe a cidade do endereço do cliente a ser cadastro no sistema.</w:t>
            </w:r>
          </w:p>
        </w:tc>
      </w:tr>
      <w:tr w:rsidR="00002EC0" w:rsidRPr="00002EC0" w:rsidTr="00002EC0">
        <w:trPr>
          <w:trHeight w:val="1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UF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002EC0">
              <w:rPr>
                <w:color w:val="4F81BD"/>
                <w:shd w:val="clear" w:color="auto" w:fill="auto"/>
              </w:rPr>
              <w:t>select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Seleção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002EC0">
              <w:rPr>
                <w:b/>
                <w:bCs/>
                <w:color w:val="4F81BD"/>
                <w:shd w:val="clear" w:color="auto" w:fill="auto"/>
              </w:rPr>
              <w:t>Select</w:t>
            </w:r>
            <w:proofErr w:type="spellEnd"/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 - </w:t>
            </w:r>
            <w:r w:rsidRPr="00002EC0">
              <w:rPr>
                <w:color w:val="4F81BD"/>
                <w:shd w:val="clear" w:color="auto" w:fill="auto"/>
              </w:rPr>
              <w:t>Possibilita a seleção da UF para o endereço do cliente a ser cadastrado no sistema.</w:t>
            </w:r>
          </w:p>
        </w:tc>
      </w:tr>
      <w:tr w:rsidR="00002EC0" w:rsidRPr="00002EC0" w:rsidTr="00002EC0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FINALIZAR CADASTRO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002EC0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002EC0">
              <w:rPr>
                <w:color w:val="4F81BD"/>
                <w:shd w:val="clear" w:color="auto" w:fill="auto"/>
              </w:rPr>
              <w:t xml:space="preserve">Cadastra o endereço do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002EC0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002EC0" w:rsidRPr="00002EC0" w:rsidTr="00002EC0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LIMPAR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002EC0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002EC0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C0" w:rsidRPr="00002EC0" w:rsidRDefault="00002EC0" w:rsidP="00002EC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002EC0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002EC0">
              <w:rPr>
                <w:color w:val="4F81BD"/>
                <w:shd w:val="clear" w:color="auto" w:fill="auto"/>
              </w:rPr>
              <w:t xml:space="preserve">Limpa os campos do </w:t>
            </w:r>
            <w:proofErr w:type="spellStart"/>
            <w:r w:rsidRPr="00002EC0">
              <w:rPr>
                <w:color w:val="4F81BD"/>
                <w:shd w:val="clear" w:color="auto" w:fill="auto"/>
              </w:rPr>
              <w:t>formulario</w:t>
            </w:r>
            <w:proofErr w:type="spellEnd"/>
            <w:r w:rsidRPr="00002EC0">
              <w:rPr>
                <w:color w:val="4F81BD"/>
                <w:shd w:val="clear" w:color="auto" w:fill="auto"/>
              </w:rPr>
              <w:t>.</w:t>
            </w: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8"/>
    <w:bookmarkEnd w:id="9"/>
    <w:p w:rsidR="00BA304E" w:rsidRDefault="00BA304E" w:rsidP="002A6814">
      <w:pPr>
        <w:rPr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="002558AA"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002EC0">
        <w:rPr>
          <w:b/>
          <w:color w:val="auto"/>
          <w:sz w:val="24"/>
          <w:szCs w:val="24"/>
          <w:shd w:val="clear" w:color="auto" w:fill="auto"/>
        </w:rPr>
        <w:t>Cadastrar Endereço de Entrega</w:t>
      </w:r>
      <w:r>
        <w:rPr>
          <w:b/>
          <w:color w:val="auto"/>
          <w:sz w:val="24"/>
          <w:szCs w:val="24"/>
          <w:shd w:val="clear" w:color="auto" w:fill="auto"/>
        </w:rPr>
        <w:t xml:space="preserve"> – Desktop </w:t>
      </w:r>
    </w:p>
    <w:p w:rsidR="00002EC0" w:rsidRDefault="00002EC0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002EC0" w:rsidRDefault="00002EC0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4068880" cy="31718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erecoEntrega_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8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DA" w:rsidRPr="00002EC0" w:rsidRDefault="00A86FDA" w:rsidP="00A86FDA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 w:rsidRPr="00002EC0"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002EC0">
        <w:rPr>
          <w:rFonts w:ascii="Verdana" w:hAnsi="Verdana"/>
          <w:bCs w:val="0"/>
          <w:sz w:val="18"/>
          <w:szCs w:val="24"/>
          <w:lang w:val="pt-BR"/>
        </w:rPr>
        <w:t>Cadastrar Endereço de Entrega</w:t>
      </w:r>
      <w:r w:rsidRPr="00002EC0">
        <w:rPr>
          <w:rFonts w:ascii="Verdana" w:hAnsi="Verdana"/>
          <w:bCs w:val="0"/>
          <w:sz w:val="18"/>
          <w:szCs w:val="24"/>
          <w:lang w:val="pt-BR"/>
        </w:rPr>
        <w:t xml:space="preserve"> - Desktop)</w:t>
      </w:r>
    </w:p>
    <w:p w:rsidR="00A86FDA" w:rsidRDefault="00A86FDA" w:rsidP="002A6814">
      <w:pPr>
        <w:rPr>
          <w:b/>
          <w:color w:val="auto"/>
          <w:sz w:val="24"/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378"/>
        <w:gridCol w:w="1311"/>
        <w:gridCol w:w="1166"/>
        <w:gridCol w:w="1326"/>
        <w:gridCol w:w="1049"/>
        <w:gridCol w:w="1996"/>
      </w:tblGrid>
      <w:tr w:rsidR="00E9607C" w:rsidRPr="00E9607C" w:rsidTr="00E9607C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E9607C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E9607C" w:rsidRPr="00E9607C" w:rsidTr="00E9607C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Navegação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607C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Breadcumb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607C">
              <w:rPr>
                <w:b/>
                <w:bCs/>
                <w:color w:val="4F81BD"/>
                <w:shd w:val="clear" w:color="auto" w:fill="auto"/>
              </w:rPr>
              <w:t xml:space="preserve">Navegação - </w:t>
            </w:r>
            <w:r w:rsidRPr="00E9607C">
              <w:rPr>
                <w:color w:val="4F81BD"/>
                <w:shd w:val="clear" w:color="auto" w:fill="auto"/>
              </w:rPr>
              <w:t xml:space="preserve">Exibe a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sequencia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 xml:space="preserve"> de telas até a tela inicial.</w:t>
            </w:r>
          </w:p>
        </w:tc>
      </w:tr>
      <w:tr w:rsidR="00E9607C" w:rsidRPr="00E9607C" w:rsidTr="00E9607C">
        <w:trPr>
          <w:trHeight w:val="71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Endereços de Entrega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607C">
              <w:rPr>
                <w:color w:val="4F81BD"/>
                <w:shd w:val="clear" w:color="auto" w:fill="auto"/>
              </w:rPr>
              <w:t>table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607C">
              <w:rPr>
                <w:b/>
                <w:bCs/>
                <w:color w:val="4F81BD"/>
                <w:shd w:val="clear" w:color="auto" w:fill="auto"/>
              </w:rPr>
              <w:t xml:space="preserve">Lista - </w:t>
            </w:r>
            <w:r w:rsidRPr="00E9607C">
              <w:rPr>
                <w:color w:val="4F81BD"/>
                <w:shd w:val="clear" w:color="auto" w:fill="auto"/>
              </w:rPr>
              <w:t xml:space="preserve">resultado da consulta de endereços de entrega cadastrados no sistema para o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logado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>.</w:t>
            </w:r>
            <w:r w:rsidRPr="00E9607C">
              <w:rPr>
                <w:b/>
                <w:bCs/>
                <w:color w:val="4F81BD"/>
                <w:shd w:val="clear" w:color="auto" w:fill="auto"/>
              </w:rPr>
              <w:br/>
              <w:t>Comportamento:</w:t>
            </w:r>
            <w:r w:rsidRPr="00E9607C">
              <w:rPr>
                <w:b/>
                <w:bCs/>
                <w:color w:val="4F81BD"/>
                <w:shd w:val="clear" w:color="auto" w:fill="auto"/>
              </w:rPr>
              <w:br/>
            </w:r>
            <w:r w:rsidRPr="00E9607C">
              <w:rPr>
                <w:color w:val="4F81BD"/>
                <w:shd w:val="clear" w:color="auto" w:fill="auto"/>
              </w:rPr>
              <w:t xml:space="preserve">Os valores serão ordenados primeiramente de acordo com os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 xml:space="preserve"> podendo ser ordenados pelas outras colunas. Linhas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clicaveis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>.</w:t>
            </w:r>
            <w:r w:rsidRPr="00E9607C">
              <w:rPr>
                <w:b/>
                <w:bCs/>
                <w:color w:val="4F81BD"/>
                <w:shd w:val="clear" w:color="auto" w:fill="auto"/>
              </w:rPr>
              <w:br/>
              <w:t>Comportamento(2):</w:t>
            </w:r>
            <w:r w:rsidRPr="00E9607C">
              <w:rPr>
                <w:b/>
                <w:bCs/>
                <w:color w:val="4F81BD"/>
                <w:shd w:val="clear" w:color="auto" w:fill="auto"/>
              </w:rPr>
              <w:br/>
            </w:r>
            <w:r w:rsidRPr="00E9607C">
              <w:rPr>
                <w:color w:val="4F81BD"/>
                <w:shd w:val="clear" w:color="auto" w:fill="auto"/>
              </w:rPr>
              <w:t xml:space="preserve">Em cada linha é exibido um lápis para a alteração do endereço, ao ser clicado a tela descrita acima é chamada listando os campos </w:t>
            </w:r>
            <w:proofErr w:type="spellStart"/>
            <w:r w:rsidRPr="00E9607C">
              <w:rPr>
                <w:color w:val="4F81BD"/>
                <w:shd w:val="clear" w:color="auto" w:fill="auto"/>
              </w:rPr>
              <w:t>populados</w:t>
            </w:r>
            <w:proofErr w:type="spellEnd"/>
            <w:r w:rsidRPr="00E9607C">
              <w:rPr>
                <w:color w:val="4F81BD"/>
                <w:shd w:val="clear" w:color="auto" w:fill="auto"/>
              </w:rPr>
              <w:t xml:space="preserve"> com os valores que estão cadastrados possibilitando a edição dos valores.</w:t>
            </w:r>
          </w:p>
        </w:tc>
      </w:tr>
      <w:tr w:rsidR="00E9607C" w:rsidRPr="00E9607C" w:rsidTr="00E9607C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PROSSEGUIR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607C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607C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607C">
              <w:rPr>
                <w:color w:val="4F81BD"/>
                <w:shd w:val="clear" w:color="auto" w:fill="auto"/>
              </w:rPr>
              <w:t>Encerra a utilização do recurso.</w:t>
            </w:r>
          </w:p>
        </w:tc>
      </w:tr>
      <w:tr w:rsidR="00E9607C" w:rsidRPr="00E9607C" w:rsidTr="00E9607C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ADICIONAR OUTRO ENDEREÇO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607C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607C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07C" w:rsidRPr="00E9607C" w:rsidRDefault="00E9607C" w:rsidP="00E9607C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607C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607C">
              <w:rPr>
                <w:b/>
                <w:bCs/>
                <w:color w:val="4F81BD"/>
                <w:shd w:val="clear" w:color="auto" w:fill="auto"/>
              </w:rPr>
              <w:br/>
            </w:r>
            <w:r w:rsidRPr="00E9607C">
              <w:rPr>
                <w:color w:val="4F81BD"/>
                <w:shd w:val="clear" w:color="auto" w:fill="auto"/>
              </w:rPr>
              <w:t>Ao clicar, a tela descrita acima é aberta possibilitando a inserção de um novo endereço (campos de inserção) .</w:t>
            </w:r>
          </w:p>
        </w:tc>
      </w:tr>
    </w:tbl>
    <w:p w:rsidR="00E9607C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  <w:r>
        <w:rPr>
          <w:b/>
          <w:szCs w:val="24"/>
          <w:shd w:val="clear" w:color="auto" w:fill="auto"/>
        </w:rPr>
        <w:br/>
      </w: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E9607C" w:rsidRDefault="00E9607C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036974" cy="35814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LocalidadeParte1_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38" cy="36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C" w:rsidRDefault="00E9607C" w:rsidP="002A6814">
      <w:pPr>
        <w:rPr>
          <w:szCs w:val="24"/>
          <w:shd w:val="clear" w:color="auto" w:fill="auto"/>
        </w:rPr>
      </w:pPr>
    </w:p>
    <w:p w:rsidR="00E9607C" w:rsidRDefault="00E9607C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042380" cy="3629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oLocalidadeParte2_Mob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87" cy="36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4B" w:rsidRDefault="0082514B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004857" cy="356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derecoEntrega_Mob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34" cy="35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C" w:rsidRDefault="00E9607C" w:rsidP="002A6814">
      <w:pPr>
        <w:rPr>
          <w:szCs w:val="24"/>
          <w:shd w:val="clear" w:color="auto" w:fill="auto"/>
        </w:rPr>
      </w:pPr>
    </w:p>
    <w:sectPr w:rsidR="00E9607C" w:rsidSect="0015370D">
      <w:headerReference w:type="default" r:id="rId13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BA304E" w:rsidRDefault="00EF07D4" w:rsidP="004100D7">
    <w:pPr>
      <w:pStyle w:val="Cabealho"/>
      <w:rPr>
        <w:lang w:val="en-US"/>
      </w:rPr>
    </w:pPr>
    <w:r w:rsidRPr="00BA304E">
      <w:rPr>
        <w:lang w:val="en-US"/>
      </w:rPr>
      <w:t>Bring My Bear</w:t>
    </w:r>
    <w:r>
      <w:t>/</w:t>
    </w:r>
    <w:r w:rsidRPr="00BA304E">
      <w:rPr>
        <w:lang w:val="en-US"/>
      </w:rPr>
      <w:t xml:space="preserve">Módulo </w:t>
    </w:r>
    <w:r w:rsidR="00BA304E">
      <w:rPr>
        <w:lang w:val="en-US"/>
      </w:rPr>
      <w:t>E-commerce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2EC0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075BD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0F8"/>
    <w:rsid w:val="002024AB"/>
    <w:rsid w:val="0021584D"/>
    <w:rsid w:val="002200EF"/>
    <w:rsid w:val="00230003"/>
    <w:rsid w:val="002326C8"/>
    <w:rsid w:val="002558AA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1A75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48E2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514B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429F3"/>
    <w:rsid w:val="00A5517D"/>
    <w:rsid w:val="00A56419"/>
    <w:rsid w:val="00A60BD7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A304E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0280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9607C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07796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E055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4E0A-7F06-41F3-81B8-EDE38052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310</TotalTime>
  <Pages>6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15</cp:revision>
  <cp:lastPrinted>2012-01-02T18:17:00Z</cp:lastPrinted>
  <dcterms:created xsi:type="dcterms:W3CDTF">2017-10-13T13:55:00Z</dcterms:created>
  <dcterms:modified xsi:type="dcterms:W3CDTF">2017-10-20T03:09:00Z</dcterms:modified>
</cp:coreProperties>
</file>