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1875C6">
              <w:rPr>
                <w:color w:val="auto"/>
                <w:sz w:val="22"/>
                <w:szCs w:val="24"/>
                <w:shd w:val="clear" w:color="auto" w:fill="auto"/>
              </w:rPr>
              <w:t>3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1875C6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 xml:space="preserve">Manter </w:t>
            </w:r>
            <w:r w:rsidR="005F2D35">
              <w:rPr>
                <w:color w:val="auto"/>
                <w:sz w:val="22"/>
                <w:szCs w:val="24"/>
                <w:shd w:val="clear" w:color="auto" w:fill="auto"/>
              </w:rPr>
              <w:t>Tipo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8E6CD5">
        <w:rPr>
          <w:b/>
          <w:color w:val="4F81BD"/>
          <w:sz w:val="24"/>
          <w:szCs w:val="24"/>
          <w:shd w:val="clear" w:color="auto" w:fill="auto"/>
        </w:rPr>
        <w:t>2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Manter </w:t>
      </w:r>
      <w:r w:rsidR="005F2D35">
        <w:rPr>
          <w:b/>
          <w:color w:val="4F81BD"/>
          <w:sz w:val="24"/>
          <w:szCs w:val="24"/>
          <w:shd w:val="clear" w:color="auto" w:fill="auto"/>
        </w:rPr>
        <w:t>Tipo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  <w:bookmarkStart w:id="2" w:name="_GoBack"/>
      <w:bookmarkEnd w:id="2"/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3" w:name="Layout_Planilha"/>
      <w:bookmarkStart w:id="4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3"/>
      <w:bookmarkEnd w:id="4"/>
      <w:r w:rsidR="001875C6">
        <w:rPr>
          <w:b/>
          <w:color w:val="auto"/>
          <w:sz w:val="24"/>
          <w:szCs w:val="24"/>
          <w:shd w:val="clear" w:color="auto" w:fill="auto"/>
        </w:rPr>
        <w:t xml:space="preserve">Manter </w:t>
      </w:r>
      <w:r w:rsidR="005F2D35">
        <w:rPr>
          <w:b/>
          <w:color w:val="auto"/>
          <w:sz w:val="24"/>
          <w:szCs w:val="24"/>
          <w:shd w:val="clear" w:color="auto" w:fill="auto"/>
        </w:rPr>
        <w:t>Tipo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152935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435586" cy="3686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174" cy="36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5F2D35">
        <w:rPr>
          <w:rFonts w:ascii="Verdana" w:hAnsi="Verdana"/>
          <w:bCs w:val="0"/>
          <w:sz w:val="18"/>
          <w:szCs w:val="24"/>
          <w:lang w:val="pt-BR"/>
        </w:rPr>
        <w:t xml:space="preserve">Manter Tipo </w:t>
      </w:r>
      <w:r w:rsidR="00EF07D4">
        <w:rPr>
          <w:rFonts w:ascii="Verdana" w:hAnsi="Verdana"/>
          <w:bCs w:val="0"/>
          <w:sz w:val="18"/>
          <w:szCs w:val="24"/>
          <w:lang w:val="pt-BR"/>
        </w:rPr>
        <w:t>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p w:rsidR="00F220EB" w:rsidRPr="00F220EB" w:rsidRDefault="00F220EB" w:rsidP="002A6814">
      <w:pPr>
        <w:rPr>
          <w:b/>
          <w:noProof/>
          <w:color w:val="FF0000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997"/>
        <w:gridCol w:w="1313"/>
        <w:gridCol w:w="1168"/>
        <w:gridCol w:w="1334"/>
        <w:gridCol w:w="1051"/>
        <w:gridCol w:w="1943"/>
      </w:tblGrid>
      <w:tr w:rsidR="005F2D35" w:rsidRPr="005F2D35" w:rsidTr="005F2D35">
        <w:trPr>
          <w:trHeight w:val="76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bookmarkEnd w:id="0"/>
          <w:bookmarkEnd w:id="1"/>
          <w:bookmarkEnd w:id="8"/>
          <w:bookmarkEnd w:id="9"/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F2D35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F2D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F2D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F2D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F2D35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F2D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5F2D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5F2D35" w:rsidRPr="005F2D35" w:rsidTr="005F2D35">
        <w:trPr>
          <w:trHeight w:val="15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F2D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F2D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F2D35">
              <w:rPr>
                <w:color w:val="4F81BD"/>
                <w:shd w:val="clear" w:color="auto" w:fill="auto"/>
              </w:rPr>
              <w:t xml:space="preserve">Ícone </w:t>
            </w:r>
            <w:proofErr w:type="spellStart"/>
            <w:r w:rsidRPr="005F2D35">
              <w:rPr>
                <w:color w:val="4F81BD"/>
                <w:shd w:val="clear" w:color="auto" w:fill="auto"/>
              </w:rPr>
              <w:t>clicável</w:t>
            </w:r>
            <w:proofErr w:type="spellEnd"/>
            <w:r w:rsidRPr="005F2D35">
              <w:rPr>
                <w:color w:val="4F81BD"/>
                <w:shd w:val="clear" w:color="auto" w:fill="auto"/>
              </w:rPr>
              <w:t xml:space="preserve"> no qual o </w:t>
            </w:r>
            <w:proofErr w:type="spellStart"/>
            <w:r w:rsidRPr="005F2D35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5F2D35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5F2D35">
              <w:rPr>
                <w:color w:val="4F81BD"/>
                <w:shd w:val="clear" w:color="auto" w:fill="auto"/>
              </w:rPr>
              <w:t>podera</w:t>
            </w:r>
            <w:proofErr w:type="spellEnd"/>
            <w:r w:rsidRPr="005F2D35">
              <w:rPr>
                <w:color w:val="4F81BD"/>
                <w:shd w:val="clear" w:color="auto" w:fill="auto"/>
              </w:rPr>
              <w:t xml:space="preserve"> efetuar </w:t>
            </w:r>
            <w:proofErr w:type="spellStart"/>
            <w:r w:rsidRPr="005F2D35">
              <w:rPr>
                <w:color w:val="4F81BD"/>
                <w:shd w:val="clear" w:color="auto" w:fill="auto"/>
              </w:rPr>
              <w:t>logoff</w:t>
            </w:r>
            <w:proofErr w:type="spellEnd"/>
            <w:r w:rsidRPr="005F2D35">
              <w:rPr>
                <w:color w:val="4F81BD"/>
                <w:shd w:val="clear" w:color="auto" w:fill="auto"/>
              </w:rPr>
              <w:t xml:space="preserve"> do painel administrativo. </w:t>
            </w:r>
          </w:p>
        </w:tc>
      </w:tr>
      <w:tr w:rsidR="005F2D35" w:rsidRPr="005F2D35" w:rsidTr="005F2D35">
        <w:trPr>
          <w:trHeight w:val="229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Menu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5F2D35">
              <w:rPr>
                <w:color w:val="4F81BD"/>
                <w:szCs w:val="24"/>
                <w:shd w:val="clear" w:color="auto" w:fill="auto"/>
              </w:rPr>
              <w:t>Bootstrap</w:t>
            </w:r>
            <w:proofErr w:type="spellEnd"/>
            <w:r w:rsidRPr="005F2D35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5F2D35">
              <w:rPr>
                <w:color w:val="4F81BD"/>
                <w:szCs w:val="24"/>
                <w:shd w:val="clear" w:color="auto" w:fill="auto"/>
              </w:rPr>
              <w:t>navbar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F2D35">
              <w:rPr>
                <w:b/>
                <w:bCs/>
                <w:color w:val="4F81BD"/>
                <w:szCs w:val="24"/>
                <w:shd w:val="clear" w:color="auto" w:fill="auto"/>
              </w:rPr>
              <w:t>Menu -</w:t>
            </w:r>
            <w:r w:rsidRPr="005F2D35">
              <w:rPr>
                <w:color w:val="4F81BD"/>
                <w:shd w:val="clear" w:color="auto" w:fill="auto"/>
              </w:rPr>
              <w:t xml:space="preserve"> Lista as operações </w:t>
            </w:r>
            <w:proofErr w:type="spellStart"/>
            <w:r w:rsidRPr="005F2D35">
              <w:rPr>
                <w:color w:val="4F81BD"/>
                <w:shd w:val="clear" w:color="auto" w:fill="auto"/>
              </w:rPr>
              <w:t>possiveis</w:t>
            </w:r>
            <w:proofErr w:type="spellEnd"/>
            <w:r w:rsidRPr="005F2D35">
              <w:rPr>
                <w:color w:val="4F81BD"/>
                <w:shd w:val="clear" w:color="auto" w:fill="auto"/>
              </w:rPr>
              <w:t xml:space="preserve"> no painel administrativo, </w:t>
            </w:r>
            <w:r w:rsidRPr="005F2D35">
              <w:rPr>
                <w:color w:val="4F81BD"/>
                <w:shd w:val="clear" w:color="auto" w:fill="auto"/>
              </w:rPr>
              <w:br/>
            </w:r>
            <w:r w:rsidRPr="005F2D35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5F2D35">
              <w:rPr>
                <w:color w:val="4F81BD"/>
                <w:shd w:val="clear" w:color="auto" w:fill="auto"/>
              </w:rPr>
              <w:t>Clique único para alternar entre as funcionalidades do painel.</w:t>
            </w:r>
          </w:p>
        </w:tc>
      </w:tr>
      <w:tr w:rsidR="005F2D35" w:rsidRPr="005F2D35" w:rsidTr="005F2D35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CADASTRAR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F2D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F2D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F2D35">
              <w:rPr>
                <w:color w:val="4F81BD"/>
                <w:shd w:val="clear" w:color="auto" w:fill="auto"/>
              </w:rPr>
              <w:t>Exibe o pop-up para cadastro de um novo tipo no sistema.</w:t>
            </w:r>
          </w:p>
        </w:tc>
      </w:tr>
      <w:tr w:rsidR="005F2D35" w:rsidRPr="005F2D35" w:rsidTr="005F2D35">
        <w:trPr>
          <w:trHeight w:val="229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ALTERAR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F2D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F2D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F2D35">
              <w:rPr>
                <w:color w:val="4F81BD"/>
                <w:shd w:val="clear" w:color="auto" w:fill="auto"/>
              </w:rPr>
              <w:t>Exibe o pop-up para alterar um tipo no sistema.</w:t>
            </w:r>
            <w:r w:rsidRPr="005F2D35">
              <w:rPr>
                <w:color w:val="4F81BD"/>
                <w:shd w:val="clear" w:color="auto" w:fill="auto"/>
              </w:rPr>
              <w:br/>
            </w:r>
            <w:r w:rsidRPr="005F2D35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5F2D35">
              <w:rPr>
                <w:color w:val="4F81BD"/>
                <w:shd w:val="clear" w:color="auto" w:fill="auto"/>
              </w:rPr>
              <w:br/>
              <w:t>Deve-se selecionar um tipo na tabela para poder utilizar o botão.</w:t>
            </w:r>
          </w:p>
        </w:tc>
      </w:tr>
      <w:tr w:rsidR="005F2D35" w:rsidRPr="005F2D35" w:rsidTr="005F2D35">
        <w:trPr>
          <w:trHeight w:val="20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REMOVER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F2D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F2D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F2D35">
              <w:rPr>
                <w:color w:val="4F81BD"/>
                <w:shd w:val="clear" w:color="auto" w:fill="auto"/>
              </w:rPr>
              <w:t>Remove um tipo do sistema.</w:t>
            </w:r>
            <w:r w:rsidRPr="005F2D35">
              <w:rPr>
                <w:color w:val="4F81BD"/>
                <w:shd w:val="clear" w:color="auto" w:fill="auto"/>
              </w:rPr>
              <w:br/>
            </w:r>
            <w:r w:rsidRPr="005F2D35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5F2D35">
              <w:rPr>
                <w:color w:val="4F81BD"/>
                <w:shd w:val="clear" w:color="auto" w:fill="auto"/>
              </w:rPr>
              <w:br/>
              <w:t>Deve-se selecionar um tipo na tabela para poder utilizar o botão.</w:t>
            </w:r>
          </w:p>
        </w:tc>
      </w:tr>
      <w:tr w:rsidR="005F2D35" w:rsidRPr="005F2D35" w:rsidTr="005F2D35">
        <w:trPr>
          <w:trHeight w:val="3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F2D35">
              <w:rPr>
                <w:color w:val="4F81BD"/>
                <w:szCs w:val="24"/>
                <w:shd w:val="clear" w:color="auto" w:fill="auto"/>
              </w:rPr>
              <w:t>table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F2D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D35" w:rsidRPr="005F2D35" w:rsidRDefault="005F2D35" w:rsidP="005F2D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F2D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5F2D35">
              <w:rPr>
                <w:color w:val="4F81BD"/>
                <w:shd w:val="clear" w:color="auto" w:fill="auto"/>
              </w:rPr>
              <w:t>resultado da consulta de tipos cadastrados no sistema.</w:t>
            </w:r>
            <w:r w:rsidRPr="005F2D35">
              <w:rPr>
                <w:color w:val="4F81BD"/>
                <w:shd w:val="clear" w:color="auto" w:fill="auto"/>
              </w:rPr>
              <w:br/>
            </w:r>
            <w:r w:rsidRPr="005F2D35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proofErr w:type="gramStart"/>
            <w:r w:rsidRPr="005F2D35">
              <w:rPr>
                <w:b/>
                <w:bCs/>
                <w:color w:val="4F81BD"/>
                <w:shd w:val="clear" w:color="auto" w:fill="auto"/>
              </w:rPr>
              <w:t xml:space="preserve">  </w:t>
            </w:r>
            <w:r w:rsidRPr="005F2D35">
              <w:rPr>
                <w:color w:val="4F81BD"/>
                <w:shd w:val="clear" w:color="auto" w:fill="auto"/>
              </w:rPr>
              <w:t>Os</w:t>
            </w:r>
            <w:proofErr w:type="gramEnd"/>
            <w:r w:rsidRPr="005F2D35">
              <w:rPr>
                <w:color w:val="4F81BD"/>
                <w:shd w:val="clear" w:color="auto" w:fill="auto"/>
              </w:rPr>
              <w:t xml:space="preserve"> valores serão ordenados primeiramente de acordo com os </w:t>
            </w:r>
            <w:proofErr w:type="spellStart"/>
            <w:r w:rsidRPr="005F2D35">
              <w:rPr>
                <w:color w:val="4F81BD"/>
                <w:shd w:val="clear" w:color="auto" w:fill="auto"/>
              </w:rPr>
              <w:t>ID's</w:t>
            </w:r>
            <w:proofErr w:type="spellEnd"/>
            <w:r w:rsidRPr="005F2D35">
              <w:rPr>
                <w:color w:val="4F81BD"/>
                <w:shd w:val="clear" w:color="auto" w:fill="auto"/>
              </w:rPr>
              <w:t>, podendo ser ordenados pelas outras colunas. Linhas clicáveis.</w:t>
            </w:r>
          </w:p>
        </w:tc>
      </w:tr>
    </w:tbl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b/>
          <w:szCs w:val="24"/>
          <w:shd w:val="clear" w:color="auto" w:fill="auto"/>
        </w:rPr>
      </w:pP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 xml:space="preserve">Cadastrar / Alterar </w:t>
      </w:r>
      <w:r w:rsidR="00823362">
        <w:rPr>
          <w:b/>
          <w:color w:val="auto"/>
          <w:sz w:val="24"/>
          <w:szCs w:val="24"/>
          <w:shd w:val="clear" w:color="auto" w:fill="auto"/>
        </w:rPr>
        <w:t>Tipo</w:t>
      </w:r>
      <w:r>
        <w:rPr>
          <w:b/>
          <w:color w:val="auto"/>
          <w:sz w:val="24"/>
          <w:szCs w:val="24"/>
          <w:shd w:val="clear" w:color="auto" w:fill="auto"/>
        </w:rPr>
        <w:t xml:space="preserve"> (Pop </w:t>
      </w:r>
      <w:proofErr w:type="spellStart"/>
      <w:r>
        <w:rPr>
          <w:b/>
          <w:color w:val="auto"/>
          <w:sz w:val="24"/>
          <w:szCs w:val="24"/>
          <w:shd w:val="clear" w:color="auto" w:fill="auto"/>
        </w:rPr>
        <w:t>Up</w:t>
      </w:r>
      <w:proofErr w:type="spellEnd"/>
      <w:r>
        <w:rPr>
          <w:b/>
          <w:color w:val="auto"/>
          <w:sz w:val="24"/>
          <w:szCs w:val="24"/>
          <w:shd w:val="clear" w:color="auto" w:fill="auto"/>
        </w:rPr>
        <w:t>) – Desktop / Mobile</w:t>
      </w: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B47CBF" w:rsidRDefault="00823362" w:rsidP="002A6814">
      <w:pPr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50585" cy="1733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B3" w:rsidRDefault="00AB3CB3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AB3CB3" w:rsidRDefault="00AB3CB3" w:rsidP="00AB3CB3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(Cadastrar / Alterar Tipo - Desktop)</w:t>
      </w:r>
    </w:p>
    <w:p w:rsidR="00AB3CB3" w:rsidRDefault="00AB3CB3" w:rsidP="002A6814">
      <w:pPr>
        <w:rPr>
          <w:b/>
          <w:color w:val="auto"/>
          <w:sz w:val="24"/>
          <w:szCs w:val="24"/>
          <w:shd w:val="clear" w:color="auto" w:fill="auto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954"/>
        <w:gridCol w:w="1316"/>
        <w:gridCol w:w="1174"/>
        <w:gridCol w:w="1356"/>
        <w:gridCol w:w="1055"/>
        <w:gridCol w:w="1951"/>
      </w:tblGrid>
      <w:tr w:rsidR="00823362" w:rsidRPr="00823362" w:rsidTr="00823362">
        <w:trPr>
          <w:trHeight w:val="76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3362" w:rsidRPr="00823362" w:rsidRDefault="00B47CBF" w:rsidP="0082336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>
              <w:rPr>
                <w:b/>
                <w:szCs w:val="24"/>
                <w:shd w:val="clear" w:color="auto" w:fill="auto"/>
              </w:rPr>
              <w:br/>
            </w:r>
            <w:r w:rsidR="00823362" w:rsidRPr="00823362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2336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2336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2336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23362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2336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82336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823362" w:rsidRPr="00823362" w:rsidTr="00823362">
        <w:trPr>
          <w:trHeight w:val="1020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Novo Tipo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823362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823362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823362">
              <w:rPr>
                <w:color w:val="4F81BD"/>
                <w:szCs w:val="24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Inserção Obrigatória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82336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Texto - </w:t>
            </w:r>
            <w:r w:rsidRPr="00823362">
              <w:rPr>
                <w:color w:val="4F81BD"/>
                <w:shd w:val="clear" w:color="auto" w:fill="auto"/>
              </w:rPr>
              <w:t>Recebe o nome do novo tipo a ser inserido no sistema.</w:t>
            </w:r>
          </w:p>
        </w:tc>
      </w:tr>
      <w:tr w:rsidR="00823362" w:rsidRPr="00823362" w:rsidTr="00823362">
        <w:trPr>
          <w:trHeight w:val="765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LIMPAR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823362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82336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823362">
              <w:rPr>
                <w:color w:val="4F81BD"/>
                <w:shd w:val="clear" w:color="auto" w:fill="auto"/>
              </w:rPr>
              <w:t>Limpa o campo "Novo Tipo".</w:t>
            </w:r>
          </w:p>
        </w:tc>
      </w:tr>
      <w:tr w:rsidR="00823362" w:rsidRPr="00823362" w:rsidTr="00823362">
        <w:trPr>
          <w:trHeight w:val="2295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ALTERAR / CADASTRAR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823362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2336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362" w:rsidRPr="00823362" w:rsidRDefault="00823362" w:rsidP="0082336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82336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823362">
              <w:rPr>
                <w:color w:val="4F81BD"/>
                <w:shd w:val="clear" w:color="auto" w:fill="auto"/>
              </w:rPr>
              <w:t xml:space="preserve">Altera ou Cadastra o tipo no sistema.  Os valores e as ações do botão são </w:t>
            </w:r>
            <w:proofErr w:type="gramStart"/>
            <w:r w:rsidRPr="00823362">
              <w:rPr>
                <w:color w:val="4F81BD"/>
                <w:shd w:val="clear" w:color="auto" w:fill="auto"/>
              </w:rPr>
              <w:t>alteradas</w:t>
            </w:r>
            <w:proofErr w:type="gramEnd"/>
            <w:r w:rsidRPr="00823362">
              <w:rPr>
                <w:color w:val="4F81BD"/>
                <w:shd w:val="clear" w:color="auto" w:fill="auto"/>
              </w:rPr>
              <w:t xml:space="preserve"> via Javascript, pois trata-se do mesmo pop-up.</w:t>
            </w:r>
          </w:p>
        </w:tc>
      </w:tr>
    </w:tbl>
    <w:p w:rsidR="00823362" w:rsidRDefault="00B47CBF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br/>
      </w: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50335D" w:rsidRDefault="00823362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215850" cy="3667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b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467" cy="37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Sect="0015370D">
      <w:headerReference w:type="default" r:id="rId11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EF07D4" w:rsidRDefault="00EF07D4" w:rsidP="004100D7">
    <w:pPr>
      <w:pStyle w:val="Cabealho"/>
      <w:rPr>
        <w:lang w:val="pt-BR"/>
      </w:rPr>
    </w:pPr>
    <w:proofErr w:type="spellStart"/>
    <w:r>
      <w:rPr>
        <w:lang w:val="pt-BR"/>
      </w:rPr>
      <w:t>Bring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My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Bear</w:t>
    </w:r>
    <w:proofErr w:type="spellEnd"/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2935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2D3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23362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8E6CD5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920D5"/>
    <w:rsid w:val="00A95CC2"/>
    <w:rsid w:val="00AA07B4"/>
    <w:rsid w:val="00AB3CB3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9336E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203128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0CEC1-47F8-410A-8070-9D4584DB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186</TotalTime>
  <Pages>4</Pages>
  <Words>321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8</cp:revision>
  <cp:lastPrinted>2012-01-02T18:17:00Z</cp:lastPrinted>
  <dcterms:created xsi:type="dcterms:W3CDTF">2017-10-13T13:55:00Z</dcterms:created>
  <dcterms:modified xsi:type="dcterms:W3CDTF">2017-10-20T02:51:00Z</dcterms:modified>
</cp:coreProperties>
</file>