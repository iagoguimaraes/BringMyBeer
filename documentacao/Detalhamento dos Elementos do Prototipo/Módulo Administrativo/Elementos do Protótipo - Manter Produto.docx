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2A681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Autor</w:t>
            </w:r>
          </w:p>
        </w:tc>
      </w:tr>
      <w:tr w:rsidR="00A32656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</w:t>
            </w:r>
            <w:r w:rsidR="001875C6">
              <w:rPr>
                <w:color w:val="auto"/>
                <w:sz w:val="22"/>
                <w:szCs w:val="24"/>
                <w:shd w:val="clear" w:color="auto" w:fill="auto"/>
              </w:rPr>
              <w:t>3</w:t>
            </w:r>
            <w:r>
              <w:rPr>
                <w:color w:val="auto"/>
                <w:sz w:val="22"/>
                <w:szCs w:val="24"/>
                <w:shd w:val="clear" w:color="auto" w:fill="auto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1875C6" w:rsidP="007B3665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 xml:space="preserve">Manter </w:t>
            </w:r>
            <w:r w:rsidR="00B33FFE">
              <w:rPr>
                <w:color w:val="auto"/>
                <w:sz w:val="22"/>
                <w:szCs w:val="24"/>
                <w:shd w:val="clear" w:color="auto" w:fill="auto"/>
              </w:rPr>
              <w:t>Produto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Felipe Tadeu Geraldo</w:t>
            </w:r>
          </w:p>
        </w:tc>
      </w:tr>
      <w:tr w:rsidR="00B82517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8A2D6D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436B5A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EF07D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</w:tbl>
    <w:p w:rsidR="002A6814" w:rsidRPr="00B94C7B" w:rsidRDefault="002A6814" w:rsidP="00EF07D4">
      <w:pPr>
        <w:rPr>
          <w:color w:val="4F81BD"/>
          <w:sz w:val="24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br w:type="page"/>
      </w:r>
      <w:bookmarkStart w:id="0" w:name="Tela_UC010__Gerar_Dados_Faltantes_do_Emp"/>
      <w:bookmarkStart w:id="1" w:name="BKM_7C880788_24ED_4663_8D9E_BC81CDB47419"/>
      <w:r w:rsidR="00B94C7B" w:rsidRPr="00B94C7B">
        <w:rPr>
          <w:color w:val="4F81BD"/>
          <w:szCs w:val="24"/>
          <w:shd w:val="clear" w:color="auto" w:fill="auto"/>
        </w:rPr>
        <w:lastRenderedPageBreak/>
        <w:t>&lt;&lt;</w: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UC0</w:t>
      </w:r>
      <w:r w:rsidR="00EF07D4">
        <w:rPr>
          <w:b/>
          <w:color w:val="4F81BD"/>
          <w:sz w:val="24"/>
          <w:szCs w:val="24"/>
          <w:shd w:val="clear" w:color="auto" w:fill="auto"/>
        </w:rPr>
        <w:t>0</w:t>
      </w:r>
      <w:r w:rsidR="00416C96">
        <w:rPr>
          <w:b/>
          <w:color w:val="4F81BD"/>
          <w:sz w:val="24"/>
          <w:szCs w:val="24"/>
          <w:shd w:val="clear" w:color="auto" w:fill="auto"/>
        </w:rPr>
        <w:t>1</w:t>
      </w:r>
      <w:r w:rsidRPr="00B94C7B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–</w:t>
      </w:r>
      <w:r w:rsidR="001875C6">
        <w:rPr>
          <w:b/>
          <w:color w:val="4F81BD"/>
          <w:sz w:val="24"/>
          <w:szCs w:val="24"/>
          <w:shd w:val="clear" w:color="auto" w:fill="auto"/>
        </w:rPr>
        <w:t xml:space="preserve"> Manter </w:t>
      </w:r>
      <w:r w:rsidR="00B33FFE">
        <w:rPr>
          <w:b/>
          <w:color w:val="4F81BD"/>
          <w:sz w:val="24"/>
          <w:szCs w:val="24"/>
          <w:shd w:val="clear" w:color="auto" w:fill="auto"/>
        </w:rPr>
        <w:t>Produto</w:t>
      </w:r>
      <w:r w:rsidR="00B94C7B" w:rsidRPr="00B94C7B">
        <w:rPr>
          <w:b/>
          <w:color w:val="4F81BD"/>
          <w:sz w:val="24"/>
          <w:szCs w:val="24"/>
          <w:shd w:val="clear" w:color="auto" w:fill="auto"/>
        </w:rPr>
        <w:t>&gt;&gt;</w:t>
      </w:r>
    </w:p>
    <w:p w:rsidR="002A6814" w:rsidRDefault="002A6814" w:rsidP="002A6814">
      <w:pPr>
        <w:ind w:left="11"/>
        <w:rPr>
          <w:szCs w:val="24"/>
          <w:shd w:val="clear" w:color="auto" w:fill="auto"/>
        </w:rPr>
      </w:pPr>
      <w:bookmarkStart w:id="2" w:name="Layout_Planilha"/>
      <w:bookmarkStart w:id="3" w:name="BKM_78DD989D_8FB7_4e8b_9551_F67501D1A062"/>
    </w:p>
    <w:p w:rsidR="00B94C7B" w:rsidRDefault="00B94C7B" w:rsidP="002A6814">
      <w:pPr>
        <w:ind w:left="11"/>
        <w:rPr>
          <w:szCs w:val="24"/>
          <w:shd w:val="clear" w:color="auto" w:fill="auto"/>
        </w:rPr>
      </w:pPr>
    </w:p>
    <w:p w:rsidR="00435800" w:rsidRDefault="002A681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1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4" w:name="Tela_1___Alterar_Dados_Faltantes_do_Empr"/>
      <w:bookmarkStart w:id="5" w:name="BKM_2743CC73_84F1_40af_9A0D_8C6C0838651D"/>
      <w:bookmarkEnd w:id="2"/>
      <w:bookmarkEnd w:id="3"/>
      <w:r w:rsidR="001875C6">
        <w:rPr>
          <w:b/>
          <w:color w:val="auto"/>
          <w:sz w:val="24"/>
          <w:szCs w:val="24"/>
          <w:shd w:val="clear" w:color="auto" w:fill="auto"/>
        </w:rPr>
        <w:t xml:space="preserve">Manter </w:t>
      </w:r>
      <w:r w:rsidR="00B33FFE">
        <w:rPr>
          <w:b/>
          <w:color w:val="auto"/>
          <w:sz w:val="24"/>
          <w:szCs w:val="24"/>
          <w:shd w:val="clear" w:color="auto" w:fill="auto"/>
        </w:rPr>
        <w:t>Produto</w:t>
      </w:r>
      <w:r w:rsidR="00EF07D4">
        <w:rPr>
          <w:b/>
          <w:color w:val="auto"/>
          <w:sz w:val="24"/>
          <w:szCs w:val="24"/>
          <w:shd w:val="clear" w:color="auto" w:fill="auto"/>
        </w:rPr>
        <w:t xml:space="preserve"> - Desktop</w:t>
      </w:r>
    </w:p>
    <w:p w:rsidR="00AA07B4" w:rsidRDefault="00AA07B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bookmarkStart w:id="6" w:name="_GoBack"/>
      <w:bookmarkEnd w:id="6"/>
    </w:p>
    <w:p w:rsidR="0031754A" w:rsidRDefault="00571735" w:rsidP="002A6814">
      <w:pPr>
        <w:ind w:left="11"/>
        <w:rPr>
          <w:color w:val="auto"/>
          <w:szCs w:val="24"/>
          <w:shd w:val="clear" w:color="auto" w:fill="auto"/>
        </w:rPr>
      </w:pPr>
      <w:bookmarkStart w:id="7" w:name="BKM_4CB8E097_C640_484d_86D8_B4BD01B10455"/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5685363" cy="3838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174" cy="38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EF07D4" w:rsidP="002A6814">
      <w:pPr>
        <w:ind w:left="11"/>
        <w:rPr>
          <w:color w:val="auto"/>
          <w:szCs w:val="24"/>
          <w:shd w:val="clear" w:color="auto" w:fill="auto"/>
        </w:rPr>
      </w:pPr>
    </w:p>
    <w:p w:rsidR="00E25767" w:rsidRDefault="00E25767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bookmarkStart w:id="8" w:name="Tela_2___Importar_resultados_do_leilão"/>
      <w:bookmarkStart w:id="9" w:name="BKM_DFA25F11_CFDC_4a3b_AF95_03C01473276B"/>
      <w:bookmarkEnd w:id="4"/>
      <w:bookmarkEnd w:id="5"/>
      <w:bookmarkEnd w:id="7"/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5F2D35">
        <w:rPr>
          <w:rFonts w:ascii="Verdana" w:hAnsi="Verdana"/>
          <w:bCs w:val="0"/>
          <w:sz w:val="18"/>
          <w:szCs w:val="24"/>
          <w:lang w:val="pt-BR"/>
        </w:rPr>
        <w:t xml:space="preserve">Manter </w:t>
      </w:r>
      <w:r w:rsidR="00B33FFE">
        <w:rPr>
          <w:rFonts w:ascii="Verdana" w:hAnsi="Verdana"/>
          <w:bCs w:val="0"/>
          <w:sz w:val="18"/>
          <w:szCs w:val="24"/>
          <w:lang w:val="pt-BR"/>
        </w:rPr>
        <w:t>Produto</w:t>
      </w:r>
      <w:r w:rsidR="005F2D35">
        <w:rPr>
          <w:rFonts w:ascii="Verdana" w:hAnsi="Verdana"/>
          <w:bCs w:val="0"/>
          <w:sz w:val="18"/>
          <w:szCs w:val="24"/>
          <w:lang w:val="pt-BR"/>
        </w:rPr>
        <w:t xml:space="preserve"> </w:t>
      </w:r>
      <w:r w:rsidR="00EF07D4">
        <w:rPr>
          <w:rFonts w:ascii="Verdana" w:hAnsi="Verdana"/>
          <w:bCs w:val="0"/>
          <w:sz w:val="18"/>
          <w:szCs w:val="24"/>
          <w:lang w:val="pt-BR"/>
        </w:rPr>
        <w:t>- Desktop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2A6814" w:rsidRDefault="002A6814" w:rsidP="002A6814">
      <w:pPr>
        <w:rPr>
          <w:szCs w:val="24"/>
          <w:shd w:val="clear" w:color="auto" w:fill="auto"/>
        </w:rPr>
      </w:pPr>
    </w:p>
    <w:p w:rsidR="00F220EB" w:rsidRPr="00F220EB" w:rsidRDefault="00F220EB" w:rsidP="002A6814">
      <w:pPr>
        <w:rPr>
          <w:b/>
          <w:noProof/>
          <w:color w:val="FF0000"/>
        </w:rPr>
      </w:pPr>
    </w:p>
    <w:tbl>
      <w:tblPr>
        <w:tblW w:w="9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4"/>
        <w:gridCol w:w="997"/>
        <w:gridCol w:w="1313"/>
        <w:gridCol w:w="1168"/>
        <w:gridCol w:w="1334"/>
        <w:gridCol w:w="1051"/>
        <w:gridCol w:w="1943"/>
      </w:tblGrid>
      <w:tr w:rsidR="00571735" w:rsidRPr="00571735" w:rsidTr="00571735">
        <w:trPr>
          <w:trHeight w:val="76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bookmarkEnd w:id="0"/>
          <w:bookmarkEnd w:id="1"/>
          <w:bookmarkEnd w:id="8"/>
          <w:bookmarkEnd w:id="9"/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71735">
              <w:rPr>
                <w:b/>
                <w:bCs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71735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71735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71735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71735">
              <w:rPr>
                <w:b/>
                <w:bCs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71735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571735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571735" w:rsidRPr="00571735" w:rsidTr="00571735">
        <w:trPr>
          <w:trHeight w:val="153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Usuário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571735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71735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571735">
              <w:rPr>
                <w:color w:val="4F81BD"/>
                <w:shd w:val="clear" w:color="auto" w:fill="auto"/>
              </w:rPr>
              <w:t xml:space="preserve">Ícone </w:t>
            </w:r>
            <w:proofErr w:type="spellStart"/>
            <w:r w:rsidRPr="00571735">
              <w:rPr>
                <w:color w:val="4F81BD"/>
                <w:shd w:val="clear" w:color="auto" w:fill="auto"/>
              </w:rPr>
              <w:t>clicável</w:t>
            </w:r>
            <w:proofErr w:type="spellEnd"/>
            <w:r w:rsidRPr="00571735">
              <w:rPr>
                <w:color w:val="4F81BD"/>
                <w:shd w:val="clear" w:color="auto" w:fill="auto"/>
              </w:rPr>
              <w:t xml:space="preserve"> no qual o </w:t>
            </w:r>
            <w:proofErr w:type="spellStart"/>
            <w:r w:rsidRPr="00571735">
              <w:rPr>
                <w:color w:val="4F81BD"/>
                <w:shd w:val="clear" w:color="auto" w:fill="auto"/>
              </w:rPr>
              <w:t>usuario</w:t>
            </w:r>
            <w:proofErr w:type="spellEnd"/>
            <w:r w:rsidRPr="00571735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571735">
              <w:rPr>
                <w:color w:val="4F81BD"/>
                <w:shd w:val="clear" w:color="auto" w:fill="auto"/>
              </w:rPr>
              <w:t>podera</w:t>
            </w:r>
            <w:proofErr w:type="spellEnd"/>
            <w:r w:rsidRPr="00571735">
              <w:rPr>
                <w:color w:val="4F81BD"/>
                <w:shd w:val="clear" w:color="auto" w:fill="auto"/>
              </w:rPr>
              <w:t xml:space="preserve"> efetuar </w:t>
            </w:r>
            <w:proofErr w:type="spellStart"/>
            <w:r w:rsidRPr="00571735">
              <w:rPr>
                <w:color w:val="4F81BD"/>
                <w:shd w:val="clear" w:color="auto" w:fill="auto"/>
              </w:rPr>
              <w:t>logoff</w:t>
            </w:r>
            <w:proofErr w:type="spellEnd"/>
            <w:r w:rsidRPr="00571735">
              <w:rPr>
                <w:color w:val="4F81BD"/>
                <w:shd w:val="clear" w:color="auto" w:fill="auto"/>
              </w:rPr>
              <w:t xml:space="preserve"> do painel administrativo. </w:t>
            </w:r>
          </w:p>
        </w:tc>
      </w:tr>
      <w:tr w:rsidR="00571735" w:rsidRPr="00571735" w:rsidTr="00571735">
        <w:trPr>
          <w:trHeight w:val="229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Menu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571735">
              <w:rPr>
                <w:color w:val="4F81BD"/>
                <w:szCs w:val="24"/>
                <w:shd w:val="clear" w:color="auto" w:fill="auto"/>
              </w:rPr>
              <w:t>Bootstrap</w:t>
            </w:r>
            <w:proofErr w:type="spellEnd"/>
            <w:r w:rsidRPr="00571735">
              <w:rPr>
                <w:color w:val="4F81BD"/>
                <w:szCs w:val="24"/>
                <w:shd w:val="clear" w:color="auto" w:fill="auto"/>
              </w:rPr>
              <w:t xml:space="preserve"> </w:t>
            </w:r>
            <w:proofErr w:type="spellStart"/>
            <w:r w:rsidRPr="00571735">
              <w:rPr>
                <w:color w:val="4F81BD"/>
                <w:szCs w:val="24"/>
                <w:shd w:val="clear" w:color="auto" w:fill="auto"/>
              </w:rPr>
              <w:t>navbar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71735">
              <w:rPr>
                <w:b/>
                <w:bCs/>
                <w:color w:val="4F81BD"/>
                <w:szCs w:val="24"/>
                <w:shd w:val="clear" w:color="auto" w:fill="auto"/>
              </w:rPr>
              <w:t>Menu -</w:t>
            </w:r>
            <w:r w:rsidRPr="00571735">
              <w:rPr>
                <w:color w:val="4F81BD"/>
                <w:shd w:val="clear" w:color="auto" w:fill="auto"/>
              </w:rPr>
              <w:t xml:space="preserve"> Lista as operações </w:t>
            </w:r>
            <w:proofErr w:type="spellStart"/>
            <w:r w:rsidRPr="00571735">
              <w:rPr>
                <w:color w:val="4F81BD"/>
                <w:shd w:val="clear" w:color="auto" w:fill="auto"/>
              </w:rPr>
              <w:t>possiveis</w:t>
            </w:r>
            <w:proofErr w:type="spellEnd"/>
            <w:r w:rsidRPr="00571735">
              <w:rPr>
                <w:color w:val="4F81BD"/>
                <w:shd w:val="clear" w:color="auto" w:fill="auto"/>
              </w:rPr>
              <w:t xml:space="preserve"> no painel administrativo, </w:t>
            </w:r>
            <w:r w:rsidRPr="00571735">
              <w:rPr>
                <w:color w:val="4F81BD"/>
                <w:shd w:val="clear" w:color="auto" w:fill="auto"/>
              </w:rPr>
              <w:br/>
            </w:r>
            <w:r w:rsidRPr="00571735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571735">
              <w:rPr>
                <w:color w:val="4F81BD"/>
                <w:shd w:val="clear" w:color="auto" w:fill="auto"/>
              </w:rPr>
              <w:t>Clique único para alternar entre as funcionalidades do painel.</w:t>
            </w:r>
          </w:p>
        </w:tc>
      </w:tr>
      <w:tr w:rsidR="00571735" w:rsidRPr="00571735" w:rsidTr="00571735">
        <w:trPr>
          <w:trHeight w:val="10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CADASTRAR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571735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71735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571735">
              <w:rPr>
                <w:color w:val="4F81BD"/>
                <w:shd w:val="clear" w:color="auto" w:fill="auto"/>
              </w:rPr>
              <w:t>Exibe o pop-up para cadastro de um novo produto no sistema.</w:t>
            </w:r>
          </w:p>
        </w:tc>
      </w:tr>
      <w:tr w:rsidR="00571735" w:rsidRPr="00571735" w:rsidTr="00571735">
        <w:trPr>
          <w:trHeight w:val="229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ALTERAR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571735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71735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571735">
              <w:rPr>
                <w:color w:val="4F81BD"/>
                <w:shd w:val="clear" w:color="auto" w:fill="auto"/>
              </w:rPr>
              <w:t>Exibe o pop-up para alterar um produto no sistema.</w:t>
            </w:r>
            <w:r w:rsidRPr="00571735">
              <w:rPr>
                <w:color w:val="4F81BD"/>
                <w:shd w:val="clear" w:color="auto" w:fill="auto"/>
              </w:rPr>
              <w:br/>
            </w:r>
            <w:r w:rsidRPr="00571735">
              <w:rPr>
                <w:b/>
                <w:bCs/>
                <w:color w:val="4F81BD"/>
                <w:shd w:val="clear" w:color="auto" w:fill="auto"/>
              </w:rPr>
              <w:t>Obrigatório:</w:t>
            </w:r>
            <w:r w:rsidRPr="00571735">
              <w:rPr>
                <w:color w:val="4F81BD"/>
                <w:shd w:val="clear" w:color="auto" w:fill="auto"/>
              </w:rPr>
              <w:br/>
              <w:t>Deve-se selecionar um produto na tabela para poder utilizar o botão.</w:t>
            </w:r>
          </w:p>
        </w:tc>
      </w:tr>
      <w:tr w:rsidR="00571735" w:rsidRPr="00571735" w:rsidTr="00571735">
        <w:trPr>
          <w:trHeight w:val="20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REMOVER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571735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71735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571735">
              <w:rPr>
                <w:color w:val="4F81BD"/>
                <w:shd w:val="clear" w:color="auto" w:fill="auto"/>
              </w:rPr>
              <w:t>Remove um produto do sistema.</w:t>
            </w:r>
            <w:r w:rsidRPr="00571735">
              <w:rPr>
                <w:color w:val="4F81BD"/>
                <w:shd w:val="clear" w:color="auto" w:fill="auto"/>
              </w:rPr>
              <w:br/>
            </w:r>
            <w:r w:rsidRPr="00571735">
              <w:rPr>
                <w:b/>
                <w:bCs/>
                <w:color w:val="4F81BD"/>
                <w:shd w:val="clear" w:color="auto" w:fill="auto"/>
              </w:rPr>
              <w:t>Obrigatório:</w:t>
            </w:r>
            <w:r w:rsidRPr="00571735">
              <w:rPr>
                <w:color w:val="4F81BD"/>
                <w:shd w:val="clear" w:color="auto" w:fill="auto"/>
              </w:rPr>
              <w:br/>
              <w:t>Deve-se selecionar um produto na tabela para poder utilizar o botão.</w:t>
            </w:r>
          </w:p>
        </w:tc>
      </w:tr>
      <w:tr w:rsidR="00571735" w:rsidRPr="00571735" w:rsidTr="00571735">
        <w:trPr>
          <w:trHeight w:val="3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Produtos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571735">
              <w:rPr>
                <w:color w:val="4F81BD"/>
                <w:szCs w:val="24"/>
                <w:shd w:val="clear" w:color="auto" w:fill="auto"/>
              </w:rPr>
              <w:t>table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71735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1735" w:rsidRPr="00571735" w:rsidRDefault="00571735" w:rsidP="00571735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71735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Lista - </w:t>
            </w:r>
            <w:r w:rsidRPr="00571735">
              <w:rPr>
                <w:color w:val="4F81BD"/>
                <w:shd w:val="clear" w:color="auto" w:fill="auto"/>
              </w:rPr>
              <w:t>resultado da consulta de tipos cadastrados no sistema.</w:t>
            </w:r>
            <w:r w:rsidRPr="00571735">
              <w:rPr>
                <w:color w:val="4F81BD"/>
                <w:shd w:val="clear" w:color="auto" w:fill="auto"/>
              </w:rPr>
              <w:br/>
            </w:r>
            <w:r w:rsidRPr="00571735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proofErr w:type="gramStart"/>
            <w:r w:rsidRPr="00571735">
              <w:rPr>
                <w:b/>
                <w:bCs/>
                <w:color w:val="4F81BD"/>
                <w:shd w:val="clear" w:color="auto" w:fill="auto"/>
              </w:rPr>
              <w:t xml:space="preserve">  </w:t>
            </w:r>
            <w:r w:rsidRPr="00571735">
              <w:rPr>
                <w:color w:val="4F81BD"/>
                <w:shd w:val="clear" w:color="auto" w:fill="auto"/>
              </w:rPr>
              <w:t>Os</w:t>
            </w:r>
            <w:proofErr w:type="gramEnd"/>
            <w:r w:rsidRPr="00571735">
              <w:rPr>
                <w:color w:val="4F81BD"/>
                <w:shd w:val="clear" w:color="auto" w:fill="auto"/>
              </w:rPr>
              <w:t xml:space="preserve"> valores serão ordenados primeiramente de acordo com os </w:t>
            </w:r>
            <w:proofErr w:type="spellStart"/>
            <w:r w:rsidRPr="00571735">
              <w:rPr>
                <w:color w:val="4F81BD"/>
                <w:shd w:val="clear" w:color="auto" w:fill="auto"/>
              </w:rPr>
              <w:t>ID's</w:t>
            </w:r>
            <w:proofErr w:type="spellEnd"/>
            <w:r w:rsidRPr="00571735">
              <w:rPr>
                <w:color w:val="4F81BD"/>
                <w:shd w:val="clear" w:color="auto" w:fill="auto"/>
              </w:rPr>
              <w:t>, podendo ser ordenados pelas outras colunas. Linhas clicáveis.</w:t>
            </w:r>
          </w:p>
        </w:tc>
      </w:tr>
    </w:tbl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b/>
          <w:szCs w:val="24"/>
          <w:shd w:val="clear" w:color="auto" w:fill="auto"/>
        </w:rPr>
      </w:pPr>
    </w:p>
    <w:p w:rsidR="00571735" w:rsidRDefault="00571735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571735" w:rsidRDefault="00571735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571735" w:rsidRDefault="00571735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571735" w:rsidRDefault="00571735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B47CBF" w:rsidRDefault="00B47CBF" w:rsidP="002A6814">
      <w:pPr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2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 xml:space="preserve">Cadastrar / Alterar </w:t>
      </w:r>
      <w:r w:rsidR="00B33FFE">
        <w:rPr>
          <w:b/>
          <w:color w:val="auto"/>
          <w:sz w:val="24"/>
          <w:szCs w:val="24"/>
          <w:shd w:val="clear" w:color="auto" w:fill="auto"/>
        </w:rPr>
        <w:t>Produto</w:t>
      </w:r>
      <w:r>
        <w:rPr>
          <w:b/>
          <w:color w:val="auto"/>
          <w:sz w:val="24"/>
          <w:szCs w:val="24"/>
          <w:shd w:val="clear" w:color="auto" w:fill="auto"/>
        </w:rPr>
        <w:t xml:space="preserve"> (Pop </w:t>
      </w:r>
      <w:proofErr w:type="spellStart"/>
      <w:r>
        <w:rPr>
          <w:b/>
          <w:color w:val="auto"/>
          <w:sz w:val="24"/>
          <w:szCs w:val="24"/>
          <w:shd w:val="clear" w:color="auto" w:fill="auto"/>
        </w:rPr>
        <w:t>Up</w:t>
      </w:r>
      <w:proofErr w:type="spellEnd"/>
      <w:r>
        <w:rPr>
          <w:b/>
          <w:color w:val="auto"/>
          <w:sz w:val="24"/>
          <w:szCs w:val="24"/>
          <w:shd w:val="clear" w:color="auto" w:fill="auto"/>
        </w:rPr>
        <w:t>) – Desktop / Mobile</w:t>
      </w:r>
    </w:p>
    <w:p w:rsidR="00B47CBF" w:rsidRDefault="00B47CBF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B47CBF" w:rsidRDefault="00571735" w:rsidP="002A6814">
      <w:pPr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noProof/>
          <w:color w:val="auto"/>
          <w:sz w:val="24"/>
          <w:szCs w:val="24"/>
          <w:shd w:val="clear" w:color="auto" w:fill="auto"/>
        </w:rPr>
        <w:drawing>
          <wp:inline distT="0" distB="0" distL="0" distR="0">
            <wp:extent cx="5950585" cy="38881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35" w:rsidRDefault="00571735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571735" w:rsidRDefault="00571735" w:rsidP="00571735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(Cadastrar / Alterar Produto - Desktop)</w:t>
      </w:r>
    </w:p>
    <w:p w:rsidR="00571735" w:rsidRDefault="00571735" w:rsidP="002A6814">
      <w:pPr>
        <w:rPr>
          <w:b/>
          <w:color w:val="auto"/>
          <w:sz w:val="24"/>
          <w:szCs w:val="24"/>
          <w:shd w:val="clear" w:color="auto" w:fill="auto"/>
        </w:rPr>
      </w:pPr>
    </w:p>
    <w:tbl>
      <w:tblPr>
        <w:tblW w:w="9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4"/>
        <w:gridCol w:w="954"/>
        <w:gridCol w:w="1316"/>
        <w:gridCol w:w="1174"/>
        <w:gridCol w:w="1356"/>
        <w:gridCol w:w="1055"/>
        <w:gridCol w:w="1951"/>
      </w:tblGrid>
      <w:tr w:rsidR="00B33FFE" w:rsidRPr="00B33FFE" w:rsidTr="00B33FFE">
        <w:trPr>
          <w:trHeight w:val="76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33FFE">
              <w:rPr>
                <w:b/>
                <w:bCs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33FFE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33FFE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33FFE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33FFE">
              <w:rPr>
                <w:b/>
                <w:bCs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33FFE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B33FFE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B33FFE" w:rsidRPr="00B33FFE" w:rsidTr="00B33FFE">
        <w:trPr>
          <w:trHeight w:val="10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Nome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gramStart"/>
            <w:r w:rsidRPr="00B33FFE">
              <w:rPr>
                <w:color w:val="4F81BD"/>
                <w:szCs w:val="24"/>
                <w:shd w:val="clear" w:color="auto" w:fill="auto"/>
              </w:rPr>
              <w:t>input</w:t>
            </w:r>
            <w:proofErr w:type="gramEnd"/>
            <w:r w:rsidRPr="00B33FFE">
              <w:rPr>
                <w:color w:val="4F81BD"/>
                <w:szCs w:val="24"/>
                <w:shd w:val="clear" w:color="auto" w:fill="auto"/>
              </w:rPr>
              <w:t xml:space="preserve"> </w:t>
            </w:r>
            <w:proofErr w:type="spellStart"/>
            <w:r w:rsidRPr="00B33FFE">
              <w:rPr>
                <w:color w:val="4F81BD"/>
                <w:szCs w:val="24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Inserção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33FFE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Texto - </w:t>
            </w:r>
            <w:r w:rsidRPr="00B33FFE">
              <w:rPr>
                <w:color w:val="4F81BD"/>
                <w:shd w:val="clear" w:color="auto" w:fill="auto"/>
              </w:rPr>
              <w:t>Recebe o nome do novo produto a ser inserido no sistema.</w:t>
            </w:r>
          </w:p>
        </w:tc>
      </w:tr>
      <w:tr w:rsidR="00B33FFE" w:rsidRPr="00B33FFE" w:rsidTr="00B33FFE">
        <w:trPr>
          <w:trHeight w:val="12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Imagem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gramStart"/>
            <w:r w:rsidRPr="00B33FFE">
              <w:rPr>
                <w:color w:val="4F81BD"/>
                <w:szCs w:val="24"/>
                <w:shd w:val="clear" w:color="auto" w:fill="auto"/>
              </w:rPr>
              <w:t>input</w:t>
            </w:r>
            <w:proofErr w:type="gramEnd"/>
            <w:r w:rsidRPr="00B33FFE">
              <w:rPr>
                <w:color w:val="4F81BD"/>
                <w:szCs w:val="24"/>
                <w:shd w:val="clear" w:color="auto" w:fill="auto"/>
              </w:rPr>
              <w:t xml:space="preserve"> file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33FFE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File - </w:t>
            </w:r>
            <w:r w:rsidRPr="00B33FFE">
              <w:rPr>
                <w:color w:val="4F81BD"/>
                <w:shd w:val="clear" w:color="auto" w:fill="auto"/>
              </w:rPr>
              <w:t>Recebe o caminho da imagem do novo produto a ser inserido no sistema.</w:t>
            </w:r>
          </w:p>
        </w:tc>
      </w:tr>
      <w:tr w:rsidR="00B33FFE" w:rsidRPr="00B33FFE" w:rsidTr="00B33FFE">
        <w:trPr>
          <w:trHeight w:val="25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Marca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B33FFE">
              <w:rPr>
                <w:color w:val="4F81BD"/>
                <w:szCs w:val="24"/>
                <w:shd w:val="clear" w:color="auto" w:fill="auto"/>
              </w:rPr>
              <w:t>select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185A74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>
              <w:rPr>
                <w:color w:val="4F81BD"/>
                <w:szCs w:val="24"/>
                <w:shd w:val="clear" w:color="auto" w:fill="auto"/>
              </w:rPr>
              <w:t>Seleção</w:t>
            </w:r>
            <w:r w:rsidR="00B33FFE" w:rsidRPr="00B33FFE">
              <w:rPr>
                <w:color w:val="4F81BD"/>
                <w:szCs w:val="24"/>
                <w:shd w:val="clear" w:color="auto" w:fill="auto"/>
              </w:rPr>
              <w:t xml:space="preserve">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proofErr w:type="spellStart"/>
            <w:r w:rsidRPr="00B33FFE">
              <w:rPr>
                <w:b/>
                <w:bCs/>
                <w:color w:val="4F81BD"/>
                <w:szCs w:val="24"/>
                <w:shd w:val="clear" w:color="auto" w:fill="auto"/>
              </w:rPr>
              <w:t>Select</w:t>
            </w:r>
            <w:proofErr w:type="spellEnd"/>
            <w:r w:rsidRPr="00B33FFE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 - </w:t>
            </w:r>
            <w:r w:rsidRPr="00B33FFE">
              <w:rPr>
                <w:color w:val="4F81BD"/>
                <w:shd w:val="clear" w:color="auto" w:fill="auto"/>
              </w:rPr>
              <w:t>Possibilita a seleção da marca do novo produto a ser inserido no sistema.</w:t>
            </w:r>
            <w:r w:rsidRPr="00B33FFE">
              <w:rPr>
                <w:color w:val="4F81BD"/>
                <w:shd w:val="clear" w:color="auto" w:fill="auto"/>
              </w:rPr>
              <w:br/>
            </w:r>
            <w:r w:rsidRPr="00B33FFE">
              <w:rPr>
                <w:b/>
                <w:bCs/>
                <w:color w:val="4F81BD"/>
                <w:shd w:val="clear" w:color="auto" w:fill="auto"/>
              </w:rPr>
              <w:t>Comportamento</w:t>
            </w:r>
            <w:r w:rsidRPr="00B33FFE">
              <w:rPr>
                <w:b/>
                <w:bCs/>
                <w:color w:val="4F81BD"/>
                <w:shd w:val="clear" w:color="auto" w:fill="auto"/>
              </w:rPr>
              <w:br/>
            </w:r>
            <w:r w:rsidRPr="00B33FFE">
              <w:rPr>
                <w:color w:val="4F81BD"/>
                <w:shd w:val="clear" w:color="auto" w:fill="auto"/>
              </w:rPr>
              <w:t>Os valores das marcas são carregados do banco de dados.</w:t>
            </w:r>
          </w:p>
        </w:tc>
      </w:tr>
      <w:tr w:rsidR="00B33FFE" w:rsidRPr="00B33FFE" w:rsidTr="00B33FFE">
        <w:trPr>
          <w:trHeight w:val="20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Tipo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B33FFE">
              <w:rPr>
                <w:color w:val="4F81BD"/>
                <w:szCs w:val="24"/>
                <w:shd w:val="clear" w:color="auto" w:fill="auto"/>
              </w:rPr>
              <w:t>select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185A74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>
              <w:rPr>
                <w:color w:val="4F81BD"/>
                <w:szCs w:val="24"/>
                <w:shd w:val="clear" w:color="auto" w:fill="auto"/>
              </w:rPr>
              <w:t>Seleção</w:t>
            </w:r>
            <w:r w:rsidR="00B33FFE" w:rsidRPr="00B33FFE">
              <w:rPr>
                <w:color w:val="4F81BD"/>
                <w:szCs w:val="24"/>
                <w:shd w:val="clear" w:color="auto" w:fill="auto"/>
              </w:rPr>
              <w:t xml:space="preserve">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proofErr w:type="spellStart"/>
            <w:r w:rsidRPr="00B33FFE">
              <w:rPr>
                <w:b/>
                <w:bCs/>
                <w:color w:val="4F81BD"/>
                <w:szCs w:val="24"/>
                <w:shd w:val="clear" w:color="auto" w:fill="auto"/>
              </w:rPr>
              <w:t>Select</w:t>
            </w:r>
            <w:proofErr w:type="spellEnd"/>
            <w:r w:rsidRPr="00B33FFE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 - </w:t>
            </w:r>
            <w:r w:rsidRPr="00B33FFE">
              <w:rPr>
                <w:color w:val="4F81BD"/>
                <w:shd w:val="clear" w:color="auto" w:fill="auto"/>
              </w:rPr>
              <w:t>Possibilita a seleção do tipo do novo produto a ser inserido no sistema.</w:t>
            </w:r>
            <w:r w:rsidRPr="00B33FFE">
              <w:rPr>
                <w:color w:val="4F81BD"/>
                <w:shd w:val="clear" w:color="auto" w:fill="auto"/>
              </w:rPr>
              <w:br/>
            </w:r>
            <w:r w:rsidRPr="00B33FFE">
              <w:rPr>
                <w:b/>
                <w:bCs/>
                <w:color w:val="4F81BD"/>
                <w:shd w:val="clear" w:color="auto" w:fill="auto"/>
              </w:rPr>
              <w:t>Comportamento</w:t>
            </w:r>
            <w:r w:rsidRPr="00B33FFE">
              <w:rPr>
                <w:b/>
                <w:bCs/>
                <w:color w:val="4F81BD"/>
                <w:shd w:val="clear" w:color="auto" w:fill="auto"/>
              </w:rPr>
              <w:br/>
            </w:r>
            <w:r w:rsidRPr="00B33FFE">
              <w:rPr>
                <w:color w:val="4F81BD"/>
                <w:shd w:val="clear" w:color="auto" w:fill="auto"/>
              </w:rPr>
              <w:t>Os valores dos tipos são carregados do banco de dados.</w:t>
            </w:r>
          </w:p>
        </w:tc>
      </w:tr>
      <w:tr w:rsidR="00B33FFE" w:rsidRPr="00B33FFE" w:rsidTr="00B33FFE">
        <w:trPr>
          <w:trHeight w:val="10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Preço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gramStart"/>
            <w:r w:rsidRPr="00B33FFE">
              <w:rPr>
                <w:color w:val="4F81BD"/>
                <w:szCs w:val="24"/>
                <w:shd w:val="clear" w:color="auto" w:fill="auto"/>
              </w:rPr>
              <w:t>input</w:t>
            </w:r>
            <w:proofErr w:type="gramEnd"/>
            <w:r w:rsidRPr="00B33FFE">
              <w:rPr>
                <w:color w:val="4F81BD"/>
                <w:szCs w:val="24"/>
                <w:shd w:val="clear" w:color="auto" w:fill="auto"/>
              </w:rPr>
              <w:t xml:space="preserve"> </w:t>
            </w:r>
            <w:proofErr w:type="spellStart"/>
            <w:r w:rsidRPr="00B33FFE">
              <w:rPr>
                <w:color w:val="4F81BD"/>
                <w:szCs w:val="24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Inserção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Moeda Real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33FFE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Texto - </w:t>
            </w:r>
            <w:r w:rsidRPr="00B33FFE">
              <w:rPr>
                <w:color w:val="4F81BD"/>
                <w:shd w:val="clear" w:color="auto" w:fill="auto"/>
              </w:rPr>
              <w:t>Recebe o valor em real do novo produto a ser inserido no sistema.</w:t>
            </w:r>
          </w:p>
        </w:tc>
      </w:tr>
      <w:tr w:rsidR="00B33FFE" w:rsidRPr="00B33FFE" w:rsidTr="00B33FFE">
        <w:trPr>
          <w:trHeight w:val="10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Data Cadastro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gramStart"/>
            <w:r w:rsidRPr="00B33FFE">
              <w:rPr>
                <w:color w:val="4F81BD"/>
                <w:szCs w:val="24"/>
                <w:shd w:val="clear" w:color="auto" w:fill="auto"/>
              </w:rPr>
              <w:t>input</w:t>
            </w:r>
            <w:proofErr w:type="gramEnd"/>
            <w:r w:rsidRPr="00B33FFE">
              <w:rPr>
                <w:color w:val="4F81BD"/>
                <w:szCs w:val="24"/>
                <w:shd w:val="clear" w:color="auto" w:fill="auto"/>
              </w:rPr>
              <w:t xml:space="preserve"> 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Inserção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Data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9224F9" w:rsidP="00B33FF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proofErr w:type="gramStart"/>
            <w:r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Data </w:t>
            </w:r>
            <w:r w:rsidR="00B33FFE" w:rsidRPr="00B33FFE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 -</w:t>
            </w:r>
            <w:proofErr w:type="gramEnd"/>
            <w:r w:rsidR="00B33FFE" w:rsidRPr="00B33FFE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 </w:t>
            </w:r>
            <w:r w:rsidR="00B33FFE" w:rsidRPr="00B33FFE">
              <w:rPr>
                <w:color w:val="4F81BD"/>
                <w:shd w:val="clear" w:color="auto" w:fill="auto"/>
              </w:rPr>
              <w:t>Recebe a data recorrente ao cadastrar um novo produto no sistema.</w:t>
            </w:r>
          </w:p>
        </w:tc>
      </w:tr>
      <w:tr w:rsidR="00B33FFE" w:rsidRPr="00B33FFE" w:rsidTr="00B33FFE">
        <w:trPr>
          <w:trHeight w:val="10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Descrição Produto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B33FFE">
              <w:rPr>
                <w:color w:val="4F81BD"/>
                <w:szCs w:val="24"/>
                <w:shd w:val="clear" w:color="auto" w:fill="auto"/>
              </w:rPr>
              <w:t>text</w:t>
            </w:r>
            <w:proofErr w:type="spellEnd"/>
            <w:proofErr w:type="gramEnd"/>
            <w:r w:rsidRPr="00B33FFE">
              <w:rPr>
                <w:color w:val="4F81BD"/>
                <w:szCs w:val="24"/>
                <w:shd w:val="clear" w:color="auto" w:fill="auto"/>
              </w:rPr>
              <w:t xml:space="preserve"> </w:t>
            </w:r>
            <w:proofErr w:type="spellStart"/>
            <w:r w:rsidRPr="00B33FFE">
              <w:rPr>
                <w:color w:val="4F81BD"/>
                <w:szCs w:val="24"/>
                <w:shd w:val="clear" w:color="auto" w:fill="auto"/>
              </w:rPr>
              <w:t>area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Inserção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Data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33FFE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Texto - </w:t>
            </w:r>
            <w:r w:rsidRPr="00B33FFE">
              <w:rPr>
                <w:color w:val="4F81BD"/>
                <w:shd w:val="clear" w:color="auto" w:fill="auto"/>
              </w:rPr>
              <w:t>Recebe a descrição do novo produto a ser inserido no sistema.</w:t>
            </w:r>
          </w:p>
        </w:tc>
      </w:tr>
      <w:tr w:rsidR="00B33FFE" w:rsidRPr="00B33FFE" w:rsidTr="00B33FFE">
        <w:trPr>
          <w:trHeight w:val="76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LIMPAR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B33FFE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33FFE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B33FFE">
              <w:rPr>
                <w:color w:val="4F81BD"/>
                <w:shd w:val="clear" w:color="auto" w:fill="auto"/>
              </w:rPr>
              <w:t xml:space="preserve">Limpa os campos do </w:t>
            </w:r>
            <w:proofErr w:type="spellStart"/>
            <w:r w:rsidRPr="00B33FFE">
              <w:rPr>
                <w:color w:val="4F81BD"/>
                <w:shd w:val="clear" w:color="auto" w:fill="auto"/>
              </w:rPr>
              <w:t>formulario</w:t>
            </w:r>
            <w:proofErr w:type="spellEnd"/>
            <w:r w:rsidRPr="00B33FFE">
              <w:rPr>
                <w:color w:val="4F81BD"/>
                <w:shd w:val="clear" w:color="auto" w:fill="auto"/>
              </w:rPr>
              <w:t>.</w:t>
            </w:r>
          </w:p>
        </w:tc>
      </w:tr>
      <w:tr w:rsidR="00B33FFE" w:rsidRPr="00B33FFE" w:rsidTr="00B33FFE">
        <w:trPr>
          <w:trHeight w:val="229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ALTERAR / CADASTRAR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B33FFE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33FF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FFE" w:rsidRPr="00B33FFE" w:rsidRDefault="00B33FFE" w:rsidP="00B33FF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33FFE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B33FFE">
              <w:rPr>
                <w:color w:val="4F81BD"/>
                <w:shd w:val="clear" w:color="auto" w:fill="auto"/>
              </w:rPr>
              <w:t xml:space="preserve">Altera ou Cadastra o produto no sistema.  Os valores e as ações do botão são </w:t>
            </w:r>
            <w:proofErr w:type="gramStart"/>
            <w:r w:rsidRPr="00B33FFE">
              <w:rPr>
                <w:color w:val="4F81BD"/>
                <w:shd w:val="clear" w:color="auto" w:fill="auto"/>
              </w:rPr>
              <w:t>alteradas</w:t>
            </w:r>
            <w:proofErr w:type="gramEnd"/>
            <w:r w:rsidRPr="00B33FFE">
              <w:rPr>
                <w:color w:val="4F81BD"/>
                <w:shd w:val="clear" w:color="auto" w:fill="auto"/>
              </w:rPr>
              <w:t xml:space="preserve"> via Javascript, pois trata-se do mesmo pop-up.</w:t>
            </w:r>
          </w:p>
        </w:tc>
      </w:tr>
    </w:tbl>
    <w:p w:rsidR="00B33FFE" w:rsidRDefault="00B33FFE" w:rsidP="002A6814">
      <w:pPr>
        <w:rPr>
          <w:b/>
          <w:szCs w:val="24"/>
          <w:shd w:val="clear" w:color="auto" w:fill="auto"/>
        </w:rPr>
      </w:pPr>
    </w:p>
    <w:p w:rsidR="00B33FFE" w:rsidRDefault="00B33FFE" w:rsidP="002A6814">
      <w:pPr>
        <w:rPr>
          <w:b/>
          <w:szCs w:val="24"/>
          <w:shd w:val="clear" w:color="auto" w:fill="auto"/>
        </w:rPr>
      </w:pPr>
    </w:p>
    <w:p w:rsidR="00B33FFE" w:rsidRDefault="00B33FFE" w:rsidP="002A6814">
      <w:pPr>
        <w:rPr>
          <w:b/>
          <w:szCs w:val="24"/>
          <w:shd w:val="clear" w:color="auto" w:fill="auto"/>
        </w:rPr>
      </w:pPr>
    </w:p>
    <w:p w:rsidR="00B33FFE" w:rsidRDefault="00B33FFE" w:rsidP="002A6814">
      <w:pPr>
        <w:rPr>
          <w:b/>
          <w:szCs w:val="24"/>
          <w:shd w:val="clear" w:color="auto" w:fill="auto"/>
        </w:rPr>
      </w:pPr>
    </w:p>
    <w:p w:rsidR="00B33FFE" w:rsidRDefault="00B33FFE" w:rsidP="002A6814">
      <w:pPr>
        <w:rPr>
          <w:b/>
          <w:szCs w:val="24"/>
          <w:shd w:val="clear" w:color="auto" w:fill="auto"/>
        </w:rPr>
      </w:pPr>
    </w:p>
    <w:p w:rsidR="00B33FFE" w:rsidRDefault="00B33FFE" w:rsidP="002A6814">
      <w:pPr>
        <w:rPr>
          <w:b/>
          <w:szCs w:val="24"/>
          <w:shd w:val="clear" w:color="auto" w:fill="auto"/>
        </w:rPr>
      </w:pPr>
    </w:p>
    <w:p w:rsidR="00B33FFE" w:rsidRDefault="00B33FFE" w:rsidP="002A6814">
      <w:pPr>
        <w:rPr>
          <w:b/>
          <w:szCs w:val="24"/>
          <w:shd w:val="clear" w:color="auto" w:fill="auto"/>
        </w:rPr>
      </w:pPr>
    </w:p>
    <w:p w:rsidR="00823362" w:rsidRDefault="00B47CBF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br/>
      </w:r>
    </w:p>
    <w:p w:rsidR="0050335D" w:rsidRPr="0050335D" w:rsidRDefault="0050335D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t>Visão</w:t>
      </w:r>
      <w:r w:rsidRPr="0050335D">
        <w:rPr>
          <w:b/>
          <w:szCs w:val="24"/>
          <w:shd w:val="clear" w:color="auto" w:fill="auto"/>
        </w:rPr>
        <w:t xml:space="preserve"> Mobile: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t xml:space="preserve">Obs.: </w:t>
      </w:r>
      <w:proofErr w:type="gramStart"/>
      <w:r>
        <w:rPr>
          <w:szCs w:val="24"/>
          <w:shd w:val="clear" w:color="auto" w:fill="auto"/>
        </w:rPr>
        <w:t>Os elementos na visão mobile</w:t>
      </w:r>
      <w:proofErr w:type="gramEnd"/>
      <w:r>
        <w:rPr>
          <w:szCs w:val="24"/>
          <w:shd w:val="clear" w:color="auto" w:fill="auto"/>
        </w:rPr>
        <w:t xml:space="preserve"> não serão listados, pois funcionaram de forma idêntica a visão desktop, segue apenas para verificação de responsividade.</w:t>
      </w:r>
    </w:p>
    <w:p w:rsidR="00E9336E" w:rsidRDefault="00E9336E" w:rsidP="002A6814">
      <w:pPr>
        <w:rPr>
          <w:szCs w:val="24"/>
          <w:shd w:val="clear" w:color="auto" w:fill="auto"/>
        </w:rPr>
      </w:pPr>
    </w:p>
    <w:p w:rsidR="0050335D" w:rsidRDefault="00B33FFE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2407994" cy="4000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b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655" cy="402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35D" w:rsidSect="0015370D">
      <w:headerReference w:type="default" r:id="rId11"/>
      <w:pgSz w:w="12240" w:h="15840"/>
      <w:pgMar w:top="1440" w:right="1440" w:bottom="1440" w:left="142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7D4" w:rsidRDefault="00EF07D4">
      <w:r>
        <w:separator/>
      </w:r>
    </w:p>
  </w:endnote>
  <w:endnote w:type="continuationSeparator" w:id="0">
    <w:p w:rsidR="00EF07D4" w:rsidRDefault="00EF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7D4" w:rsidRDefault="00EF07D4">
      <w:r>
        <w:separator/>
      </w:r>
    </w:p>
  </w:footnote>
  <w:footnote w:type="continuationSeparator" w:id="0">
    <w:p w:rsidR="00EF07D4" w:rsidRDefault="00EF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0D7" w:rsidRPr="00EF07D4" w:rsidRDefault="00EF07D4" w:rsidP="004100D7">
    <w:pPr>
      <w:pStyle w:val="Cabealho"/>
      <w:rPr>
        <w:lang w:val="pt-BR"/>
      </w:rPr>
    </w:pPr>
    <w:proofErr w:type="spellStart"/>
    <w:r>
      <w:rPr>
        <w:lang w:val="pt-BR"/>
      </w:rPr>
      <w:t>Bring</w:t>
    </w:r>
    <w:proofErr w:type="spellEnd"/>
    <w:r>
      <w:rPr>
        <w:lang w:val="pt-BR"/>
      </w:rPr>
      <w:t xml:space="preserve"> </w:t>
    </w:r>
    <w:proofErr w:type="spellStart"/>
    <w:r>
      <w:rPr>
        <w:lang w:val="pt-BR"/>
      </w:rPr>
      <w:t>My</w:t>
    </w:r>
    <w:proofErr w:type="spellEnd"/>
    <w:r>
      <w:rPr>
        <w:lang w:val="pt-BR"/>
      </w:rPr>
      <w:t xml:space="preserve"> </w:t>
    </w:r>
    <w:proofErr w:type="spellStart"/>
    <w:r>
      <w:rPr>
        <w:lang w:val="pt-BR"/>
      </w:rPr>
      <w:t>Bear</w:t>
    </w:r>
    <w:proofErr w:type="spellEnd"/>
    <w:r>
      <w:t>/</w:t>
    </w:r>
    <w:r>
      <w:rPr>
        <w:lang w:val="pt-BR"/>
      </w:rPr>
      <w:t>Módulo Administrativo</w:t>
    </w:r>
  </w:p>
  <w:p w:rsidR="00017FCD" w:rsidRPr="004100D7" w:rsidRDefault="00017FCD" w:rsidP="004100D7">
    <w:pPr>
      <w:pStyle w:val="Cabealho"/>
      <w:rPr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11.25pt" o:bullet="t">
        <v:imagedata r:id="rId1" o:title=""/>
      </v:shape>
    </w:pict>
  </w:numPicBullet>
  <w:abstractNum w:abstractNumId="0" w15:restartNumberingAfterBreak="0">
    <w:nsid w:val="00BC11FF"/>
    <w:multiLevelType w:val="multilevel"/>
    <w:tmpl w:val="00000001"/>
    <w:name w:val="HTML-List1232537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B363C2C"/>
    <w:multiLevelType w:val="hybridMultilevel"/>
    <w:tmpl w:val="34609EB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06321"/>
    <w:multiLevelType w:val="hybridMultilevel"/>
    <w:tmpl w:val="44DC12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10C5F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053"/>
    <w:multiLevelType w:val="hybridMultilevel"/>
    <w:tmpl w:val="4A6EAE02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7C5A"/>
    <w:multiLevelType w:val="hybridMultilevel"/>
    <w:tmpl w:val="D6063BAC"/>
    <w:lvl w:ilvl="0" w:tplc="9118EFCA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9B3CE97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5A40AB0E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D85CEB1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BCA215CE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D7AED672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0D06F8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C852647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BF78044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6" w15:restartNumberingAfterBreak="0">
    <w:nsid w:val="511130F3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62DB"/>
    <w:multiLevelType w:val="hybridMultilevel"/>
    <w:tmpl w:val="865C032A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FB1"/>
    <w:multiLevelType w:val="hybridMultilevel"/>
    <w:tmpl w:val="A05C8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4F00"/>
    <w:multiLevelType w:val="hybridMultilevel"/>
    <w:tmpl w:val="8AE63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4"/>
    <w:rsid w:val="00001DEC"/>
    <w:rsid w:val="00002D57"/>
    <w:rsid w:val="00005754"/>
    <w:rsid w:val="0001382B"/>
    <w:rsid w:val="00013A14"/>
    <w:rsid w:val="00017FCD"/>
    <w:rsid w:val="000200B8"/>
    <w:rsid w:val="000228F5"/>
    <w:rsid w:val="00027E77"/>
    <w:rsid w:val="00031BE7"/>
    <w:rsid w:val="00032EA1"/>
    <w:rsid w:val="00033BD1"/>
    <w:rsid w:val="00046BA7"/>
    <w:rsid w:val="000478C5"/>
    <w:rsid w:val="000518C9"/>
    <w:rsid w:val="00053A92"/>
    <w:rsid w:val="000559B0"/>
    <w:rsid w:val="00063F1E"/>
    <w:rsid w:val="0008070D"/>
    <w:rsid w:val="000A1952"/>
    <w:rsid w:val="000B66AB"/>
    <w:rsid w:val="000D5688"/>
    <w:rsid w:val="000E12EA"/>
    <w:rsid w:val="000E2E1E"/>
    <w:rsid w:val="000E4F72"/>
    <w:rsid w:val="00103C03"/>
    <w:rsid w:val="00113CB1"/>
    <w:rsid w:val="0013033E"/>
    <w:rsid w:val="00132CB4"/>
    <w:rsid w:val="00133DCA"/>
    <w:rsid w:val="001351D8"/>
    <w:rsid w:val="00140CA3"/>
    <w:rsid w:val="00152935"/>
    <w:rsid w:val="0015370D"/>
    <w:rsid w:val="00154824"/>
    <w:rsid w:val="00161AE2"/>
    <w:rsid w:val="001661A1"/>
    <w:rsid w:val="00167AAB"/>
    <w:rsid w:val="0017455B"/>
    <w:rsid w:val="001814F3"/>
    <w:rsid w:val="00185A74"/>
    <w:rsid w:val="001875C6"/>
    <w:rsid w:val="001B4A43"/>
    <w:rsid w:val="001B5BD9"/>
    <w:rsid w:val="001C18C8"/>
    <w:rsid w:val="001E0C73"/>
    <w:rsid w:val="001E7701"/>
    <w:rsid w:val="001E77CC"/>
    <w:rsid w:val="001F6656"/>
    <w:rsid w:val="0020033F"/>
    <w:rsid w:val="002024AB"/>
    <w:rsid w:val="0021584D"/>
    <w:rsid w:val="002200EF"/>
    <w:rsid w:val="00230003"/>
    <w:rsid w:val="002326C8"/>
    <w:rsid w:val="002574D7"/>
    <w:rsid w:val="002623D5"/>
    <w:rsid w:val="00266FEF"/>
    <w:rsid w:val="0027358B"/>
    <w:rsid w:val="0028432E"/>
    <w:rsid w:val="00284ED9"/>
    <w:rsid w:val="00294325"/>
    <w:rsid w:val="002A0DA1"/>
    <w:rsid w:val="002A38FF"/>
    <w:rsid w:val="002A60DB"/>
    <w:rsid w:val="002A6814"/>
    <w:rsid w:val="002A6ABE"/>
    <w:rsid w:val="002B2217"/>
    <w:rsid w:val="002B332F"/>
    <w:rsid w:val="002C0730"/>
    <w:rsid w:val="002C4199"/>
    <w:rsid w:val="002C6CA3"/>
    <w:rsid w:val="0031583A"/>
    <w:rsid w:val="00316054"/>
    <w:rsid w:val="00317331"/>
    <w:rsid w:val="0031754A"/>
    <w:rsid w:val="00320CED"/>
    <w:rsid w:val="0032427A"/>
    <w:rsid w:val="00335845"/>
    <w:rsid w:val="0034719D"/>
    <w:rsid w:val="00352C69"/>
    <w:rsid w:val="00354AEB"/>
    <w:rsid w:val="00361422"/>
    <w:rsid w:val="003621D2"/>
    <w:rsid w:val="00366D32"/>
    <w:rsid w:val="00373D6E"/>
    <w:rsid w:val="0038156C"/>
    <w:rsid w:val="00384A32"/>
    <w:rsid w:val="0039085F"/>
    <w:rsid w:val="003B267A"/>
    <w:rsid w:val="003C5AA6"/>
    <w:rsid w:val="003D1B75"/>
    <w:rsid w:val="003F0E40"/>
    <w:rsid w:val="003F2A37"/>
    <w:rsid w:val="00401F22"/>
    <w:rsid w:val="004066AB"/>
    <w:rsid w:val="004100D7"/>
    <w:rsid w:val="00416C96"/>
    <w:rsid w:val="004174EB"/>
    <w:rsid w:val="00431C99"/>
    <w:rsid w:val="00433A71"/>
    <w:rsid w:val="004344A0"/>
    <w:rsid w:val="00435800"/>
    <w:rsid w:val="00436B5A"/>
    <w:rsid w:val="00443E7F"/>
    <w:rsid w:val="0044608B"/>
    <w:rsid w:val="0045140B"/>
    <w:rsid w:val="0046397A"/>
    <w:rsid w:val="004812C6"/>
    <w:rsid w:val="004966B8"/>
    <w:rsid w:val="00497280"/>
    <w:rsid w:val="004A05FB"/>
    <w:rsid w:val="004A26C7"/>
    <w:rsid w:val="004B444A"/>
    <w:rsid w:val="004B6B0C"/>
    <w:rsid w:val="004B6BB3"/>
    <w:rsid w:val="004B7B60"/>
    <w:rsid w:val="004D3110"/>
    <w:rsid w:val="004E08E6"/>
    <w:rsid w:val="0050335D"/>
    <w:rsid w:val="00513945"/>
    <w:rsid w:val="00520CE9"/>
    <w:rsid w:val="00531058"/>
    <w:rsid w:val="0053549E"/>
    <w:rsid w:val="005413DB"/>
    <w:rsid w:val="00543E6C"/>
    <w:rsid w:val="00544898"/>
    <w:rsid w:val="005607BE"/>
    <w:rsid w:val="0056549E"/>
    <w:rsid w:val="00571735"/>
    <w:rsid w:val="00573C7A"/>
    <w:rsid w:val="005820AA"/>
    <w:rsid w:val="0058423E"/>
    <w:rsid w:val="005848FD"/>
    <w:rsid w:val="00584F98"/>
    <w:rsid w:val="00585A10"/>
    <w:rsid w:val="00585BFC"/>
    <w:rsid w:val="005977E1"/>
    <w:rsid w:val="005A2FF1"/>
    <w:rsid w:val="005C35FC"/>
    <w:rsid w:val="005C442E"/>
    <w:rsid w:val="005C4733"/>
    <w:rsid w:val="005D4026"/>
    <w:rsid w:val="005E09EA"/>
    <w:rsid w:val="005E4019"/>
    <w:rsid w:val="005F1865"/>
    <w:rsid w:val="005F2D35"/>
    <w:rsid w:val="005F4425"/>
    <w:rsid w:val="00607B52"/>
    <w:rsid w:val="00611EB6"/>
    <w:rsid w:val="006214C9"/>
    <w:rsid w:val="006355D5"/>
    <w:rsid w:val="00640DA1"/>
    <w:rsid w:val="00643D1D"/>
    <w:rsid w:val="00660615"/>
    <w:rsid w:val="0066262A"/>
    <w:rsid w:val="006805E8"/>
    <w:rsid w:val="00681434"/>
    <w:rsid w:val="00683FE3"/>
    <w:rsid w:val="006877E7"/>
    <w:rsid w:val="006A4D9B"/>
    <w:rsid w:val="006B272B"/>
    <w:rsid w:val="006B2860"/>
    <w:rsid w:val="006B5C63"/>
    <w:rsid w:val="006C047E"/>
    <w:rsid w:val="006C27A6"/>
    <w:rsid w:val="006C5A2A"/>
    <w:rsid w:val="0070196E"/>
    <w:rsid w:val="0070569C"/>
    <w:rsid w:val="007118C4"/>
    <w:rsid w:val="00725A1E"/>
    <w:rsid w:val="0075590C"/>
    <w:rsid w:val="00764CB7"/>
    <w:rsid w:val="00766CBB"/>
    <w:rsid w:val="00775450"/>
    <w:rsid w:val="0079678A"/>
    <w:rsid w:val="007A4D22"/>
    <w:rsid w:val="007B269F"/>
    <w:rsid w:val="007B3665"/>
    <w:rsid w:val="007B4969"/>
    <w:rsid w:val="007B51A9"/>
    <w:rsid w:val="007C7B9A"/>
    <w:rsid w:val="007E4593"/>
    <w:rsid w:val="007E7109"/>
    <w:rsid w:val="007F41D6"/>
    <w:rsid w:val="007F6AC4"/>
    <w:rsid w:val="008027C1"/>
    <w:rsid w:val="0080473B"/>
    <w:rsid w:val="00812A32"/>
    <w:rsid w:val="00821EA5"/>
    <w:rsid w:val="00823362"/>
    <w:rsid w:val="008345B5"/>
    <w:rsid w:val="00851D5D"/>
    <w:rsid w:val="008605D9"/>
    <w:rsid w:val="00860F6C"/>
    <w:rsid w:val="00862C89"/>
    <w:rsid w:val="008650F9"/>
    <w:rsid w:val="00883C31"/>
    <w:rsid w:val="008902ED"/>
    <w:rsid w:val="00895861"/>
    <w:rsid w:val="008A1676"/>
    <w:rsid w:val="008A2D6D"/>
    <w:rsid w:val="008D20BB"/>
    <w:rsid w:val="008D3789"/>
    <w:rsid w:val="008E10FB"/>
    <w:rsid w:val="00921746"/>
    <w:rsid w:val="009224F9"/>
    <w:rsid w:val="00937EEC"/>
    <w:rsid w:val="0094096C"/>
    <w:rsid w:val="009721E8"/>
    <w:rsid w:val="00982334"/>
    <w:rsid w:val="00985298"/>
    <w:rsid w:val="00986531"/>
    <w:rsid w:val="00996F99"/>
    <w:rsid w:val="009A1424"/>
    <w:rsid w:val="009A3592"/>
    <w:rsid w:val="009A3A94"/>
    <w:rsid w:val="009B068B"/>
    <w:rsid w:val="009B409B"/>
    <w:rsid w:val="009C329A"/>
    <w:rsid w:val="009C767F"/>
    <w:rsid w:val="009C79E9"/>
    <w:rsid w:val="009D13E2"/>
    <w:rsid w:val="009D1EB2"/>
    <w:rsid w:val="009D4BE2"/>
    <w:rsid w:val="009D6177"/>
    <w:rsid w:val="009D7E5F"/>
    <w:rsid w:val="009E59D7"/>
    <w:rsid w:val="009E5C82"/>
    <w:rsid w:val="00A13513"/>
    <w:rsid w:val="00A14849"/>
    <w:rsid w:val="00A23952"/>
    <w:rsid w:val="00A23AD6"/>
    <w:rsid w:val="00A26035"/>
    <w:rsid w:val="00A264FF"/>
    <w:rsid w:val="00A31441"/>
    <w:rsid w:val="00A32656"/>
    <w:rsid w:val="00A5517D"/>
    <w:rsid w:val="00A56419"/>
    <w:rsid w:val="00A60BD7"/>
    <w:rsid w:val="00A73A84"/>
    <w:rsid w:val="00A742DC"/>
    <w:rsid w:val="00A82F7C"/>
    <w:rsid w:val="00A85467"/>
    <w:rsid w:val="00A920D5"/>
    <w:rsid w:val="00A95CC2"/>
    <w:rsid w:val="00AA07B4"/>
    <w:rsid w:val="00AC5813"/>
    <w:rsid w:val="00AD7AE6"/>
    <w:rsid w:val="00AE0C4D"/>
    <w:rsid w:val="00AE1BF5"/>
    <w:rsid w:val="00AF5C6D"/>
    <w:rsid w:val="00B072ED"/>
    <w:rsid w:val="00B3125E"/>
    <w:rsid w:val="00B32560"/>
    <w:rsid w:val="00B33FFE"/>
    <w:rsid w:val="00B35CFC"/>
    <w:rsid w:val="00B36AAA"/>
    <w:rsid w:val="00B407A9"/>
    <w:rsid w:val="00B430AD"/>
    <w:rsid w:val="00B47CBF"/>
    <w:rsid w:val="00B53427"/>
    <w:rsid w:val="00B668C5"/>
    <w:rsid w:val="00B749FD"/>
    <w:rsid w:val="00B82517"/>
    <w:rsid w:val="00B8622D"/>
    <w:rsid w:val="00B90EEB"/>
    <w:rsid w:val="00B94C7B"/>
    <w:rsid w:val="00B95585"/>
    <w:rsid w:val="00BA1FE5"/>
    <w:rsid w:val="00BB0F30"/>
    <w:rsid w:val="00BC16FB"/>
    <w:rsid w:val="00BD1BFA"/>
    <w:rsid w:val="00BE4D1D"/>
    <w:rsid w:val="00BF053A"/>
    <w:rsid w:val="00BF1568"/>
    <w:rsid w:val="00BF2863"/>
    <w:rsid w:val="00BF37FB"/>
    <w:rsid w:val="00BF5AC9"/>
    <w:rsid w:val="00C24829"/>
    <w:rsid w:val="00C71F17"/>
    <w:rsid w:val="00C74257"/>
    <w:rsid w:val="00C765F2"/>
    <w:rsid w:val="00C77B75"/>
    <w:rsid w:val="00C77C30"/>
    <w:rsid w:val="00C96C1A"/>
    <w:rsid w:val="00CA0090"/>
    <w:rsid w:val="00CA1B07"/>
    <w:rsid w:val="00CD4C8F"/>
    <w:rsid w:val="00CD7AD5"/>
    <w:rsid w:val="00CE2E5A"/>
    <w:rsid w:val="00CE593D"/>
    <w:rsid w:val="00CE6B57"/>
    <w:rsid w:val="00D02EA4"/>
    <w:rsid w:val="00D102EA"/>
    <w:rsid w:val="00D125DB"/>
    <w:rsid w:val="00D15DB5"/>
    <w:rsid w:val="00D200EA"/>
    <w:rsid w:val="00D21E99"/>
    <w:rsid w:val="00D4328E"/>
    <w:rsid w:val="00D45432"/>
    <w:rsid w:val="00D47725"/>
    <w:rsid w:val="00D47A89"/>
    <w:rsid w:val="00D51C12"/>
    <w:rsid w:val="00D5392B"/>
    <w:rsid w:val="00D612F6"/>
    <w:rsid w:val="00D67245"/>
    <w:rsid w:val="00D71C02"/>
    <w:rsid w:val="00D74C4E"/>
    <w:rsid w:val="00D843C7"/>
    <w:rsid w:val="00D9113B"/>
    <w:rsid w:val="00D94B92"/>
    <w:rsid w:val="00D973DB"/>
    <w:rsid w:val="00D978FA"/>
    <w:rsid w:val="00DA1697"/>
    <w:rsid w:val="00DA1B41"/>
    <w:rsid w:val="00DA2514"/>
    <w:rsid w:val="00DA6527"/>
    <w:rsid w:val="00DB60DE"/>
    <w:rsid w:val="00DC7145"/>
    <w:rsid w:val="00DE1BD3"/>
    <w:rsid w:val="00DE586A"/>
    <w:rsid w:val="00DF08DD"/>
    <w:rsid w:val="00DF0A39"/>
    <w:rsid w:val="00E02145"/>
    <w:rsid w:val="00E105BC"/>
    <w:rsid w:val="00E22F48"/>
    <w:rsid w:val="00E25767"/>
    <w:rsid w:val="00E33CBF"/>
    <w:rsid w:val="00E34F22"/>
    <w:rsid w:val="00E411C9"/>
    <w:rsid w:val="00E45A31"/>
    <w:rsid w:val="00E56755"/>
    <w:rsid w:val="00E5704D"/>
    <w:rsid w:val="00E75670"/>
    <w:rsid w:val="00E76A3A"/>
    <w:rsid w:val="00E928B7"/>
    <w:rsid w:val="00E9336E"/>
    <w:rsid w:val="00EA38B4"/>
    <w:rsid w:val="00EA5920"/>
    <w:rsid w:val="00EA5B72"/>
    <w:rsid w:val="00EA6297"/>
    <w:rsid w:val="00EB66B2"/>
    <w:rsid w:val="00EC549A"/>
    <w:rsid w:val="00ED7347"/>
    <w:rsid w:val="00EE1863"/>
    <w:rsid w:val="00EF07D4"/>
    <w:rsid w:val="00EF26E3"/>
    <w:rsid w:val="00EF4D3D"/>
    <w:rsid w:val="00EF6DCA"/>
    <w:rsid w:val="00F00924"/>
    <w:rsid w:val="00F02E1D"/>
    <w:rsid w:val="00F21194"/>
    <w:rsid w:val="00F220EB"/>
    <w:rsid w:val="00F27492"/>
    <w:rsid w:val="00F46E91"/>
    <w:rsid w:val="00F46F57"/>
    <w:rsid w:val="00F470F6"/>
    <w:rsid w:val="00F62C25"/>
    <w:rsid w:val="00F73719"/>
    <w:rsid w:val="00F7556F"/>
    <w:rsid w:val="00F80929"/>
    <w:rsid w:val="00F87088"/>
    <w:rsid w:val="00F9012C"/>
    <w:rsid w:val="00F90922"/>
    <w:rsid w:val="00FA3B5D"/>
    <w:rsid w:val="00FA3F4B"/>
    <w:rsid w:val="00FC3232"/>
    <w:rsid w:val="00FC520B"/>
    <w:rsid w:val="00FD6F73"/>
    <w:rsid w:val="00FE7535"/>
    <w:rsid w:val="00FF0651"/>
    <w:rsid w:val="00FF537D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6F6BDB"/>
  <w15:chartTrackingRefBased/>
  <w15:docId w15:val="{36CB8543-B436-4D47-BA41-EA79223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11">
    <w:name w:val="Sumário 1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Sumrio21">
    <w:name w:val="Sumário 21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Sumrio31">
    <w:name w:val="Sumário 31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41">
    <w:name w:val="Sumário 41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51">
    <w:name w:val="Sumário 51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61">
    <w:name w:val="Sumário 61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71">
    <w:name w:val="Sumário 71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81">
    <w:name w:val="Sumário 81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91">
    <w:name w:val="Sumário 91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tulo11">
    <w:name w:val="Título 1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Ttulo21">
    <w:name w:val="Título 2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Ttulo31">
    <w:name w:val="Título 3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Ttulo41">
    <w:name w:val="Título 4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Ttulo51">
    <w:name w:val="Título 5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Ttulo61">
    <w:name w:val="Título 6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Ttulo71">
    <w:name w:val="Título 7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Ttulo81">
    <w:name w:val="Título 8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Ttulo91">
    <w:name w:val="Título 9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 w:val="x-none" w:eastAsia="x-none"/>
    </w:rPr>
  </w:style>
  <w:style w:type="character" w:customStyle="1" w:styleId="TtuloChar">
    <w:name w:val="Título Char"/>
    <w:link w:val="Ttulo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  <w:rPr>
      <w:rFonts w:cs="Times New Roman"/>
      <w:lang w:val="en-AU" w:eastAsia="x-none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rFonts w:cs="Times New Roman"/>
      <w:lang w:val="en-AU" w:eastAsia="x-none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rFonts w:cs="Times New Roman"/>
      <w:sz w:val="16"/>
      <w:szCs w:val="16"/>
      <w:lang w:val="en-AU" w:eastAsia="x-non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Arial" w:hAnsi="Arial" w:cs="Arial"/>
      <w:color w:val="000000"/>
      <w:sz w:val="16"/>
      <w:szCs w:val="16"/>
      <w:lang w:val="en-AU" w:eastAsia="x-none"/>
    </w:rPr>
  </w:style>
  <w:style w:type="paragraph" w:styleId="Ttulodanota">
    <w:name w:val="Note Heading"/>
    <w:basedOn w:val="Normal"/>
    <w:next w:val="Normal"/>
    <w:link w:val="TtulodanotaChar"/>
    <w:uiPriority w:val="99"/>
    <w:rPr>
      <w:rFonts w:cs="Times New Roman"/>
      <w:lang w:val="en-AU" w:eastAsia="x-none"/>
    </w:rPr>
  </w:style>
  <w:style w:type="character" w:customStyle="1" w:styleId="TtulodanotaChar">
    <w:name w:val="Título da nota Char"/>
    <w:link w:val="Ttulodanota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TextosemFormatao">
    <w:name w:val="Plain Text"/>
    <w:basedOn w:val="Normal"/>
    <w:next w:val="Normal"/>
    <w:link w:val="TextosemFormataoChar"/>
    <w:uiPriority w:val="99"/>
    <w:rPr>
      <w:rFonts w:ascii="Courier New" w:hAnsi="Courier New" w:cs="Times New Roman"/>
      <w:lang w:val="en-AU" w:eastAsia="x-none"/>
    </w:rPr>
  </w:style>
  <w:style w:type="character" w:customStyle="1" w:styleId="TextosemFormataoChar">
    <w:name w:val="Texto sem Formatação Char"/>
    <w:link w:val="TextosemFormatao"/>
    <w:uiPriority w:val="99"/>
    <w:semiHidden/>
    <w:locked/>
    <w:rPr>
      <w:rFonts w:ascii="Courier New" w:hAnsi="Courier New" w:cs="Courier New"/>
      <w:color w:val="000000"/>
      <w:sz w:val="20"/>
      <w:szCs w:val="20"/>
      <w:lang w:val="en-AU" w:eastAsia="x-none"/>
    </w:rPr>
  </w:style>
  <w:style w:type="character" w:styleId="Forte">
    <w:name w:val="Strong"/>
    <w:uiPriority w:val="99"/>
    <w:qFormat/>
    <w:rPr>
      <w:rFonts w:cs="Times New Roman"/>
      <w:b/>
      <w:bCs/>
    </w:rPr>
  </w:style>
  <w:style w:type="character" w:styleId="nfase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Rodap1">
    <w:name w:val="Rodapé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abealho1">
    <w:name w:val="Cabeçalho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HiperlinkVisitado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">
    <w:name w:val="z-Bottom of Form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">
    <w:name w:val="z-Top of Form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SemEspaamento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Fontepargpadro"/>
    <w:rsid w:val="00BB0F30"/>
  </w:style>
  <w:style w:type="paragraph" w:styleId="Textodebalo">
    <w:name w:val="Balloon Text"/>
    <w:basedOn w:val="Normal"/>
    <w:link w:val="TextodebaloChar"/>
    <w:uiPriority w:val="99"/>
    <w:semiHidden/>
    <w:unhideWhenUsed/>
    <w:rsid w:val="006C27A6"/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CabealhoChar1">
    <w:name w:val="Cabeçalho Char1"/>
    <w:link w:val="Cabealho"/>
    <w:uiPriority w:val="99"/>
    <w:rsid w:val="00361422"/>
    <w:rPr>
      <w:rFonts w:ascii="Arial" w:hAnsi="Arial" w:cs="Arial"/>
      <w:color w:val="000000"/>
    </w:rPr>
  </w:style>
  <w:style w:type="paragraph" w:styleId="Rodap">
    <w:name w:val="footer"/>
    <w:basedOn w:val="Normal"/>
    <w:link w:val="Rodap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RodapChar1">
    <w:name w:val="Rodapé Char1"/>
    <w:link w:val="Rodap"/>
    <w:uiPriority w:val="99"/>
    <w:rsid w:val="00361422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Documentos\Detalhamento%20-%20Elementos%20do%20Prot&#243;tipo%20-%20Confirmar%20Comp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B877F-34E3-4087-9F31-45D1B3B8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Detalhamento - Elementos do Protótipo - Confirmar Compra</Template>
  <TotalTime>206</TotalTime>
  <Pages>6</Pages>
  <Words>482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GERALDO</dc:creator>
  <cp:keywords/>
  <cp:lastModifiedBy>Felipe Tadeu</cp:lastModifiedBy>
  <cp:revision>10</cp:revision>
  <cp:lastPrinted>2012-01-02T18:17:00Z</cp:lastPrinted>
  <dcterms:created xsi:type="dcterms:W3CDTF">2017-10-13T13:55:00Z</dcterms:created>
  <dcterms:modified xsi:type="dcterms:W3CDTF">2017-10-20T03:08:00Z</dcterms:modified>
</cp:coreProperties>
</file>